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DB1" w:rsidRPr="00BA0B8A" w:rsidRDefault="00CA2DB1" w:rsidP="00CA2DB1">
      <w:pPr>
        <w:pStyle w:val="afa"/>
        <w:rPr>
          <w:rFonts w:ascii="宋体" w:eastAsia="宋体" w:hAnsi="宋体"/>
          <w:sz w:val="21"/>
          <w:szCs w:val="21"/>
        </w:rPr>
      </w:pPr>
    </w:p>
    <w:p w:rsidR="00CA2DB1" w:rsidRPr="00960DB0" w:rsidRDefault="00CA2DB1" w:rsidP="00CA2DB1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/>
          <w:noProof/>
          <w:sz w:val="21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40180" cy="552450"/>
            <wp:effectExtent l="19050" t="0" r="7620" b="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1"/>
          <w:szCs w:val="21"/>
        </w:rPr>
        <w:br w:type="textWrapping" w:clear="all"/>
      </w:r>
    </w:p>
    <w:p w:rsidR="00CA2DB1" w:rsidRPr="00BA0B8A" w:rsidRDefault="00CA2DB1" w:rsidP="00CA2DB1">
      <w:pPr>
        <w:pStyle w:val="afd"/>
        <w:rPr>
          <w:rFonts w:ascii="宋体" w:eastAsia="宋体" w:hAnsi="宋体"/>
          <w:sz w:val="21"/>
          <w:szCs w:val="21"/>
        </w:rPr>
      </w:pPr>
    </w:p>
    <w:p w:rsidR="004A6154" w:rsidRPr="00BA0B8A" w:rsidRDefault="00851B65" w:rsidP="000C3BF1">
      <w:pPr>
        <w:pStyle w:val="afd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hiT 7090 8G </w:t>
      </w:r>
      <w:r w:rsidR="00793C6B" w:rsidRPr="00BA0B8A">
        <w:rPr>
          <w:rFonts w:ascii="宋体" w:eastAsia="宋体" w:hAnsi="宋体" w:hint="eastAsia"/>
          <w:sz w:val="32"/>
          <w:szCs w:val="32"/>
        </w:rPr>
        <w:t>ACTP</w:t>
      </w:r>
      <w:r w:rsidR="00FD0749">
        <w:rPr>
          <w:rFonts w:ascii="宋体" w:eastAsia="宋体" w:hAnsi="宋体" w:hint="eastAsia"/>
          <w:sz w:val="32"/>
          <w:szCs w:val="32"/>
        </w:rPr>
        <w:t>E</w:t>
      </w:r>
      <w:r w:rsidR="00793C6B" w:rsidRPr="00BA0B8A">
        <w:rPr>
          <w:rFonts w:ascii="宋体" w:eastAsia="宋体" w:hAnsi="宋体" w:hint="eastAsia"/>
          <w:sz w:val="32"/>
          <w:szCs w:val="32"/>
        </w:rPr>
        <w:t>_A</w:t>
      </w:r>
      <w:r w:rsidR="005A6637" w:rsidRPr="00BA0B8A">
        <w:rPr>
          <w:rFonts w:ascii="宋体" w:eastAsia="宋体" w:hAnsi="宋体" w:hint="eastAsia"/>
          <w:sz w:val="32"/>
          <w:szCs w:val="32"/>
        </w:rPr>
        <w:t>单板</w:t>
      </w:r>
      <w:r w:rsidR="00FE7861">
        <w:rPr>
          <w:rFonts w:ascii="宋体" w:eastAsia="宋体" w:hAnsi="宋体" w:hint="eastAsia"/>
          <w:sz w:val="32"/>
          <w:szCs w:val="32"/>
        </w:rPr>
        <w:t>背板</w:t>
      </w:r>
      <w:r w:rsidR="005A6637" w:rsidRPr="00BA0B8A">
        <w:rPr>
          <w:rFonts w:ascii="宋体" w:eastAsia="宋体" w:hAnsi="宋体" w:hint="eastAsia"/>
          <w:sz w:val="32"/>
          <w:szCs w:val="32"/>
        </w:rPr>
        <w:t>调测指导书</w:t>
      </w:r>
    </w:p>
    <w:p w:rsidR="004A6154" w:rsidRPr="00BA0B8A" w:rsidRDefault="004A6154" w:rsidP="000C3BF1">
      <w:pPr>
        <w:pStyle w:val="afd"/>
        <w:rPr>
          <w:rFonts w:ascii="宋体" w:eastAsia="宋体" w:hAnsi="宋体"/>
          <w:sz w:val="21"/>
          <w:szCs w:val="21"/>
        </w:rPr>
      </w:pPr>
    </w:p>
    <w:tbl>
      <w:tblPr>
        <w:tblW w:w="0" w:type="auto"/>
        <w:jc w:val="center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3"/>
        <w:gridCol w:w="2126"/>
        <w:gridCol w:w="1277"/>
        <w:gridCol w:w="2449"/>
      </w:tblGrid>
      <w:tr w:rsidR="00857E07" w:rsidRPr="00B61684" w:rsidTr="00AE5666">
        <w:trPr>
          <w:trHeight w:hRule="exact" w:val="624"/>
          <w:jc w:val="center"/>
        </w:trPr>
        <w:tc>
          <w:tcPr>
            <w:tcW w:w="1183" w:type="dxa"/>
            <w:vAlign w:val="center"/>
          </w:tcPr>
          <w:p w:rsidR="00857E07" w:rsidRPr="00B61684" w:rsidRDefault="00857E07" w:rsidP="00AE5666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文档编号</w:t>
            </w:r>
            <w:r w:rsidRPr="00B61684">
              <w:rPr>
                <w:rFonts w:hint="eastAsia"/>
                <w:kern w:val="0"/>
              </w:rPr>
              <w:t>：</w:t>
            </w:r>
          </w:p>
        </w:tc>
        <w:tc>
          <w:tcPr>
            <w:tcW w:w="2126" w:type="dxa"/>
            <w:vAlign w:val="center"/>
          </w:tcPr>
          <w:p w:rsidR="00857E07" w:rsidRPr="00B61684" w:rsidRDefault="00EF0F8C" w:rsidP="00AE5666">
            <w:pPr>
              <w:pStyle w:val="aa"/>
              <w:rPr>
                <w:kern w:val="0"/>
              </w:rPr>
            </w:pPr>
            <w:r>
              <w:rPr>
                <w:rFonts w:ascii="Arial Unicode MS" w:eastAsia="Arial Unicode MS" w:hAnsi="Arial Unicode MS" w:cs="Arial Unicode MS" w:hint="eastAsia"/>
                <w:color w:val="17375D"/>
                <w:sz w:val="20"/>
                <w:szCs w:val="20"/>
              </w:rPr>
              <w:t>POF00164</w:t>
            </w:r>
          </w:p>
        </w:tc>
        <w:tc>
          <w:tcPr>
            <w:tcW w:w="1277" w:type="dxa"/>
            <w:vAlign w:val="center"/>
          </w:tcPr>
          <w:p w:rsidR="00857E07" w:rsidRPr="00B61684" w:rsidRDefault="00857E07" w:rsidP="00AE5666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文档</w:t>
            </w:r>
            <w:r w:rsidRPr="00B61684">
              <w:rPr>
                <w:rFonts w:hint="eastAsia"/>
                <w:kern w:val="0"/>
              </w:rPr>
              <w:t>版本：</w:t>
            </w:r>
          </w:p>
        </w:tc>
        <w:tc>
          <w:tcPr>
            <w:tcW w:w="2449" w:type="dxa"/>
            <w:vAlign w:val="center"/>
          </w:tcPr>
          <w:p w:rsidR="00857E07" w:rsidRPr="00B61684" w:rsidRDefault="00B52C08" w:rsidP="000B7174">
            <w:pPr>
              <w:pStyle w:val="aa"/>
              <w:rPr>
                <w:kern w:val="0"/>
              </w:rPr>
            </w:pPr>
            <w:r>
              <w:rPr>
                <w:kern w:val="0"/>
              </w:rPr>
              <w:t>V</w:t>
            </w:r>
            <w:r w:rsidR="0094085D">
              <w:rPr>
                <w:rFonts w:hint="eastAsia"/>
                <w:kern w:val="0"/>
              </w:rPr>
              <w:t>2.</w:t>
            </w:r>
            <w:r w:rsidR="006500C5">
              <w:rPr>
                <w:rFonts w:hint="eastAsia"/>
                <w:kern w:val="0"/>
              </w:rPr>
              <w:t>3</w:t>
            </w:r>
          </w:p>
        </w:tc>
      </w:tr>
      <w:tr w:rsidR="00857E07" w:rsidRPr="00B61684" w:rsidTr="00AE5666">
        <w:trPr>
          <w:trHeight w:hRule="exact" w:val="624"/>
          <w:jc w:val="center"/>
        </w:trPr>
        <w:tc>
          <w:tcPr>
            <w:tcW w:w="1183" w:type="dxa"/>
            <w:vAlign w:val="center"/>
          </w:tcPr>
          <w:p w:rsidR="00857E07" w:rsidRPr="00B61684" w:rsidRDefault="00857E07" w:rsidP="00AE5666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编写人员</w:t>
            </w:r>
            <w:r w:rsidRPr="00B61684">
              <w:rPr>
                <w:rFonts w:hint="eastAsia"/>
                <w:kern w:val="0"/>
              </w:rPr>
              <w:t>：</w:t>
            </w:r>
          </w:p>
        </w:tc>
        <w:tc>
          <w:tcPr>
            <w:tcW w:w="2126" w:type="dxa"/>
            <w:vAlign w:val="center"/>
          </w:tcPr>
          <w:p w:rsidR="00857E07" w:rsidRPr="00B61684" w:rsidRDefault="00B52C08" w:rsidP="00AE5666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张健</w:t>
            </w:r>
          </w:p>
        </w:tc>
        <w:tc>
          <w:tcPr>
            <w:tcW w:w="1277" w:type="dxa"/>
            <w:vAlign w:val="center"/>
          </w:tcPr>
          <w:p w:rsidR="00857E07" w:rsidRPr="00B61684" w:rsidRDefault="00857E07" w:rsidP="00AE5666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编写</w:t>
            </w:r>
            <w:r w:rsidRPr="00B61684">
              <w:rPr>
                <w:rFonts w:hint="eastAsia"/>
                <w:kern w:val="0"/>
              </w:rPr>
              <w:t>日期：</w:t>
            </w:r>
          </w:p>
        </w:tc>
        <w:tc>
          <w:tcPr>
            <w:tcW w:w="2449" w:type="dxa"/>
            <w:vAlign w:val="center"/>
          </w:tcPr>
          <w:p w:rsidR="00857E07" w:rsidRPr="00B61684" w:rsidRDefault="00B52C08" w:rsidP="0094085D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201</w:t>
            </w:r>
            <w:r w:rsidR="00EF0F8C">
              <w:rPr>
                <w:rFonts w:hint="eastAsia"/>
                <w:kern w:val="0"/>
              </w:rPr>
              <w:t>4.</w:t>
            </w:r>
            <w:r w:rsidR="0094085D">
              <w:rPr>
                <w:rFonts w:hint="eastAsia"/>
                <w:kern w:val="0"/>
              </w:rPr>
              <w:t>7.8</w:t>
            </w:r>
          </w:p>
        </w:tc>
      </w:tr>
      <w:tr w:rsidR="00857E07" w:rsidRPr="00B61684" w:rsidTr="00AE5666">
        <w:trPr>
          <w:trHeight w:hRule="exact" w:val="624"/>
          <w:jc w:val="center"/>
        </w:trPr>
        <w:tc>
          <w:tcPr>
            <w:tcW w:w="1183" w:type="dxa"/>
            <w:vAlign w:val="center"/>
          </w:tcPr>
          <w:p w:rsidR="00857E07" w:rsidRPr="00B61684" w:rsidRDefault="00857E07" w:rsidP="00AE5666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更新日期</w:t>
            </w:r>
            <w:r w:rsidRPr="00B61684">
              <w:rPr>
                <w:rFonts w:hint="eastAsia"/>
                <w:kern w:val="0"/>
              </w:rPr>
              <w:t>：</w:t>
            </w:r>
          </w:p>
        </w:tc>
        <w:tc>
          <w:tcPr>
            <w:tcW w:w="2126" w:type="dxa"/>
            <w:vAlign w:val="center"/>
          </w:tcPr>
          <w:p w:rsidR="00857E07" w:rsidRPr="00B61684" w:rsidRDefault="006500C5" w:rsidP="00E62679">
            <w:pPr>
              <w:pStyle w:val="aa"/>
              <w:rPr>
                <w:kern w:val="0"/>
              </w:rPr>
            </w:pPr>
            <w:r>
              <w:rPr>
                <w:rFonts w:hint="eastAsia"/>
              </w:rPr>
              <w:t>2014.11.14</w:t>
            </w:r>
          </w:p>
        </w:tc>
        <w:tc>
          <w:tcPr>
            <w:tcW w:w="1277" w:type="dxa"/>
            <w:vAlign w:val="center"/>
          </w:tcPr>
          <w:p w:rsidR="00857E07" w:rsidRPr="00B61684" w:rsidRDefault="00857E07" w:rsidP="00AE5666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审批人</w:t>
            </w:r>
            <w:r w:rsidRPr="00B61684">
              <w:rPr>
                <w:rFonts w:hint="eastAsia"/>
                <w:kern w:val="0"/>
              </w:rPr>
              <w:t>：</w:t>
            </w:r>
          </w:p>
        </w:tc>
        <w:tc>
          <w:tcPr>
            <w:tcW w:w="2449" w:type="dxa"/>
            <w:vAlign w:val="center"/>
          </w:tcPr>
          <w:p w:rsidR="00857E07" w:rsidRPr="00B61684" w:rsidRDefault="00857E07" w:rsidP="00AE5666">
            <w:pPr>
              <w:pStyle w:val="aa"/>
              <w:rPr>
                <w:kern w:val="0"/>
              </w:rPr>
            </w:pPr>
          </w:p>
        </w:tc>
      </w:tr>
    </w:tbl>
    <w:p w:rsidR="00857E07" w:rsidRDefault="00857E07" w:rsidP="00857E07">
      <w:pPr>
        <w:ind w:left="0"/>
      </w:pPr>
      <w:r>
        <w:rPr>
          <w:rFonts w:hint="eastAsia"/>
        </w:rPr>
        <w:t xml:space="preserve">                                                                             </w:t>
      </w:r>
    </w:p>
    <w:p w:rsidR="00857E07" w:rsidRDefault="0053013B" w:rsidP="00857E07">
      <w:pPr>
        <w:ind w:left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left:0;text-align:left;margin-left:-3pt;margin-top:1.3pt;width:449.4pt;height:.05pt;z-index:251663360" o:connectortype="straight" strokecolor="#0070c0" strokeweight="2.5pt"/>
        </w:pict>
      </w:r>
    </w:p>
    <w:p w:rsidR="00857E07" w:rsidRDefault="00857E07" w:rsidP="00857E07">
      <w:pPr>
        <w:ind w:left="0"/>
      </w:pPr>
    </w:p>
    <w:p w:rsidR="00857E07" w:rsidRDefault="00857E07" w:rsidP="00857E07">
      <w:pPr>
        <w:spacing w:before="0" w:after="0"/>
        <w:ind w:left="0" w:firstLine="1196"/>
      </w:pPr>
      <w:r>
        <w:br w:type="page"/>
      </w:r>
    </w:p>
    <w:p w:rsidR="00857E07" w:rsidRDefault="00857E07" w:rsidP="00857E07">
      <w:pPr>
        <w:pStyle w:val="af0"/>
      </w:pPr>
      <w:r>
        <w:rPr>
          <w:rFonts w:hint="eastAsia"/>
        </w:rPr>
        <w:lastRenderedPageBreak/>
        <w:t>修订栏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2"/>
        <w:gridCol w:w="1701"/>
        <w:gridCol w:w="1667"/>
        <w:gridCol w:w="4125"/>
      </w:tblGrid>
      <w:tr w:rsidR="00857E07" w:rsidRPr="00D82824" w:rsidTr="00B97784">
        <w:tc>
          <w:tcPr>
            <w:tcW w:w="1262" w:type="dxa"/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日期</w:t>
            </w:r>
          </w:p>
        </w:tc>
        <w:tc>
          <w:tcPr>
            <w:tcW w:w="1701" w:type="dxa"/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编写人员</w:t>
            </w:r>
          </w:p>
        </w:tc>
        <w:tc>
          <w:tcPr>
            <w:tcW w:w="1667" w:type="dxa"/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版本</w:t>
            </w:r>
          </w:p>
        </w:tc>
        <w:tc>
          <w:tcPr>
            <w:tcW w:w="4125" w:type="dxa"/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修订内容</w:t>
            </w:r>
          </w:p>
        </w:tc>
      </w:tr>
      <w:tr w:rsidR="001048C7" w:rsidTr="00B97784">
        <w:tc>
          <w:tcPr>
            <w:tcW w:w="1262" w:type="dxa"/>
          </w:tcPr>
          <w:p w:rsidR="001048C7" w:rsidRPr="000D4A37" w:rsidRDefault="001048C7" w:rsidP="0094085D">
            <w:pPr>
              <w:pStyle w:val="TableText"/>
              <w:rPr>
                <w:sz w:val="21"/>
                <w:szCs w:val="21"/>
              </w:rPr>
            </w:pPr>
            <w:r w:rsidRPr="000D4A37"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4.</w:t>
            </w:r>
            <w:r w:rsidR="0094085D">
              <w:rPr>
                <w:rFonts w:hint="eastAsia"/>
                <w:sz w:val="21"/>
                <w:szCs w:val="21"/>
              </w:rPr>
              <w:t>7.8</w:t>
            </w:r>
          </w:p>
        </w:tc>
        <w:tc>
          <w:tcPr>
            <w:tcW w:w="1701" w:type="dxa"/>
          </w:tcPr>
          <w:p w:rsidR="001048C7" w:rsidRPr="000D4A37" w:rsidRDefault="001048C7" w:rsidP="00A64166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张健</w:t>
            </w:r>
          </w:p>
        </w:tc>
        <w:tc>
          <w:tcPr>
            <w:tcW w:w="1667" w:type="dxa"/>
          </w:tcPr>
          <w:p w:rsidR="001048C7" w:rsidRPr="000D4A37" w:rsidRDefault="001048C7" w:rsidP="0094085D">
            <w:pPr>
              <w:pStyle w:val="TableText"/>
              <w:rPr>
                <w:sz w:val="21"/>
                <w:szCs w:val="21"/>
              </w:rPr>
            </w:pPr>
            <w:r>
              <w:t>V</w:t>
            </w:r>
            <w:r w:rsidR="0094085D">
              <w:rPr>
                <w:rFonts w:hint="eastAsia"/>
              </w:rPr>
              <w:t>2.2</w:t>
            </w:r>
          </w:p>
        </w:tc>
        <w:tc>
          <w:tcPr>
            <w:tcW w:w="4125" w:type="dxa"/>
          </w:tcPr>
          <w:p w:rsidR="001048C7" w:rsidRDefault="001048C7" w:rsidP="00A64166">
            <w:pPr>
              <w:pStyle w:val="TableTex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sz w:val="21"/>
                <w:szCs w:val="21"/>
              </w:rPr>
              <w:t>dd test item：</w:t>
            </w:r>
          </w:p>
          <w:p w:rsidR="001048C7" w:rsidRDefault="001048C7" w:rsidP="00A64166">
            <w:pPr>
              <w:pStyle w:val="TableTex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1.clock check</w:t>
            </w:r>
          </w:p>
          <w:p w:rsidR="001048C7" w:rsidRPr="007A344C" w:rsidRDefault="001048C7" w:rsidP="00A64166">
            <w:pPr>
              <w:pStyle w:val="TableTex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2.power check</w:t>
            </w:r>
          </w:p>
        </w:tc>
      </w:tr>
      <w:tr w:rsidR="006500C5" w:rsidTr="00B97784">
        <w:tc>
          <w:tcPr>
            <w:tcW w:w="1262" w:type="dxa"/>
          </w:tcPr>
          <w:p w:rsidR="006500C5" w:rsidRDefault="006500C5" w:rsidP="003132C5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2014.11.14</w:t>
            </w:r>
          </w:p>
        </w:tc>
        <w:tc>
          <w:tcPr>
            <w:tcW w:w="1701" w:type="dxa"/>
          </w:tcPr>
          <w:p w:rsidR="006500C5" w:rsidRDefault="006500C5" w:rsidP="003132C5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张健</w:t>
            </w:r>
          </w:p>
        </w:tc>
        <w:tc>
          <w:tcPr>
            <w:tcW w:w="1667" w:type="dxa"/>
          </w:tcPr>
          <w:p w:rsidR="006500C5" w:rsidRDefault="006500C5" w:rsidP="003132C5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V2.3</w:t>
            </w:r>
          </w:p>
        </w:tc>
        <w:tc>
          <w:tcPr>
            <w:tcW w:w="4125" w:type="dxa"/>
          </w:tcPr>
          <w:p w:rsidR="006500C5" w:rsidRPr="006A2058" w:rsidRDefault="006500C5" w:rsidP="003132C5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宋体" w:hAnsi="宋体" w:cs="Calibri" w:hint="eastAsia"/>
                <w:sz w:val="21"/>
                <w:szCs w:val="21"/>
              </w:rPr>
              <w:t>适用于R2.3版本发布</w:t>
            </w:r>
          </w:p>
        </w:tc>
      </w:tr>
      <w:tr w:rsidR="006500C5" w:rsidTr="00B97784">
        <w:tc>
          <w:tcPr>
            <w:tcW w:w="1262" w:type="dxa"/>
          </w:tcPr>
          <w:p w:rsidR="006500C5" w:rsidRPr="000D4A37" w:rsidRDefault="006500C5" w:rsidP="00AE5666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6500C5" w:rsidRPr="000D4A37" w:rsidRDefault="006500C5" w:rsidP="00AE5666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6500C5" w:rsidRPr="000D4A37" w:rsidRDefault="006500C5" w:rsidP="00AE5666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6500C5" w:rsidRPr="000D4A37" w:rsidRDefault="006500C5" w:rsidP="00866F9F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500C5" w:rsidTr="00B97784">
        <w:tc>
          <w:tcPr>
            <w:tcW w:w="1262" w:type="dxa"/>
          </w:tcPr>
          <w:p w:rsidR="006500C5" w:rsidRDefault="006500C5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6500C5" w:rsidRDefault="006500C5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6500C5" w:rsidRDefault="006500C5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6500C5" w:rsidRPr="006A2058" w:rsidRDefault="006500C5" w:rsidP="00866F9F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500C5" w:rsidTr="00B97784">
        <w:tc>
          <w:tcPr>
            <w:tcW w:w="1262" w:type="dxa"/>
          </w:tcPr>
          <w:p w:rsidR="006500C5" w:rsidRDefault="006500C5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6500C5" w:rsidRDefault="006500C5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6500C5" w:rsidRDefault="006500C5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6500C5" w:rsidRDefault="006500C5" w:rsidP="00866F9F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500C5" w:rsidTr="00B97784">
        <w:tc>
          <w:tcPr>
            <w:tcW w:w="1262" w:type="dxa"/>
          </w:tcPr>
          <w:p w:rsidR="006500C5" w:rsidRDefault="006500C5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6500C5" w:rsidRDefault="006500C5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6500C5" w:rsidRDefault="006500C5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6500C5" w:rsidRPr="0080367E" w:rsidRDefault="006500C5" w:rsidP="00780550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500C5" w:rsidTr="00B97784">
        <w:tc>
          <w:tcPr>
            <w:tcW w:w="1262" w:type="dxa"/>
          </w:tcPr>
          <w:p w:rsidR="006500C5" w:rsidRDefault="006500C5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6500C5" w:rsidRDefault="006500C5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6500C5" w:rsidRDefault="006500C5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6500C5" w:rsidRPr="0080367E" w:rsidRDefault="006500C5" w:rsidP="00866F9F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500C5" w:rsidTr="00B97784">
        <w:tc>
          <w:tcPr>
            <w:tcW w:w="1262" w:type="dxa"/>
          </w:tcPr>
          <w:p w:rsidR="006500C5" w:rsidRDefault="006500C5" w:rsidP="007D50C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6500C5" w:rsidRDefault="006500C5" w:rsidP="007D50C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6500C5" w:rsidRDefault="006500C5" w:rsidP="000B7174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6500C5" w:rsidRDefault="006500C5" w:rsidP="0000361D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857E07" w:rsidRDefault="00857E07" w:rsidP="00857E07">
      <w:pPr>
        <w:pStyle w:val="af0"/>
      </w:pPr>
      <w:r>
        <w:rPr>
          <w:rFonts w:hint="eastAsia"/>
        </w:rPr>
        <w:t>审阅栏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68"/>
        <w:gridCol w:w="2126"/>
        <w:gridCol w:w="3859"/>
      </w:tblGrid>
      <w:tr w:rsidR="00857E07" w:rsidRPr="00D82824" w:rsidTr="00AE5666">
        <w:tc>
          <w:tcPr>
            <w:tcW w:w="1668" w:type="dxa"/>
          </w:tcPr>
          <w:p w:rsidR="00857E07" w:rsidRPr="00875C93" w:rsidRDefault="00857E07" w:rsidP="00AE5666">
            <w:pPr>
              <w:pStyle w:val="TableHeading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审阅人员</w:t>
            </w:r>
            <w:r>
              <w:rPr>
                <w:rFonts w:hint="eastAsia"/>
                <w:sz w:val="20"/>
              </w:rPr>
              <w:t>签字</w:t>
            </w:r>
          </w:p>
        </w:tc>
        <w:tc>
          <w:tcPr>
            <w:tcW w:w="2126" w:type="dxa"/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审阅日期</w:t>
            </w:r>
          </w:p>
        </w:tc>
        <w:tc>
          <w:tcPr>
            <w:tcW w:w="3859" w:type="dxa"/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备注</w:t>
            </w:r>
          </w:p>
        </w:tc>
      </w:tr>
      <w:tr w:rsidR="00857E07" w:rsidTr="00AE5666">
        <w:tc>
          <w:tcPr>
            <w:tcW w:w="1668" w:type="dxa"/>
          </w:tcPr>
          <w:p w:rsidR="00857E07" w:rsidRPr="00875C93" w:rsidRDefault="00857E07" w:rsidP="00AE5666">
            <w:pPr>
              <w:pStyle w:val="TableText"/>
              <w:rPr>
                <w:sz w:val="18"/>
              </w:rPr>
            </w:pPr>
          </w:p>
        </w:tc>
        <w:tc>
          <w:tcPr>
            <w:tcW w:w="2126" w:type="dxa"/>
          </w:tcPr>
          <w:p w:rsidR="00857E07" w:rsidRPr="002478EC" w:rsidRDefault="00857E07" w:rsidP="00AE5666">
            <w:pPr>
              <w:pStyle w:val="TableText"/>
              <w:rPr>
                <w:sz w:val="18"/>
              </w:rPr>
            </w:pPr>
          </w:p>
        </w:tc>
        <w:tc>
          <w:tcPr>
            <w:tcW w:w="3859" w:type="dxa"/>
          </w:tcPr>
          <w:p w:rsidR="00857E07" w:rsidRPr="00875C93" w:rsidRDefault="00857E07" w:rsidP="00AE5666">
            <w:pPr>
              <w:pStyle w:val="TableText"/>
              <w:rPr>
                <w:sz w:val="18"/>
              </w:rPr>
            </w:pPr>
          </w:p>
        </w:tc>
      </w:tr>
      <w:tr w:rsidR="00857E07" w:rsidTr="00AE5666">
        <w:tc>
          <w:tcPr>
            <w:tcW w:w="1668" w:type="dxa"/>
          </w:tcPr>
          <w:p w:rsidR="00857E07" w:rsidRPr="00875C93" w:rsidRDefault="00857E07" w:rsidP="00AE5666">
            <w:pPr>
              <w:pStyle w:val="TableText"/>
              <w:rPr>
                <w:sz w:val="18"/>
              </w:rPr>
            </w:pPr>
          </w:p>
        </w:tc>
        <w:tc>
          <w:tcPr>
            <w:tcW w:w="2126" w:type="dxa"/>
          </w:tcPr>
          <w:p w:rsidR="00857E07" w:rsidRPr="00875C93" w:rsidRDefault="00857E07" w:rsidP="00AE5666">
            <w:pPr>
              <w:pStyle w:val="TableText"/>
              <w:rPr>
                <w:color w:val="0000FF"/>
                <w:sz w:val="18"/>
              </w:rPr>
            </w:pPr>
          </w:p>
        </w:tc>
        <w:tc>
          <w:tcPr>
            <w:tcW w:w="3859" w:type="dxa"/>
          </w:tcPr>
          <w:p w:rsidR="00857E07" w:rsidRPr="00875C93" w:rsidRDefault="00857E07" w:rsidP="00AE5666">
            <w:pPr>
              <w:pStyle w:val="TableText"/>
              <w:rPr>
                <w:sz w:val="18"/>
              </w:rPr>
            </w:pPr>
          </w:p>
        </w:tc>
      </w:tr>
    </w:tbl>
    <w:p w:rsidR="00857E07" w:rsidRDefault="00857E07" w:rsidP="00857E07">
      <w:pPr>
        <w:pStyle w:val="af0"/>
      </w:pPr>
      <w:r>
        <w:rPr>
          <w:rFonts w:hint="eastAsia"/>
        </w:rPr>
        <w:t>文件分发栏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20"/>
        <w:gridCol w:w="1650"/>
        <w:gridCol w:w="2033"/>
        <w:gridCol w:w="1575"/>
        <w:gridCol w:w="1575"/>
      </w:tblGrid>
      <w:tr w:rsidR="00857E07" w:rsidRPr="00D82824" w:rsidTr="00AE5666">
        <w:tc>
          <w:tcPr>
            <w:tcW w:w="820" w:type="dxa"/>
          </w:tcPr>
          <w:p w:rsidR="00857E07" w:rsidRPr="00875C93" w:rsidRDefault="00857E07" w:rsidP="00AE5666">
            <w:pPr>
              <w:pStyle w:val="TableHeading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序号</w:t>
            </w:r>
          </w:p>
        </w:tc>
        <w:tc>
          <w:tcPr>
            <w:tcW w:w="1650" w:type="dxa"/>
            <w:tcBorders>
              <w:right w:val="single" w:sz="4" w:space="0" w:color="auto"/>
            </w:tcBorders>
          </w:tcPr>
          <w:p w:rsidR="00857E07" w:rsidRPr="00875C93" w:rsidRDefault="00857E07" w:rsidP="00AE5666">
            <w:pPr>
              <w:pStyle w:val="TableHeading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分发至</w:t>
            </w:r>
          </w:p>
        </w:tc>
        <w:tc>
          <w:tcPr>
            <w:tcW w:w="2033" w:type="dxa"/>
            <w:tcBorders>
              <w:left w:val="single" w:sz="4" w:space="0" w:color="auto"/>
            </w:tcBorders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接收签字</w:t>
            </w: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旧版回收</w:t>
            </w: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签字</w:t>
            </w:r>
          </w:p>
        </w:tc>
      </w:tr>
      <w:tr w:rsidR="00857E07" w:rsidTr="00AE5666">
        <w:tc>
          <w:tcPr>
            <w:tcW w:w="820" w:type="dxa"/>
          </w:tcPr>
          <w:p w:rsidR="00857E07" w:rsidRPr="00875C93" w:rsidRDefault="00857E07" w:rsidP="00AE5666">
            <w:pPr>
              <w:pStyle w:val="TableText"/>
              <w:ind w:left="360"/>
              <w:textAlignment w:val="auto"/>
              <w:rPr>
                <w:sz w:val="18"/>
              </w:rPr>
            </w:pPr>
          </w:p>
        </w:tc>
        <w:tc>
          <w:tcPr>
            <w:tcW w:w="1650" w:type="dxa"/>
            <w:tcBorders>
              <w:right w:val="single" w:sz="4" w:space="0" w:color="auto"/>
            </w:tcBorders>
          </w:tcPr>
          <w:p w:rsidR="00857E07" w:rsidRPr="00875C93" w:rsidRDefault="00857E07" w:rsidP="00AE5666">
            <w:pPr>
              <w:pStyle w:val="TableText"/>
              <w:rPr>
                <w:color w:val="0000FF"/>
                <w:sz w:val="18"/>
              </w:rPr>
            </w:pPr>
          </w:p>
        </w:tc>
        <w:tc>
          <w:tcPr>
            <w:tcW w:w="2033" w:type="dxa"/>
            <w:tcBorders>
              <w:left w:val="single" w:sz="4" w:space="0" w:color="auto"/>
            </w:tcBorders>
          </w:tcPr>
          <w:p w:rsidR="00857E07" w:rsidRPr="00875C93" w:rsidRDefault="00857E07" w:rsidP="00AE5666">
            <w:pPr>
              <w:pStyle w:val="TableText"/>
              <w:rPr>
                <w:color w:val="0000FF"/>
                <w:sz w:val="18"/>
              </w:rPr>
            </w:pP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:rsidR="00857E07" w:rsidRPr="00875C93" w:rsidRDefault="00857E07" w:rsidP="00AE5666">
            <w:pPr>
              <w:pStyle w:val="TableText"/>
              <w:rPr>
                <w:sz w:val="18"/>
              </w:rPr>
            </w:pP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857E07" w:rsidRPr="00875C93" w:rsidRDefault="00857E07" w:rsidP="00AE5666">
            <w:pPr>
              <w:pStyle w:val="TableText"/>
              <w:rPr>
                <w:sz w:val="18"/>
              </w:rPr>
            </w:pPr>
          </w:p>
        </w:tc>
      </w:tr>
    </w:tbl>
    <w:p w:rsidR="005B4D01" w:rsidRPr="00BA0B8A" w:rsidRDefault="005244D1" w:rsidP="007C4F57">
      <w:pPr>
        <w:ind w:left="0"/>
        <w:rPr>
          <w:rFonts w:ascii="宋体" w:hAnsi="宋体"/>
          <w:sz w:val="21"/>
          <w:szCs w:val="21"/>
        </w:rPr>
        <w:sectPr w:rsidR="005B4D01" w:rsidRPr="00BA0B8A" w:rsidSect="00D01CDB">
          <w:footerReference w:type="default" r:id="rId12"/>
          <w:headerReference w:type="first" r:id="rId13"/>
          <w:pgSz w:w="12240" w:h="15840"/>
          <w:pgMar w:top="1440" w:right="1800" w:bottom="1440" w:left="1800" w:header="720" w:footer="720" w:gutter="0"/>
          <w:cols w:space="720"/>
        </w:sectPr>
      </w:pPr>
      <w:r w:rsidRPr="00BA0B8A">
        <w:rPr>
          <w:rFonts w:ascii="宋体" w:hAnsi="宋体"/>
          <w:sz w:val="21"/>
          <w:szCs w:val="21"/>
        </w:rPr>
        <w:br w:type="page"/>
      </w:r>
    </w:p>
    <w:p w:rsidR="00D66972" w:rsidRDefault="00BA69E5" w:rsidP="00D17EE1">
      <w:pPr>
        <w:pStyle w:val="ad"/>
        <w:rPr>
          <w:noProof/>
        </w:rPr>
      </w:pPr>
      <w:bookmarkStart w:id="0" w:name="_Toc273466031"/>
      <w:r w:rsidRPr="00E31830">
        <w:rPr>
          <w:rFonts w:ascii="宋体" w:eastAsia="宋体" w:hAnsi="宋体" w:hint="eastAsia"/>
          <w:sz w:val="24"/>
          <w:szCs w:val="24"/>
        </w:rPr>
        <w:lastRenderedPageBreak/>
        <w:t>目录</w:t>
      </w:r>
      <w:bookmarkEnd w:id="0"/>
      <w:r w:rsidR="0053013B" w:rsidRPr="00E31830">
        <w:rPr>
          <w:rFonts w:ascii="宋体" w:eastAsia="宋体" w:hAnsi="宋体"/>
          <w:kern w:val="20"/>
          <w:sz w:val="24"/>
          <w:szCs w:val="24"/>
        </w:rPr>
        <w:fldChar w:fldCharType="begin"/>
      </w:r>
      <w:r w:rsidR="0032785F" w:rsidRPr="00E31830">
        <w:rPr>
          <w:rFonts w:ascii="宋体" w:eastAsia="宋体" w:hAnsi="宋体"/>
          <w:kern w:val="20"/>
          <w:sz w:val="24"/>
          <w:szCs w:val="24"/>
        </w:rPr>
        <w:instrText xml:space="preserve"> TOC \o "1-3" \h \z \u </w:instrText>
      </w:r>
      <w:r w:rsidR="0053013B" w:rsidRPr="00E31830">
        <w:rPr>
          <w:rFonts w:ascii="宋体" w:eastAsia="宋体" w:hAnsi="宋体"/>
          <w:kern w:val="20"/>
          <w:sz w:val="24"/>
          <w:szCs w:val="24"/>
        </w:rPr>
        <w:fldChar w:fldCharType="separate"/>
      </w:r>
    </w:p>
    <w:p w:rsidR="00D66972" w:rsidRDefault="0053013B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75647455" w:history="1">
        <w:r w:rsidR="00D66972" w:rsidRPr="004923C1">
          <w:rPr>
            <w:rStyle w:val="aff"/>
            <w:rFonts w:ascii="宋体" w:hAnsi="宋体"/>
            <w:noProof/>
          </w:rPr>
          <w:t>1.</w:t>
        </w:r>
        <w:r w:rsidR="00D66972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D66972" w:rsidRPr="004923C1">
          <w:rPr>
            <w:rStyle w:val="aff"/>
            <w:rFonts w:ascii="宋体" w:hAnsi="宋体" w:hint="eastAsia"/>
            <w:noProof/>
          </w:rPr>
          <w:t>综述</w:t>
        </w:r>
        <w:r w:rsidR="00D669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6972">
          <w:rPr>
            <w:noProof/>
            <w:webHidden/>
          </w:rPr>
          <w:instrText xml:space="preserve"> PAGEREF _Toc375647455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97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56" w:history="1">
        <w:r w:rsidR="00D66972" w:rsidRPr="004923C1">
          <w:rPr>
            <w:rStyle w:val="aff"/>
          </w:rPr>
          <w:t>1.1</w:t>
        </w:r>
        <w:r w:rsidR="00D66972" w:rsidRPr="004923C1">
          <w:rPr>
            <w:rStyle w:val="aff"/>
            <w:rFonts w:ascii="宋体" w:hAnsi="宋体" w:hint="eastAsia"/>
          </w:rPr>
          <w:t xml:space="preserve"> 目的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57" w:history="1">
        <w:r w:rsidR="00D66972" w:rsidRPr="004923C1">
          <w:rPr>
            <w:rStyle w:val="aff"/>
          </w:rPr>
          <w:t>1.2</w:t>
        </w:r>
        <w:r w:rsidR="00D66972" w:rsidRPr="004923C1">
          <w:rPr>
            <w:rStyle w:val="aff"/>
            <w:rFonts w:ascii="宋体" w:hAnsi="宋体" w:hint="eastAsia"/>
          </w:rPr>
          <w:t xml:space="preserve"> 使用范围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58" w:history="1">
        <w:r w:rsidR="00D66972" w:rsidRPr="004923C1">
          <w:rPr>
            <w:rStyle w:val="aff"/>
          </w:rPr>
          <w:t>1.3</w:t>
        </w:r>
        <w:r w:rsidR="00D66972" w:rsidRPr="004923C1">
          <w:rPr>
            <w:rStyle w:val="aff"/>
            <w:rFonts w:ascii="宋体" w:hAnsi="宋体" w:hint="eastAsia"/>
          </w:rPr>
          <w:t xml:space="preserve"> 职责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59" w:history="1">
        <w:r w:rsidR="00D66972" w:rsidRPr="004923C1">
          <w:rPr>
            <w:rStyle w:val="aff"/>
          </w:rPr>
          <w:t>1.4</w:t>
        </w:r>
        <w:r w:rsidR="00D66972" w:rsidRPr="004923C1">
          <w:rPr>
            <w:rStyle w:val="aff"/>
            <w:rFonts w:ascii="宋体" w:hAnsi="宋体" w:hint="eastAsia"/>
          </w:rPr>
          <w:t xml:space="preserve"> 概述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75647460" w:history="1">
        <w:r w:rsidR="00D66972" w:rsidRPr="004923C1">
          <w:rPr>
            <w:rStyle w:val="aff"/>
            <w:rFonts w:ascii="宋体" w:hAnsi="宋体"/>
            <w:noProof/>
          </w:rPr>
          <w:t>2.</w:t>
        </w:r>
        <w:r w:rsidR="00D66972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D66972" w:rsidRPr="004923C1">
          <w:rPr>
            <w:rStyle w:val="aff"/>
            <w:rFonts w:ascii="宋体" w:hAnsi="宋体" w:hint="eastAsia"/>
            <w:noProof/>
          </w:rPr>
          <w:t>测试设备</w:t>
        </w:r>
        <w:r w:rsidR="00D669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6972">
          <w:rPr>
            <w:noProof/>
            <w:webHidden/>
          </w:rPr>
          <w:instrText xml:space="preserve"> PAGEREF _Toc375647460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97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61" w:history="1">
        <w:r w:rsidR="00D66972" w:rsidRPr="004923C1">
          <w:rPr>
            <w:rStyle w:val="aff"/>
          </w:rPr>
          <w:t>2.1</w:t>
        </w:r>
        <w:r w:rsidR="00D66972" w:rsidRPr="004923C1">
          <w:rPr>
            <w:rStyle w:val="aff"/>
            <w:rFonts w:ascii="宋体" w:hAnsi="宋体" w:hint="eastAsia"/>
          </w:rPr>
          <w:t xml:space="preserve"> 测试硬件需求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62" w:history="1">
        <w:r w:rsidR="00D66972" w:rsidRPr="004923C1">
          <w:rPr>
            <w:rStyle w:val="aff"/>
          </w:rPr>
          <w:t>2.2</w:t>
        </w:r>
        <w:r w:rsidR="00D66972" w:rsidRPr="004923C1">
          <w:rPr>
            <w:rStyle w:val="aff"/>
            <w:rFonts w:ascii="宋体" w:hAnsi="宋体" w:hint="eastAsia"/>
          </w:rPr>
          <w:t xml:space="preserve"> 测试软件需求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75647463" w:history="1">
        <w:r w:rsidR="00D66972" w:rsidRPr="004923C1">
          <w:rPr>
            <w:rStyle w:val="aff"/>
            <w:rFonts w:ascii="宋体" w:hAnsi="宋体"/>
            <w:noProof/>
          </w:rPr>
          <w:t>3.</w:t>
        </w:r>
        <w:r w:rsidR="00D66972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D66972" w:rsidRPr="004923C1">
          <w:rPr>
            <w:rStyle w:val="aff"/>
            <w:rFonts w:ascii="宋体" w:hAnsi="宋体" w:hint="eastAsia"/>
            <w:noProof/>
          </w:rPr>
          <w:t>测试流程</w:t>
        </w:r>
        <w:r w:rsidR="00D669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6972">
          <w:rPr>
            <w:noProof/>
            <w:webHidden/>
          </w:rPr>
          <w:instrText xml:space="preserve"> PAGEREF _Toc375647463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97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6972" w:rsidRDefault="0053013B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75647464" w:history="1">
        <w:r w:rsidR="00D66972" w:rsidRPr="004923C1">
          <w:rPr>
            <w:rStyle w:val="aff"/>
            <w:rFonts w:ascii="宋体" w:hAnsi="宋体"/>
            <w:noProof/>
          </w:rPr>
          <w:t>4.</w:t>
        </w:r>
        <w:r w:rsidR="00D66972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D66972" w:rsidRPr="004923C1">
          <w:rPr>
            <w:rStyle w:val="aff"/>
            <w:rFonts w:ascii="宋体" w:hAnsi="宋体" w:hint="eastAsia"/>
            <w:noProof/>
          </w:rPr>
          <w:t>测试工时</w:t>
        </w:r>
        <w:r w:rsidR="00D669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6972">
          <w:rPr>
            <w:noProof/>
            <w:webHidden/>
          </w:rPr>
          <w:instrText xml:space="preserve"> PAGEREF _Toc375647464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97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6972" w:rsidRDefault="0053013B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75647465" w:history="1">
        <w:r w:rsidR="00D66972" w:rsidRPr="004923C1">
          <w:rPr>
            <w:rStyle w:val="aff"/>
            <w:rFonts w:ascii="宋体" w:hAnsi="宋体"/>
            <w:noProof/>
          </w:rPr>
          <w:t>5.</w:t>
        </w:r>
        <w:r w:rsidR="00D66972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D66972" w:rsidRPr="004923C1">
          <w:rPr>
            <w:rStyle w:val="aff"/>
            <w:rFonts w:ascii="宋体" w:hAnsi="宋体" w:hint="eastAsia"/>
            <w:noProof/>
          </w:rPr>
          <w:t>测试步骤</w:t>
        </w:r>
        <w:r w:rsidR="00D669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6972">
          <w:rPr>
            <w:noProof/>
            <w:webHidden/>
          </w:rPr>
          <w:instrText xml:space="preserve"> PAGEREF _Toc375647465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97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66" w:history="1">
        <w:r w:rsidR="00D66972" w:rsidRPr="004923C1">
          <w:rPr>
            <w:rStyle w:val="aff"/>
          </w:rPr>
          <w:t>5.1</w:t>
        </w:r>
        <w:r w:rsidR="00D66972" w:rsidRPr="004923C1">
          <w:rPr>
            <w:rStyle w:val="aff"/>
            <w:rFonts w:ascii="宋体" w:hAnsi="宋体" w:hint="eastAsia"/>
          </w:rPr>
          <w:t xml:space="preserve"> 背板安装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67" w:history="1">
        <w:r w:rsidR="00D66972" w:rsidRPr="004923C1">
          <w:rPr>
            <w:rStyle w:val="aff"/>
          </w:rPr>
          <w:t>5.2</w:t>
        </w:r>
        <w:r w:rsidR="00D66972" w:rsidRPr="004923C1">
          <w:rPr>
            <w:rStyle w:val="aff"/>
            <w:rFonts w:ascii="宋体" w:hAnsi="宋体" w:hint="eastAsia"/>
          </w:rPr>
          <w:t xml:space="preserve"> 取下背板接插件保护盖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68" w:history="1">
        <w:r w:rsidR="00D66972" w:rsidRPr="004923C1">
          <w:rPr>
            <w:rStyle w:val="aff"/>
          </w:rPr>
          <w:t>5.3</w:t>
        </w:r>
        <w:r w:rsidR="00D66972" w:rsidRPr="004923C1">
          <w:rPr>
            <w:rStyle w:val="aff"/>
            <w:rFonts w:ascii="宋体" w:hAnsi="宋体" w:hint="eastAsia"/>
          </w:rPr>
          <w:t xml:space="preserve"> 上电前单板检测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69" w:history="1">
        <w:r w:rsidR="00D66972" w:rsidRPr="004923C1">
          <w:rPr>
            <w:rStyle w:val="aff"/>
          </w:rPr>
          <w:t>5.4</w:t>
        </w:r>
        <w:r w:rsidR="00D66972" w:rsidRPr="004923C1">
          <w:rPr>
            <w:rStyle w:val="aff"/>
            <w:rFonts w:ascii="宋体" w:hAnsi="宋体"/>
          </w:rPr>
          <w:t xml:space="preserve"> -48v</w:t>
        </w:r>
        <w:r w:rsidR="00D66972" w:rsidRPr="004923C1">
          <w:rPr>
            <w:rStyle w:val="aff"/>
            <w:rFonts w:ascii="宋体" w:hAnsi="宋体" w:hint="eastAsia"/>
          </w:rPr>
          <w:t>阻抗测试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70" w:history="1">
        <w:r w:rsidR="00D66972" w:rsidRPr="004923C1">
          <w:rPr>
            <w:rStyle w:val="aff"/>
          </w:rPr>
          <w:t>5.5</w:t>
        </w:r>
        <w:r w:rsidR="00D66972" w:rsidRPr="004923C1">
          <w:rPr>
            <w:rStyle w:val="aff"/>
            <w:rFonts w:ascii="宋体" w:hAnsi="宋体" w:hint="eastAsia"/>
          </w:rPr>
          <w:t xml:space="preserve"> 上电电压测量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71" w:history="1">
        <w:r w:rsidR="00D66972" w:rsidRPr="004923C1">
          <w:rPr>
            <w:rStyle w:val="aff"/>
          </w:rPr>
          <w:t>5.6</w:t>
        </w:r>
        <w:r w:rsidR="00D66972" w:rsidRPr="004923C1">
          <w:rPr>
            <w:rStyle w:val="aff"/>
            <w:rFonts w:ascii="宋体" w:hAnsi="宋体" w:hint="eastAsia"/>
          </w:rPr>
          <w:t xml:space="preserve"> 安装面板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72" w:history="1">
        <w:r w:rsidR="00D66972" w:rsidRPr="004923C1">
          <w:rPr>
            <w:rStyle w:val="aff"/>
          </w:rPr>
          <w:t>5.7</w:t>
        </w:r>
        <w:r w:rsidR="00D66972" w:rsidRPr="004923C1">
          <w:rPr>
            <w:rStyle w:val="aff"/>
            <w:rFonts w:ascii="宋体" w:hAnsi="宋体" w:hint="eastAsia"/>
          </w:rPr>
          <w:t xml:space="preserve"> 贴</w:t>
        </w:r>
        <w:r w:rsidR="00D66972" w:rsidRPr="004923C1">
          <w:rPr>
            <w:rStyle w:val="aff"/>
            <w:rFonts w:ascii="宋体" w:hAnsi="宋体"/>
          </w:rPr>
          <w:t>mac</w:t>
        </w:r>
        <w:r w:rsidR="00D66972" w:rsidRPr="004923C1">
          <w:rPr>
            <w:rStyle w:val="aff"/>
            <w:rFonts w:ascii="宋体" w:hAnsi="宋体" w:hint="eastAsia"/>
          </w:rPr>
          <w:t>标签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73" w:history="1">
        <w:r w:rsidR="00D66972" w:rsidRPr="004923C1">
          <w:rPr>
            <w:rStyle w:val="aff"/>
          </w:rPr>
          <w:t>5.8</w:t>
        </w:r>
        <w:r w:rsidR="00D66972" w:rsidRPr="004923C1">
          <w:rPr>
            <w:rStyle w:val="aff"/>
            <w:rFonts w:ascii="宋体" w:hAnsi="宋体" w:hint="eastAsia"/>
          </w:rPr>
          <w:t xml:space="preserve"> 静态阻抗测试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74" w:history="1">
        <w:r w:rsidR="00D66972" w:rsidRPr="004923C1">
          <w:rPr>
            <w:rStyle w:val="aff"/>
          </w:rPr>
          <w:t>5.9</w:t>
        </w:r>
        <w:r w:rsidR="00D66972" w:rsidRPr="004923C1">
          <w:rPr>
            <w:rStyle w:val="aff"/>
            <w:rFonts w:ascii="宋体" w:hAnsi="宋体" w:hint="eastAsia"/>
          </w:rPr>
          <w:t xml:space="preserve"> 电压测试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75" w:history="1">
        <w:r w:rsidR="00D66972" w:rsidRPr="004923C1">
          <w:rPr>
            <w:rStyle w:val="aff"/>
          </w:rPr>
          <w:t>5.10</w:t>
        </w:r>
        <w:r w:rsidR="00D66972" w:rsidRPr="004923C1">
          <w:rPr>
            <w:rStyle w:val="aff"/>
            <w:rFonts w:ascii="宋体" w:hAnsi="宋体" w:hint="eastAsia"/>
          </w:rPr>
          <w:t xml:space="preserve"> 单板上机框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76" w:history="1">
        <w:r w:rsidR="00D66972" w:rsidRPr="004923C1">
          <w:rPr>
            <w:rStyle w:val="aff"/>
          </w:rPr>
          <w:t>5.11</w:t>
        </w:r>
        <w:r w:rsidR="00D66972" w:rsidRPr="004923C1">
          <w:rPr>
            <w:rStyle w:val="aff"/>
            <w:rFonts w:ascii="宋体" w:hAnsi="宋体"/>
          </w:rPr>
          <w:t xml:space="preserve"> Mac</w:t>
        </w:r>
        <w:r w:rsidR="00D66972" w:rsidRPr="004923C1">
          <w:rPr>
            <w:rStyle w:val="aff"/>
            <w:rFonts w:ascii="宋体" w:hAnsi="宋体" w:hint="eastAsia"/>
          </w:rPr>
          <w:t>地址设置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77" w:history="1">
        <w:r w:rsidR="00D66972" w:rsidRPr="004923C1">
          <w:rPr>
            <w:rStyle w:val="aff"/>
          </w:rPr>
          <w:t>5.12</w:t>
        </w:r>
        <w:r w:rsidR="00D66972" w:rsidRPr="004923C1">
          <w:rPr>
            <w:rStyle w:val="aff"/>
            <w:rFonts w:ascii="宋体" w:hAnsi="宋体" w:hint="eastAsia"/>
          </w:rPr>
          <w:t xml:space="preserve"> 安装软件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78" w:history="1">
        <w:r w:rsidR="00D66972" w:rsidRPr="004923C1">
          <w:rPr>
            <w:rStyle w:val="aff"/>
          </w:rPr>
          <w:t>5.13</w:t>
        </w:r>
        <w:r w:rsidR="00D66972" w:rsidRPr="004923C1">
          <w:rPr>
            <w:rStyle w:val="aff"/>
            <w:rFonts w:ascii="宋体" w:hAnsi="宋体" w:hint="eastAsia"/>
          </w:rPr>
          <w:t xml:space="preserve"> 面板接口连线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79" w:history="1">
        <w:r w:rsidR="00D66972" w:rsidRPr="004923C1">
          <w:rPr>
            <w:rStyle w:val="aff"/>
          </w:rPr>
          <w:t>5.14</w:t>
        </w:r>
        <w:r w:rsidR="00D66972" w:rsidRPr="004923C1">
          <w:rPr>
            <w:rStyle w:val="aff"/>
            <w:rFonts w:ascii="宋体" w:hAnsi="宋体" w:hint="eastAsia"/>
          </w:rPr>
          <w:t xml:space="preserve"> 业务测试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80" w:history="1">
        <w:r w:rsidR="00D66972" w:rsidRPr="004923C1">
          <w:rPr>
            <w:rStyle w:val="aff"/>
          </w:rPr>
          <w:t>5.15</w:t>
        </w:r>
        <w:r w:rsidR="00D66972" w:rsidRPr="004923C1">
          <w:rPr>
            <w:rStyle w:val="aff"/>
            <w:rFonts w:ascii="宋体" w:hAnsi="宋体" w:hint="eastAsia"/>
          </w:rPr>
          <w:t xml:space="preserve"> 单板信息核查及硬件验证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81" w:history="1">
        <w:r w:rsidR="00D66972" w:rsidRPr="004923C1">
          <w:rPr>
            <w:rStyle w:val="aff"/>
          </w:rPr>
          <w:t>5.16</w:t>
        </w:r>
        <w:r w:rsidR="00D66972" w:rsidRPr="004923C1">
          <w:rPr>
            <w:rStyle w:val="aff"/>
            <w:rFonts w:ascii="宋体" w:hAnsi="宋体"/>
          </w:rPr>
          <w:t xml:space="preserve"> Reset</w:t>
        </w:r>
        <w:r w:rsidR="00D66972" w:rsidRPr="004923C1">
          <w:rPr>
            <w:rStyle w:val="aff"/>
            <w:rFonts w:ascii="宋体" w:hAnsi="宋体" w:hint="eastAsia"/>
          </w:rPr>
          <w:t>按钮测试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82" w:history="1">
        <w:r w:rsidR="00D66972" w:rsidRPr="004923C1">
          <w:rPr>
            <w:rStyle w:val="aff"/>
          </w:rPr>
          <w:t>5.17</w:t>
        </w:r>
        <w:r w:rsidR="00D66972" w:rsidRPr="004923C1">
          <w:rPr>
            <w:rStyle w:val="aff"/>
            <w:rFonts w:ascii="宋体" w:hAnsi="宋体" w:hint="eastAsia"/>
          </w:rPr>
          <w:t xml:space="preserve"> 单板生产信息录入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83" w:history="1">
        <w:r w:rsidR="00D66972" w:rsidRPr="004923C1">
          <w:rPr>
            <w:rStyle w:val="aff"/>
          </w:rPr>
          <w:t>5.18</w:t>
        </w:r>
        <w:r w:rsidR="00D66972" w:rsidRPr="004923C1">
          <w:rPr>
            <w:rStyle w:val="aff"/>
            <w:rFonts w:ascii="宋体" w:hAnsi="宋体"/>
          </w:rPr>
          <w:t xml:space="preserve"> Reset</w:t>
        </w:r>
        <w:r w:rsidR="00D66972" w:rsidRPr="004923C1">
          <w:rPr>
            <w:rStyle w:val="aff"/>
            <w:rFonts w:ascii="宋体" w:hAnsi="宋体" w:hint="eastAsia"/>
          </w:rPr>
          <w:t>按钮测试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84" w:history="1">
        <w:r w:rsidR="00D66972" w:rsidRPr="004923C1">
          <w:rPr>
            <w:rStyle w:val="aff"/>
          </w:rPr>
          <w:t>5.19</w:t>
        </w:r>
        <w:r w:rsidR="00D66972" w:rsidRPr="004923C1">
          <w:rPr>
            <w:rStyle w:val="aff"/>
            <w:rFonts w:ascii="宋体" w:hAnsi="宋体" w:hint="eastAsia"/>
          </w:rPr>
          <w:t xml:space="preserve"> 取下单板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D66972" w:rsidRDefault="0053013B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5647485" w:history="1">
        <w:r w:rsidR="00D66972" w:rsidRPr="004923C1">
          <w:rPr>
            <w:rStyle w:val="aff"/>
          </w:rPr>
          <w:t>5.20</w:t>
        </w:r>
        <w:r w:rsidR="00D66972" w:rsidRPr="004923C1">
          <w:rPr>
            <w:rStyle w:val="aff"/>
            <w:rFonts w:ascii="宋体" w:hAnsi="宋体" w:hint="eastAsia"/>
          </w:rPr>
          <w:t xml:space="preserve"> 插上背板接插接保护盖</w:t>
        </w:r>
        <w:r w:rsidR="00D66972">
          <w:rPr>
            <w:webHidden/>
          </w:rPr>
          <w:tab/>
        </w:r>
        <w:r>
          <w:rPr>
            <w:webHidden/>
          </w:rPr>
          <w:fldChar w:fldCharType="begin"/>
        </w:r>
        <w:r w:rsidR="00D66972">
          <w:rPr>
            <w:webHidden/>
          </w:rPr>
          <w:instrText xml:space="preserve"> PAGEREF _Toc375647485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66972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F777EC" w:rsidRPr="00E31830" w:rsidRDefault="0053013B" w:rsidP="008A2E62">
      <w:pPr>
        <w:rPr>
          <w:rFonts w:ascii="宋体" w:hAnsi="宋体"/>
          <w:szCs w:val="24"/>
        </w:rPr>
        <w:sectPr w:rsidR="00F777EC" w:rsidRPr="00E31830" w:rsidSect="0032785F">
          <w:headerReference w:type="default" r:id="rId14"/>
          <w:pgSz w:w="11906" w:h="16838" w:code="9"/>
          <w:pgMar w:top="1440" w:right="1800" w:bottom="1440" w:left="1800" w:header="851" w:footer="992" w:gutter="0"/>
          <w:pgNumType w:start="1"/>
          <w:cols w:space="425"/>
          <w:docGrid w:type="lines" w:linePitch="326"/>
        </w:sectPr>
      </w:pPr>
      <w:r w:rsidRPr="00E31830">
        <w:rPr>
          <w:rFonts w:ascii="宋体" w:hAnsi="宋体"/>
          <w:kern w:val="20"/>
          <w:szCs w:val="24"/>
        </w:rPr>
        <w:fldChar w:fldCharType="end"/>
      </w:r>
    </w:p>
    <w:p w:rsidR="005B4D01" w:rsidRPr="00BA0B8A" w:rsidRDefault="005A6637" w:rsidP="006F3329">
      <w:pPr>
        <w:pStyle w:val="10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" w:name="_Toc375647455"/>
      <w:r w:rsidRPr="00BA0B8A">
        <w:rPr>
          <w:rFonts w:ascii="宋体" w:eastAsia="宋体" w:hAnsi="宋体" w:hint="eastAsia"/>
          <w:sz w:val="21"/>
          <w:szCs w:val="21"/>
        </w:rPr>
        <w:lastRenderedPageBreak/>
        <w:t>综述</w:t>
      </w:r>
      <w:bookmarkEnd w:id="1"/>
    </w:p>
    <w:p w:rsidR="00581A3E" w:rsidRPr="00BA0B8A" w:rsidRDefault="005A6637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2" w:name="_Toc375647456"/>
      <w:r w:rsidRPr="00BA0B8A">
        <w:rPr>
          <w:rFonts w:ascii="宋体" w:eastAsia="宋体" w:hAnsi="宋体" w:hint="eastAsia"/>
          <w:sz w:val="21"/>
          <w:szCs w:val="21"/>
        </w:rPr>
        <w:t>目的</w:t>
      </w:r>
      <w:bookmarkEnd w:id="2"/>
    </w:p>
    <w:p w:rsidR="006C4C25" w:rsidRPr="00BA0B8A" w:rsidRDefault="006C4C25" w:rsidP="006C4C25">
      <w:pPr>
        <w:rPr>
          <w:rFonts w:ascii="宋体" w:hAnsi="宋体"/>
          <w:sz w:val="21"/>
          <w:szCs w:val="21"/>
        </w:rPr>
      </w:pPr>
      <w:bookmarkStart w:id="3" w:name="_Toc78097608"/>
      <w:bookmarkStart w:id="4" w:name="_Toc234225596"/>
      <w:bookmarkStart w:id="5" w:name="_Toc292528690"/>
      <w:bookmarkStart w:id="6" w:name="b2"/>
      <w:bookmarkStart w:id="7" w:name="_Toc281396274"/>
      <w:r w:rsidRPr="00BA0B8A">
        <w:rPr>
          <w:rFonts w:ascii="宋体" w:hAnsi="宋体" w:hint="eastAsia"/>
          <w:sz w:val="21"/>
          <w:szCs w:val="21"/>
        </w:rPr>
        <w:t>本规程规定</w:t>
      </w:r>
      <w:r w:rsidR="00747D19" w:rsidRPr="00BA0B8A">
        <w:rPr>
          <w:rFonts w:ascii="宋体" w:hAnsi="宋体" w:hint="eastAsia"/>
          <w:sz w:val="21"/>
          <w:szCs w:val="21"/>
        </w:rPr>
        <w:t>ACTP</w:t>
      </w:r>
      <w:r w:rsidR="00D95EF9">
        <w:rPr>
          <w:rFonts w:ascii="宋体" w:hAnsi="宋体" w:hint="eastAsia"/>
          <w:sz w:val="21"/>
          <w:szCs w:val="21"/>
        </w:rPr>
        <w:t>E</w:t>
      </w:r>
      <w:r w:rsidR="00747D19" w:rsidRPr="00BA0B8A">
        <w:rPr>
          <w:rFonts w:ascii="宋体" w:hAnsi="宋体" w:hint="eastAsia"/>
          <w:sz w:val="21"/>
          <w:szCs w:val="21"/>
        </w:rPr>
        <w:t>_A</w:t>
      </w:r>
      <w:r w:rsidR="00793BA2">
        <w:rPr>
          <w:rFonts w:ascii="宋体" w:hAnsi="宋体" w:hint="eastAsia"/>
          <w:sz w:val="21"/>
          <w:szCs w:val="21"/>
        </w:rPr>
        <w:t>单板，BKP背板测试</w:t>
      </w:r>
      <w:r w:rsidRPr="00BA0B8A">
        <w:rPr>
          <w:rFonts w:ascii="宋体" w:hAnsi="宋体" w:hint="eastAsia"/>
          <w:sz w:val="21"/>
          <w:szCs w:val="21"/>
        </w:rPr>
        <w:t>的操作规范和测试步骤。其目的在于测试单板的运行稳定性，验证各种业务接口的完好性等，解决系统运行时碰到的各种问题，使设备能在用户处安全可靠</w:t>
      </w:r>
      <w:r w:rsidR="00922B3A">
        <w:rPr>
          <w:rFonts w:ascii="宋体" w:hAnsi="宋体" w:hint="eastAsia"/>
          <w:sz w:val="21"/>
          <w:szCs w:val="21"/>
        </w:rPr>
        <w:t>地</w:t>
      </w:r>
      <w:r w:rsidRPr="00BA0B8A">
        <w:rPr>
          <w:rFonts w:ascii="宋体" w:hAnsi="宋体" w:hint="eastAsia"/>
          <w:sz w:val="21"/>
          <w:szCs w:val="21"/>
        </w:rPr>
        <w:t>运行。</w:t>
      </w:r>
    </w:p>
    <w:p w:rsidR="005A6637" w:rsidRPr="00BA0B8A" w:rsidRDefault="005A6637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8" w:name="_Toc375647457"/>
      <w:r w:rsidRPr="00BA0B8A">
        <w:rPr>
          <w:rFonts w:ascii="宋体" w:eastAsia="宋体" w:hAnsi="宋体" w:hint="eastAsia"/>
          <w:sz w:val="21"/>
          <w:szCs w:val="21"/>
        </w:rPr>
        <w:t>使用范围</w:t>
      </w:r>
      <w:bookmarkEnd w:id="3"/>
      <w:bookmarkEnd w:id="4"/>
      <w:bookmarkEnd w:id="5"/>
      <w:bookmarkEnd w:id="8"/>
    </w:p>
    <w:p w:rsidR="006C4C25" w:rsidRPr="00BA0B8A" w:rsidRDefault="006C4C25" w:rsidP="006F3329">
      <w:pPr>
        <w:widowControl w:val="0"/>
        <w:numPr>
          <w:ilvl w:val="0"/>
          <w:numId w:val="8"/>
        </w:numPr>
        <w:spacing w:before="0" w:after="0" w:line="360" w:lineRule="auto"/>
        <w:rPr>
          <w:rFonts w:ascii="宋体" w:hAnsi="宋体" w:cs="Arial"/>
          <w:sz w:val="21"/>
          <w:szCs w:val="21"/>
        </w:rPr>
      </w:pPr>
      <w:bookmarkStart w:id="9" w:name="_Toc234225597"/>
      <w:bookmarkStart w:id="10" w:name="_Toc292528691"/>
      <w:bookmarkEnd w:id="6"/>
      <w:r w:rsidRPr="00BA0B8A">
        <w:rPr>
          <w:rFonts w:ascii="宋体" w:hAnsi="宋体" w:cs="Arial" w:hint="eastAsia"/>
          <w:sz w:val="21"/>
          <w:szCs w:val="21"/>
        </w:rPr>
        <w:t>本规程适用于</w:t>
      </w:r>
      <w:r w:rsidR="00655D4F">
        <w:rPr>
          <w:rFonts w:ascii="宋体" w:hAnsi="宋体" w:hint="eastAsia"/>
          <w:sz w:val="21"/>
          <w:szCs w:val="21"/>
        </w:rPr>
        <w:t>T20CE</w:t>
      </w:r>
      <w:r w:rsidRPr="00BA0B8A">
        <w:rPr>
          <w:rFonts w:ascii="宋体" w:hAnsi="宋体" w:cs="Arial" w:hint="eastAsia"/>
          <w:sz w:val="21"/>
          <w:szCs w:val="21"/>
        </w:rPr>
        <w:t>产品的</w:t>
      </w:r>
      <w:r w:rsidR="00B93374" w:rsidRPr="00BA0B8A">
        <w:rPr>
          <w:rFonts w:ascii="宋体" w:hAnsi="宋体" w:hint="eastAsia"/>
          <w:sz w:val="21"/>
          <w:szCs w:val="21"/>
        </w:rPr>
        <w:t>ACTP</w:t>
      </w:r>
      <w:r w:rsidR="00D95EF9">
        <w:rPr>
          <w:rFonts w:ascii="宋体" w:hAnsi="宋体" w:hint="eastAsia"/>
          <w:sz w:val="21"/>
          <w:szCs w:val="21"/>
        </w:rPr>
        <w:t>E</w:t>
      </w:r>
      <w:r w:rsidR="00B93374" w:rsidRPr="00BA0B8A">
        <w:rPr>
          <w:rFonts w:ascii="宋体" w:hAnsi="宋体" w:hint="eastAsia"/>
          <w:sz w:val="21"/>
          <w:szCs w:val="21"/>
        </w:rPr>
        <w:t>_A</w:t>
      </w:r>
      <w:r w:rsidRPr="00BA0B8A">
        <w:rPr>
          <w:rFonts w:ascii="宋体" w:hAnsi="宋体" w:cs="Arial" w:hint="eastAsia"/>
          <w:sz w:val="21"/>
          <w:szCs w:val="21"/>
        </w:rPr>
        <w:t>板</w:t>
      </w:r>
      <w:r w:rsidR="00793BA2">
        <w:rPr>
          <w:rFonts w:ascii="宋体" w:hAnsi="宋体" w:cs="Arial" w:hint="eastAsia"/>
          <w:sz w:val="21"/>
          <w:szCs w:val="21"/>
        </w:rPr>
        <w:t>，BKP板的</w:t>
      </w:r>
      <w:r w:rsidRPr="00BA0B8A">
        <w:rPr>
          <w:rFonts w:ascii="宋体" w:hAnsi="宋体" w:cs="Arial" w:hint="eastAsia"/>
          <w:sz w:val="21"/>
          <w:szCs w:val="21"/>
        </w:rPr>
        <w:t>测试工序；</w:t>
      </w:r>
    </w:p>
    <w:p w:rsidR="006C4C25" w:rsidRPr="00BA0B8A" w:rsidRDefault="006C4C25" w:rsidP="006F3329">
      <w:pPr>
        <w:widowControl w:val="0"/>
        <w:numPr>
          <w:ilvl w:val="0"/>
          <w:numId w:val="8"/>
        </w:numPr>
        <w:spacing w:before="0" w:after="0" w:line="360" w:lineRule="auto"/>
        <w:rPr>
          <w:rFonts w:ascii="宋体" w:hAnsi="宋体" w:cs="Arial"/>
          <w:sz w:val="21"/>
          <w:szCs w:val="21"/>
        </w:rPr>
      </w:pPr>
      <w:r w:rsidRPr="00BA0B8A">
        <w:rPr>
          <w:rFonts w:ascii="宋体" w:hAnsi="宋体" w:cs="Arial" w:hint="eastAsia"/>
          <w:sz w:val="21"/>
          <w:szCs w:val="21"/>
        </w:rPr>
        <w:t>本规程适用于测试人员；</w:t>
      </w:r>
    </w:p>
    <w:p w:rsidR="006C4C25" w:rsidRPr="00BA0B8A" w:rsidRDefault="006C4C25" w:rsidP="006F3329">
      <w:pPr>
        <w:widowControl w:val="0"/>
        <w:numPr>
          <w:ilvl w:val="0"/>
          <w:numId w:val="8"/>
        </w:numPr>
        <w:spacing w:before="0" w:after="0" w:line="360" w:lineRule="auto"/>
        <w:rPr>
          <w:rFonts w:ascii="宋体" w:hAnsi="宋体" w:cs="Arial"/>
          <w:bCs/>
          <w:sz w:val="21"/>
          <w:szCs w:val="21"/>
        </w:rPr>
      </w:pPr>
      <w:r w:rsidRPr="00BA0B8A">
        <w:rPr>
          <w:rFonts w:ascii="宋体" w:hAnsi="宋体" w:cs="Arial" w:hint="eastAsia"/>
          <w:bCs/>
          <w:sz w:val="21"/>
          <w:szCs w:val="21"/>
        </w:rPr>
        <w:t>本规程可供相关工程师人员参考。</w:t>
      </w:r>
    </w:p>
    <w:p w:rsidR="005A6637" w:rsidRPr="00BA0B8A" w:rsidRDefault="005A6637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11" w:name="_Toc375647458"/>
      <w:r w:rsidRPr="00BA0B8A">
        <w:rPr>
          <w:rFonts w:ascii="宋体" w:eastAsia="宋体" w:hAnsi="宋体" w:hint="eastAsia"/>
          <w:sz w:val="21"/>
          <w:szCs w:val="21"/>
        </w:rPr>
        <w:t>职责</w:t>
      </w:r>
      <w:bookmarkEnd w:id="9"/>
      <w:bookmarkEnd w:id="10"/>
      <w:bookmarkEnd w:id="11"/>
    </w:p>
    <w:p w:rsidR="006C4C25" w:rsidRPr="00BA0B8A" w:rsidRDefault="006C4C25" w:rsidP="006F3329">
      <w:pPr>
        <w:widowControl w:val="0"/>
        <w:numPr>
          <w:ilvl w:val="0"/>
          <w:numId w:val="9"/>
        </w:numPr>
        <w:tabs>
          <w:tab w:val="clear" w:pos="1155"/>
          <w:tab w:val="num" w:pos="720"/>
        </w:tabs>
        <w:spacing w:before="0" w:after="0" w:line="360" w:lineRule="auto"/>
        <w:ind w:left="720" w:hanging="18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 xml:space="preserve">  </w:t>
      </w:r>
      <w:r w:rsidRPr="00BA0B8A">
        <w:rPr>
          <w:rFonts w:ascii="宋体" w:hAnsi="宋体" w:cs="Arial" w:hint="eastAsia"/>
          <w:sz w:val="21"/>
          <w:szCs w:val="21"/>
        </w:rPr>
        <w:t>负责对测试系统的日常维护，以保证测试系统的正常工作</w:t>
      </w:r>
    </w:p>
    <w:p w:rsidR="006C4C25" w:rsidRPr="00BA0B8A" w:rsidRDefault="006C4C25" w:rsidP="006F3329">
      <w:pPr>
        <w:widowControl w:val="0"/>
        <w:numPr>
          <w:ilvl w:val="0"/>
          <w:numId w:val="9"/>
        </w:numPr>
        <w:tabs>
          <w:tab w:val="clear" w:pos="1155"/>
          <w:tab w:val="num" w:pos="720"/>
        </w:tabs>
        <w:spacing w:before="0" w:after="0" w:line="360" w:lineRule="auto"/>
        <w:ind w:left="720" w:hanging="181"/>
        <w:rPr>
          <w:rFonts w:ascii="宋体" w:hAnsi="宋体"/>
          <w:sz w:val="21"/>
          <w:szCs w:val="21"/>
        </w:rPr>
      </w:pPr>
      <w:r w:rsidRPr="00BA0B8A">
        <w:rPr>
          <w:rFonts w:ascii="宋体" w:hAnsi="宋体" w:cs="Arial" w:hint="eastAsia"/>
          <w:sz w:val="21"/>
          <w:szCs w:val="21"/>
        </w:rPr>
        <w:t xml:space="preserve">  测试人员测试时应认真，细致，严谨</w:t>
      </w:r>
    </w:p>
    <w:p w:rsidR="006C4C25" w:rsidRPr="00BA0B8A" w:rsidRDefault="006C4C25" w:rsidP="006F3329">
      <w:pPr>
        <w:widowControl w:val="0"/>
        <w:numPr>
          <w:ilvl w:val="0"/>
          <w:numId w:val="9"/>
        </w:numPr>
        <w:tabs>
          <w:tab w:val="clear" w:pos="1155"/>
          <w:tab w:val="num" w:pos="720"/>
        </w:tabs>
        <w:spacing w:before="0" w:after="0" w:line="360" w:lineRule="auto"/>
        <w:ind w:left="720" w:hanging="181"/>
        <w:rPr>
          <w:rFonts w:ascii="宋体" w:hAnsi="宋体"/>
          <w:sz w:val="21"/>
          <w:szCs w:val="21"/>
        </w:rPr>
      </w:pPr>
      <w:r w:rsidRPr="00BA0B8A">
        <w:rPr>
          <w:rFonts w:ascii="宋体" w:hAnsi="宋体" w:cs="Arial" w:hint="eastAsia"/>
          <w:sz w:val="21"/>
          <w:szCs w:val="21"/>
        </w:rPr>
        <w:t xml:space="preserve">  按测试要求对</w:t>
      </w:r>
      <w:r w:rsidR="00FD7B6B" w:rsidRPr="00BA0B8A">
        <w:rPr>
          <w:rFonts w:ascii="宋体" w:hAnsi="宋体" w:hint="eastAsia"/>
          <w:sz w:val="21"/>
          <w:szCs w:val="21"/>
        </w:rPr>
        <w:t>ACTP</w:t>
      </w:r>
      <w:r w:rsidR="00D95EF9">
        <w:rPr>
          <w:rFonts w:ascii="宋体" w:hAnsi="宋体" w:hint="eastAsia"/>
          <w:sz w:val="21"/>
          <w:szCs w:val="21"/>
        </w:rPr>
        <w:t>E</w:t>
      </w:r>
      <w:r w:rsidR="00FD7B6B" w:rsidRPr="00BA0B8A">
        <w:rPr>
          <w:rFonts w:ascii="宋体" w:hAnsi="宋体" w:hint="eastAsia"/>
          <w:sz w:val="21"/>
          <w:szCs w:val="21"/>
        </w:rPr>
        <w:t>_A</w:t>
      </w:r>
      <w:r w:rsidRPr="00BA0B8A">
        <w:rPr>
          <w:rFonts w:ascii="宋体" w:hAnsi="宋体" w:cs="Arial" w:hint="eastAsia"/>
          <w:sz w:val="21"/>
          <w:szCs w:val="21"/>
        </w:rPr>
        <w:t>板</w:t>
      </w:r>
      <w:r w:rsidR="00793BA2">
        <w:rPr>
          <w:rFonts w:ascii="宋体" w:hAnsi="宋体" w:cs="Arial" w:hint="eastAsia"/>
          <w:sz w:val="21"/>
          <w:szCs w:val="21"/>
        </w:rPr>
        <w:t>，BKP板</w:t>
      </w:r>
      <w:r w:rsidRPr="00BA0B8A">
        <w:rPr>
          <w:rFonts w:ascii="宋体" w:hAnsi="宋体" w:cs="Arial" w:hint="eastAsia"/>
          <w:sz w:val="21"/>
          <w:szCs w:val="21"/>
        </w:rPr>
        <w:t>进行测试，确保测试结果准确</w:t>
      </w:r>
    </w:p>
    <w:p w:rsidR="00D71567" w:rsidRPr="00BA0B8A" w:rsidRDefault="000C3BF1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12" w:name="_Toc375647459"/>
      <w:r w:rsidRPr="00BA0B8A">
        <w:rPr>
          <w:rFonts w:ascii="宋体" w:eastAsia="宋体" w:hAnsi="宋体" w:hint="eastAsia"/>
          <w:sz w:val="21"/>
          <w:szCs w:val="21"/>
        </w:rPr>
        <w:t>概述</w:t>
      </w:r>
      <w:bookmarkEnd w:id="12"/>
    </w:p>
    <w:p w:rsidR="006C4C25" w:rsidRPr="00BA0B8A" w:rsidRDefault="00A67BAF" w:rsidP="006C4C25">
      <w:pPr>
        <w:rPr>
          <w:rFonts w:ascii="宋体" w:hAnsi="宋体"/>
          <w:sz w:val="21"/>
          <w:szCs w:val="21"/>
        </w:rPr>
      </w:pPr>
      <w:bookmarkStart w:id="13" w:name="_Ref295289206"/>
      <w:r w:rsidRPr="00BA0B8A">
        <w:rPr>
          <w:rFonts w:ascii="宋体" w:hAnsi="宋体" w:hint="eastAsia"/>
          <w:sz w:val="21"/>
          <w:szCs w:val="21"/>
        </w:rPr>
        <w:t>ACTP</w:t>
      </w:r>
      <w:r w:rsidR="00D95EF9">
        <w:rPr>
          <w:rFonts w:ascii="宋体" w:hAnsi="宋体" w:hint="eastAsia"/>
          <w:sz w:val="21"/>
          <w:szCs w:val="21"/>
        </w:rPr>
        <w:t>E</w:t>
      </w:r>
      <w:r w:rsidRPr="00BA0B8A">
        <w:rPr>
          <w:rFonts w:ascii="宋体" w:hAnsi="宋体" w:hint="eastAsia"/>
          <w:sz w:val="21"/>
          <w:szCs w:val="21"/>
        </w:rPr>
        <w:t>_A</w:t>
      </w:r>
      <w:r w:rsidR="006C4C25" w:rsidRPr="00BA0B8A">
        <w:rPr>
          <w:rFonts w:ascii="宋体" w:hAnsi="宋体" w:hint="eastAsia"/>
          <w:sz w:val="21"/>
          <w:szCs w:val="21"/>
        </w:rPr>
        <w:t>是</w:t>
      </w:r>
      <w:r w:rsidR="00FC39A9">
        <w:rPr>
          <w:rFonts w:ascii="宋体" w:hAnsi="宋体" w:hint="eastAsia"/>
          <w:sz w:val="21"/>
          <w:szCs w:val="21"/>
        </w:rPr>
        <w:t>T</w:t>
      </w:r>
      <w:r w:rsidR="00655D4F">
        <w:rPr>
          <w:rFonts w:ascii="宋体" w:hAnsi="宋体" w:hint="eastAsia"/>
          <w:sz w:val="21"/>
          <w:szCs w:val="21"/>
        </w:rPr>
        <w:t>20CE</w:t>
      </w:r>
      <w:r w:rsidR="006C4C25" w:rsidRPr="00BA0B8A">
        <w:rPr>
          <w:rFonts w:ascii="宋体" w:hAnsi="宋体" w:cs="宋体" w:hint="eastAsia"/>
          <w:sz w:val="21"/>
          <w:szCs w:val="21"/>
        </w:rPr>
        <w:t>系统中的交叉主控时钟板</w:t>
      </w:r>
      <w:r w:rsidR="006C4C25" w:rsidRPr="00BA0B8A">
        <w:rPr>
          <w:rFonts w:ascii="宋体" w:hAnsi="宋体" w:hint="eastAsia"/>
          <w:sz w:val="21"/>
          <w:szCs w:val="21"/>
        </w:rPr>
        <w:t>。可插于</w:t>
      </w:r>
      <w:r w:rsidR="00655D4F">
        <w:rPr>
          <w:rFonts w:ascii="宋体" w:hAnsi="宋体" w:hint="eastAsia"/>
          <w:sz w:val="21"/>
          <w:szCs w:val="21"/>
        </w:rPr>
        <w:t>T20CE</w:t>
      </w:r>
      <w:r w:rsidR="006C4C25" w:rsidRPr="00BA0B8A">
        <w:rPr>
          <w:rFonts w:ascii="宋体" w:hAnsi="宋体" w:hint="eastAsia"/>
          <w:sz w:val="21"/>
          <w:szCs w:val="21"/>
          <w:lang w:val="sv-SE"/>
        </w:rPr>
        <w:t>机框的第</w:t>
      </w:r>
      <w:r w:rsidR="00A46B48" w:rsidRPr="00BA0B8A">
        <w:rPr>
          <w:rFonts w:ascii="宋体" w:hAnsi="宋体" w:hint="eastAsia"/>
          <w:sz w:val="21"/>
          <w:szCs w:val="21"/>
          <w:lang w:val="sv-SE"/>
        </w:rPr>
        <w:t>1</w:t>
      </w:r>
      <w:r w:rsidR="006C4C25" w:rsidRPr="00BA0B8A">
        <w:rPr>
          <w:rFonts w:ascii="宋体" w:hAnsi="宋体" w:hint="eastAsia"/>
          <w:sz w:val="21"/>
          <w:szCs w:val="21"/>
          <w:lang w:val="sv-SE"/>
        </w:rPr>
        <w:t>、</w:t>
      </w:r>
      <w:r w:rsidR="00A46B48" w:rsidRPr="00BA0B8A">
        <w:rPr>
          <w:rFonts w:ascii="宋体" w:hAnsi="宋体" w:hint="eastAsia"/>
          <w:sz w:val="21"/>
          <w:szCs w:val="21"/>
          <w:lang w:val="sv-SE"/>
        </w:rPr>
        <w:t>2</w:t>
      </w:r>
      <w:r w:rsidR="006C4C25" w:rsidRPr="00BA0B8A">
        <w:rPr>
          <w:rFonts w:ascii="宋体" w:hAnsi="宋体" w:hint="eastAsia"/>
          <w:sz w:val="21"/>
          <w:szCs w:val="21"/>
        </w:rPr>
        <w:t>槽位。</w:t>
      </w:r>
    </w:p>
    <w:p w:rsidR="006C4C25" w:rsidRDefault="006C4C25" w:rsidP="006C4C25">
      <w:pPr>
        <w:rPr>
          <w:rFonts w:ascii="宋体" w:hAnsi="宋体"/>
          <w:color w:val="FF0000"/>
          <w:sz w:val="21"/>
          <w:szCs w:val="21"/>
        </w:rPr>
      </w:pPr>
      <w:r w:rsidRPr="00BA0B8A">
        <w:rPr>
          <w:rFonts w:ascii="宋体" w:hAnsi="宋体" w:hint="eastAsia"/>
          <w:color w:val="FF0000"/>
          <w:sz w:val="21"/>
          <w:szCs w:val="21"/>
          <w:lang w:val="sv-SE"/>
        </w:rPr>
        <w:t>注意</w:t>
      </w:r>
      <w:r w:rsidRPr="00BA0B8A">
        <w:rPr>
          <w:rFonts w:ascii="宋体" w:hAnsi="宋体" w:hint="eastAsia"/>
          <w:color w:val="FF0000"/>
          <w:sz w:val="21"/>
          <w:szCs w:val="21"/>
        </w:rPr>
        <w:t>：背板，子架等测试环境要正确接地，测试用的电脑也要接地；操作人员需要做好静电措施。单板插入机框前，务必先检查背板连接器是否有倒针现象，如果有倒针则不能将单板插入该槽位。</w:t>
      </w:r>
    </w:p>
    <w:p w:rsidR="006C4C25" w:rsidRPr="00BA0B8A" w:rsidRDefault="00655D4F" w:rsidP="006C4C25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T20CE</w:t>
      </w:r>
      <w:r w:rsidR="006C4C25" w:rsidRPr="00BA0B8A">
        <w:rPr>
          <w:rFonts w:ascii="宋体" w:hAnsi="宋体" w:hint="eastAsia"/>
          <w:sz w:val="21"/>
          <w:szCs w:val="21"/>
        </w:rPr>
        <w:t>系统板位结构如图1所示：</w:t>
      </w:r>
    </w:p>
    <w:p w:rsidR="00943CCA" w:rsidRPr="00BA0B8A" w:rsidRDefault="00CD2E07" w:rsidP="006C4C25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/>
          <w:sz w:val="21"/>
          <w:szCs w:val="21"/>
        </w:rPr>
        <w:object w:dxaOrig="5288" w:dyaOrig="1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64.75pt;height:45.75pt" o:ole="">
            <v:imagedata r:id="rId15" o:title=""/>
          </v:shape>
          <o:OLEObject Type="Embed" ProgID="Visio.Drawing.11" ShapeID="_x0000_i1049" DrawAspect="Content" ObjectID="_1477468881" r:id="rId16"/>
        </w:object>
      </w:r>
    </w:p>
    <w:p w:rsidR="000C3BF1" w:rsidRDefault="000C3BF1" w:rsidP="000C3BF1">
      <w:pPr>
        <w:pStyle w:val="a5"/>
        <w:ind w:left="72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 xml:space="preserve">图 </w:t>
      </w:r>
      <w:r w:rsidR="0053013B" w:rsidRPr="00BA0B8A">
        <w:rPr>
          <w:rFonts w:ascii="宋体" w:hAnsi="宋体"/>
          <w:szCs w:val="21"/>
        </w:rPr>
        <w:fldChar w:fldCharType="begin"/>
      </w:r>
      <w:r w:rsidRPr="00BA0B8A">
        <w:rPr>
          <w:rFonts w:ascii="宋体" w:hAnsi="宋体"/>
          <w:szCs w:val="21"/>
        </w:rPr>
        <w:instrText xml:space="preserve"> </w:instrText>
      </w:r>
      <w:r w:rsidRPr="00BA0B8A">
        <w:rPr>
          <w:rFonts w:ascii="宋体" w:hAnsi="宋体" w:hint="eastAsia"/>
          <w:szCs w:val="21"/>
        </w:rPr>
        <w:instrText>SEQ 图 \* ARABIC</w:instrText>
      </w:r>
      <w:r w:rsidRPr="00BA0B8A">
        <w:rPr>
          <w:rFonts w:ascii="宋体" w:hAnsi="宋体"/>
          <w:szCs w:val="21"/>
        </w:rPr>
        <w:instrText xml:space="preserve"> </w:instrText>
      </w:r>
      <w:r w:rsidR="0053013B" w:rsidRPr="00BA0B8A">
        <w:rPr>
          <w:rFonts w:ascii="宋体" w:hAnsi="宋体"/>
          <w:szCs w:val="21"/>
        </w:rPr>
        <w:fldChar w:fldCharType="separate"/>
      </w:r>
      <w:r w:rsidR="00711036">
        <w:rPr>
          <w:rFonts w:ascii="宋体" w:hAnsi="宋体"/>
          <w:noProof/>
          <w:szCs w:val="21"/>
        </w:rPr>
        <w:t>1</w:t>
      </w:r>
      <w:r w:rsidR="0053013B" w:rsidRPr="00BA0B8A">
        <w:rPr>
          <w:rFonts w:ascii="宋体" w:hAnsi="宋体"/>
          <w:szCs w:val="21"/>
        </w:rPr>
        <w:fldChar w:fldCharType="end"/>
      </w:r>
      <w:bookmarkEnd w:id="13"/>
      <w:r w:rsidRPr="00BA0B8A">
        <w:rPr>
          <w:rFonts w:ascii="宋体" w:hAnsi="宋体" w:hint="eastAsia"/>
          <w:szCs w:val="21"/>
        </w:rPr>
        <w:t xml:space="preserve">  </w:t>
      </w:r>
      <w:r w:rsidR="00655D4F">
        <w:rPr>
          <w:rFonts w:ascii="宋体" w:hAnsi="宋体" w:hint="eastAsia"/>
          <w:szCs w:val="21"/>
        </w:rPr>
        <w:t>T20CE</w:t>
      </w:r>
      <w:r w:rsidRPr="00BA0B8A">
        <w:rPr>
          <w:rFonts w:ascii="宋体" w:hAnsi="宋体" w:hint="eastAsia"/>
          <w:szCs w:val="21"/>
        </w:rPr>
        <w:t xml:space="preserve"> </w:t>
      </w:r>
      <w:r w:rsidR="006C4C25" w:rsidRPr="00BA0B8A">
        <w:rPr>
          <w:rFonts w:ascii="宋体" w:hAnsi="宋体" w:hint="eastAsia"/>
          <w:szCs w:val="21"/>
        </w:rPr>
        <w:t>系统板结构</w:t>
      </w:r>
    </w:p>
    <w:p w:rsidR="00905E2E" w:rsidRDefault="00905E2E" w:rsidP="00905E2E">
      <w:pPr>
        <w:rPr>
          <w:rFonts w:ascii="宋体" w:hAnsi="宋体"/>
          <w:sz w:val="21"/>
          <w:szCs w:val="21"/>
        </w:rPr>
      </w:pPr>
    </w:p>
    <w:p w:rsidR="000C3BF1" w:rsidRPr="00BA0B8A" w:rsidRDefault="000C3BF1" w:rsidP="000C3BF1">
      <w:pPr>
        <w:pStyle w:val="10"/>
        <w:rPr>
          <w:rFonts w:ascii="宋体" w:eastAsia="宋体" w:hAnsi="宋体"/>
          <w:sz w:val="21"/>
          <w:szCs w:val="21"/>
        </w:rPr>
      </w:pPr>
      <w:bookmarkStart w:id="14" w:name="_Toc292528693"/>
      <w:bookmarkStart w:id="15" w:name="_Toc375647460"/>
      <w:r w:rsidRPr="00BA0B8A">
        <w:rPr>
          <w:rFonts w:ascii="宋体" w:eastAsia="宋体" w:hAnsi="宋体" w:hint="eastAsia"/>
          <w:sz w:val="21"/>
          <w:szCs w:val="21"/>
        </w:rPr>
        <w:lastRenderedPageBreak/>
        <w:t>测试设备</w:t>
      </w:r>
      <w:bookmarkEnd w:id="14"/>
      <w:bookmarkEnd w:id="15"/>
    </w:p>
    <w:p w:rsidR="000C3BF1" w:rsidRPr="00BA0B8A" w:rsidRDefault="000C3BF1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16" w:name="_Toc292528694"/>
      <w:bookmarkStart w:id="17" w:name="_Toc375647461"/>
      <w:r w:rsidRPr="00BA0B8A">
        <w:rPr>
          <w:rFonts w:ascii="宋体" w:eastAsia="宋体" w:hAnsi="宋体" w:hint="eastAsia"/>
          <w:sz w:val="21"/>
          <w:szCs w:val="21"/>
        </w:rPr>
        <w:t>测试硬件需求</w:t>
      </w:r>
      <w:bookmarkEnd w:id="16"/>
      <w:bookmarkEnd w:id="17"/>
    </w:p>
    <w:tbl>
      <w:tblPr>
        <w:tblStyle w:val="ac"/>
        <w:tblW w:w="5000" w:type="pct"/>
        <w:tblLook w:val="0000"/>
      </w:tblPr>
      <w:tblGrid>
        <w:gridCol w:w="2691"/>
        <w:gridCol w:w="1865"/>
        <w:gridCol w:w="3966"/>
      </w:tblGrid>
      <w:tr w:rsidR="006C4C25" w:rsidRPr="00BA0B8A" w:rsidTr="00BB24DE">
        <w:tc>
          <w:tcPr>
            <w:tcW w:w="1579" w:type="pct"/>
            <w:shd w:val="clear" w:color="auto" w:fill="B8CCE4" w:themeFill="accent1" w:themeFillTint="66"/>
          </w:tcPr>
          <w:p w:rsidR="006C4C25" w:rsidRPr="00BA0B8A" w:rsidRDefault="006C4C25" w:rsidP="006C4C25">
            <w:pPr>
              <w:pStyle w:val="a9"/>
              <w:rPr>
                <w:rFonts w:ascii="宋体" w:hAnsi="宋体"/>
                <w:szCs w:val="21"/>
              </w:rPr>
            </w:pPr>
            <w:r w:rsidRPr="00BA0B8A">
              <w:rPr>
                <w:rFonts w:ascii="宋体" w:hAnsi="宋体" w:hint="eastAsia"/>
                <w:szCs w:val="21"/>
              </w:rPr>
              <w:t>设备名称</w:t>
            </w:r>
          </w:p>
        </w:tc>
        <w:tc>
          <w:tcPr>
            <w:tcW w:w="1094" w:type="pct"/>
            <w:shd w:val="clear" w:color="auto" w:fill="B8CCE4" w:themeFill="accent1" w:themeFillTint="66"/>
          </w:tcPr>
          <w:p w:rsidR="006C4C25" w:rsidRPr="00BA0B8A" w:rsidRDefault="006C4C25" w:rsidP="006C4C25">
            <w:pPr>
              <w:pStyle w:val="a9"/>
              <w:rPr>
                <w:rFonts w:ascii="宋体" w:hAnsi="宋体"/>
                <w:szCs w:val="21"/>
              </w:rPr>
            </w:pPr>
            <w:r w:rsidRPr="00BA0B8A">
              <w:rPr>
                <w:rFonts w:ascii="宋体" w:hAnsi="宋体" w:hint="eastAsia"/>
                <w:szCs w:val="21"/>
              </w:rPr>
              <w:t>数量</w:t>
            </w:r>
          </w:p>
        </w:tc>
        <w:tc>
          <w:tcPr>
            <w:tcW w:w="2327" w:type="pct"/>
            <w:shd w:val="clear" w:color="auto" w:fill="B8CCE4" w:themeFill="accent1" w:themeFillTint="66"/>
          </w:tcPr>
          <w:p w:rsidR="006C4C25" w:rsidRPr="00BA0B8A" w:rsidRDefault="006C4C25" w:rsidP="006C4C25">
            <w:pPr>
              <w:pStyle w:val="a9"/>
              <w:rPr>
                <w:rFonts w:ascii="宋体" w:hAnsi="宋体"/>
                <w:szCs w:val="21"/>
              </w:rPr>
            </w:pPr>
            <w:r w:rsidRPr="00BA0B8A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6C4C25" w:rsidRPr="00BA0B8A" w:rsidTr="00BB24DE">
        <w:tc>
          <w:tcPr>
            <w:tcW w:w="1579" w:type="pct"/>
          </w:tcPr>
          <w:p w:rsidR="006C4C25" w:rsidRPr="00BA0B8A" w:rsidRDefault="00655D4F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T20C</w:t>
            </w:r>
            <w:r w:rsidR="006C4C25" w:rsidRPr="00BA0B8A">
              <w:rPr>
                <w:rFonts w:hint="eastAsia"/>
                <w:sz w:val="21"/>
                <w:szCs w:val="21"/>
              </w:rPr>
              <w:t>机框</w:t>
            </w:r>
          </w:p>
        </w:tc>
        <w:tc>
          <w:tcPr>
            <w:tcW w:w="1094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922B3A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-48</w:t>
            </w:r>
            <w:r w:rsidR="00922B3A">
              <w:rPr>
                <w:rFonts w:hint="eastAsia"/>
                <w:sz w:val="21"/>
                <w:szCs w:val="21"/>
              </w:rPr>
              <w:t>V</w:t>
            </w:r>
            <w:r w:rsidRPr="00BA0B8A">
              <w:rPr>
                <w:rFonts w:hint="eastAsia"/>
                <w:sz w:val="21"/>
                <w:szCs w:val="21"/>
              </w:rPr>
              <w:t>电源</w:t>
            </w:r>
          </w:p>
        </w:tc>
        <w:tc>
          <w:tcPr>
            <w:tcW w:w="1094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ACTP</w:t>
            </w:r>
            <w:r w:rsidR="00D95EF9">
              <w:rPr>
                <w:rFonts w:hint="eastAsia"/>
                <w:sz w:val="21"/>
                <w:szCs w:val="21"/>
              </w:rPr>
              <w:t>E</w:t>
            </w:r>
            <w:r w:rsidRPr="00BA0B8A">
              <w:rPr>
                <w:rFonts w:hint="eastAsia"/>
                <w:sz w:val="21"/>
                <w:szCs w:val="21"/>
              </w:rPr>
              <w:t>_A</w:t>
            </w:r>
          </w:p>
        </w:tc>
        <w:tc>
          <w:tcPr>
            <w:tcW w:w="1094" w:type="pct"/>
          </w:tcPr>
          <w:p w:rsidR="00BB24DE" w:rsidRPr="00BA0B8A" w:rsidRDefault="007A4E0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327" w:type="pct"/>
          </w:tcPr>
          <w:p w:rsidR="00BB24DE" w:rsidRPr="00BA0B8A" w:rsidRDefault="00BB24DE" w:rsidP="002F5B1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TO BE TESTED</w:t>
            </w: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万用表</w:t>
            </w:r>
          </w:p>
        </w:tc>
        <w:tc>
          <w:tcPr>
            <w:tcW w:w="1094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直通网线</w:t>
            </w:r>
          </w:p>
        </w:tc>
        <w:tc>
          <w:tcPr>
            <w:tcW w:w="1094" w:type="pct"/>
          </w:tcPr>
          <w:p w:rsidR="00BB24DE" w:rsidRPr="00BA0B8A" w:rsidRDefault="00AA276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327" w:type="pct"/>
          </w:tcPr>
          <w:p w:rsidR="00BB24DE" w:rsidRPr="00BA0B8A" w:rsidRDefault="00AA276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短</w:t>
            </w: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其他测试辅件</w:t>
            </w:r>
          </w:p>
        </w:tc>
        <w:tc>
          <w:tcPr>
            <w:tcW w:w="1094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</w:p>
        </w:tc>
        <w:tc>
          <w:tcPr>
            <w:tcW w:w="2327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串口线1根、网线1根、E1自环头2个、开关量测试电缆2根</w:t>
            </w:r>
            <w:r w:rsidRPr="00BA0B8A">
              <w:rPr>
                <w:sz w:val="21"/>
                <w:szCs w:val="21"/>
              </w:rPr>
              <w:t xml:space="preserve"> </w:t>
            </w: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LC-LC短光纤</w:t>
            </w:r>
          </w:p>
        </w:tc>
        <w:tc>
          <w:tcPr>
            <w:tcW w:w="1094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2327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0.3m</w:t>
            </w: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LC-LC长光纤</w:t>
            </w:r>
          </w:p>
        </w:tc>
        <w:tc>
          <w:tcPr>
            <w:tcW w:w="1094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327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1.5m</w:t>
            </w: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SDH&amp;PDH</w:t>
            </w:r>
          </w:p>
        </w:tc>
        <w:tc>
          <w:tcPr>
            <w:tcW w:w="1094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2M</w:t>
            </w:r>
            <w:r w:rsidR="00590EEF" w:rsidRPr="00BA0B8A">
              <w:rPr>
                <w:rFonts w:hint="eastAsia"/>
                <w:sz w:val="21"/>
                <w:szCs w:val="21"/>
              </w:rPr>
              <w:t>,</w:t>
            </w:r>
            <w:r w:rsidRPr="00BA0B8A">
              <w:rPr>
                <w:rFonts w:hint="eastAsia"/>
                <w:sz w:val="21"/>
                <w:szCs w:val="21"/>
              </w:rPr>
              <w:t>端口数1</w:t>
            </w: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以太网分析仪</w:t>
            </w:r>
          </w:p>
        </w:tc>
        <w:tc>
          <w:tcPr>
            <w:tcW w:w="1094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IXIA,端口数2</w:t>
            </w: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E1电缆</w:t>
            </w:r>
          </w:p>
        </w:tc>
        <w:tc>
          <w:tcPr>
            <w:tcW w:w="1094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2m</w:t>
            </w: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串联E1的水晶头</w:t>
            </w:r>
          </w:p>
        </w:tc>
        <w:tc>
          <w:tcPr>
            <w:tcW w:w="1094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2327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</w:p>
        </w:tc>
      </w:tr>
      <w:tr w:rsidR="00BB24DE" w:rsidRPr="00BA0B8A" w:rsidTr="00BB24DE">
        <w:tc>
          <w:tcPr>
            <w:tcW w:w="1579" w:type="pct"/>
          </w:tcPr>
          <w:p w:rsidR="00BB24DE" w:rsidRPr="00BA0B8A" w:rsidRDefault="00BB24DE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GE光模块</w:t>
            </w:r>
          </w:p>
        </w:tc>
        <w:tc>
          <w:tcPr>
            <w:tcW w:w="1094" w:type="pct"/>
          </w:tcPr>
          <w:p w:rsidR="00BB24DE" w:rsidRPr="00BA0B8A" w:rsidRDefault="00AA276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2327" w:type="pct"/>
          </w:tcPr>
          <w:p w:rsidR="00BB24DE" w:rsidRPr="00BA0B8A" w:rsidRDefault="00AA276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短光</w:t>
            </w:r>
          </w:p>
        </w:tc>
      </w:tr>
    </w:tbl>
    <w:p w:rsidR="000C3BF1" w:rsidRPr="00BA0B8A" w:rsidRDefault="000C3BF1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18" w:name="_Toc292528695"/>
      <w:bookmarkStart w:id="19" w:name="_Toc375647462"/>
      <w:r w:rsidRPr="00BA0B8A">
        <w:rPr>
          <w:rFonts w:ascii="宋体" w:eastAsia="宋体" w:hAnsi="宋体" w:hint="eastAsia"/>
          <w:sz w:val="21"/>
          <w:szCs w:val="21"/>
        </w:rPr>
        <w:t>测试软件需求</w:t>
      </w:r>
      <w:bookmarkEnd w:id="18"/>
      <w:bookmarkEnd w:id="19"/>
    </w:p>
    <w:tbl>
      <w:tblPr>
        <w:tblStyle w:val="ac"/>
        <w:tblW w:w="5000" w:type="pct"/>
        <w:tblLook w:val="0000"/>
      </w:tblPr>
      <w:tblGrid>
        <w:gridCol w:w="3779"/>
        <w:gridCol w:w="4743"/>
      </w:tblGrid>
      <w:tr w:rsidR="006C4C25" w:rsidRPr="00BA0B8A" w:rsidTr="006C4C25">
        <w:trPr>
          <w:trHeight w:val="313"/>
        </w:trPr>
        <w:tc>
          <w:tcPr>
            <w:tcW w:w="221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软件名称</w:t>
            </w:r>
          </w:p>
        </w:tc>
        <w:tc>
          <w:tcPr>
            <w:tcW w:w="2783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6C4C25" w:rsidRPr="00BA0B8A" w:rsidTr="006C4C25">
        <w:trPr>
          <w:trHeight w:val="313"/>
        </w:trPr>
        <w:tc>
          <w:tcPr>
            <w:tcW w:w="221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命令行软件：</w:t>
            </w:r>
            <w:r w:rsidRPr="00BA0B8A">
              <w:rPr>
                <w:sz w:val="21"/>
                <w:szCs w:val="21"/>
              </w:rPr>
              <w:t>SecureCRT</w:t>
            </w:r>
          </w:p>
        </w:tc>
        <w:tc>
          <w:tcPr>
            <w:tcW w:w="2783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</w:p>
        </w:tc>
      </w:tr>
      <w:tr w:rsidR="006C4C25" w:rsidRPr="00BA0B8A" w:rsidTr="006C4C25">
        <w:trPr>
          <w:trHeight w:val="315"/>
        </w:trPr>
        <w:tc>
          <w:tcPr>
            <w:tcW w:w="221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应用软件包（含cpld、fpga）</w:t>
            </w:r>
          </w:p>
        </w:tc>
        <w:tc>
          <w:tcPr>
            <w:tcW w:w="2783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版本号：</w:t>
            </w:r>
          </w:p>
        </w:tc>
      </w:tr>
      <w:tr w:rsidR="006C4C25" w:rsidRPr="00BA0B8A" w:rsidTr="006C4C25">
        <w:trPr>
          <w:trHeight w:val="255"/>
        </w:trPr>
        <w:tc>
          <w:tcPr>
            <w:tcW w:w="221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sz w:val="21"/>
                <w:szCs w:val="21"/>
              </w:rPr>
              <w:t>U</w:t>
            </w:r>
            <w:r w:rsidRPr="00BA0B8A">
              <w:rPr>
                <w:rFonts w:hint="eastAsia"/>
                <w:sz w:val="21"/>
                <w:szCs w:val="21"/>
              </w:rPr>
              <w:t>boot/rootfs/bootfile/fdtfile</w:t>
            </w:r>
          </w:p>
        </w:tc>
        <w:tc>
          <w:tcPr>
            <w:tcW w:w="2783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版本号：</w:t>
            </w:r>
          </w:p>
        </w:tc>
      </w:tr>
      <w:tr w:rsidR="006C4C25" w:rsidRPr="00BA0B8A" w:rsidTr="006C4C25">
        <w:trPr>
          <w:trHeight w:val="255"/>
        </w:trPr>
        <w:tc>
          <w:tcPr>
            <w:tcW w:w="221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ftp工具：flashftp</w:t>
            </w:r>
          </w:p>
        </w:tc>
        <w:tc>
          <w:tcPr>
            <w:tcW w:w="2783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</w:p>
        </w:tc>
      </w:tr>
    </w:tbl>
    <w:p w:rsidR="006C4C25" w:rsidRPr="00BA0B8A" w:rsidRDefault="006C4C25" w:rsidP="00922B3A">
      <w:pPr>
        <w:pStyle w:val="10"/>
        <w:pBdr>
          <w:bottom w:val="single" w:sz="18" w:space="0" w:color="000000" w:themeColor="text1"/>
        </w:pBdr>
        <w:rPr>
          <w:rFonts w:ascii="宋体" w:eastAsia="宋体" w:hAnsi="宋体"/>
          <w:sz w:val="21"/>
          <w:szCs w:val="21"/>
        </w:rPr>
      </w:pPr>
      <w:bookmarkStart w:id="20" w:name="_Toc294782533"/>
      <w:bookmarkStart w:id="21" w:name="_Toc375647463"/>
      <w:r w:rsidRPr="00BA0B8A">
        <w:rPr>
          <w:rFonts w:ascii="宋体" w:eastAsia="宋体" w:hAnsi="宋体" w:hint="eastAsia"/>
          <w:sz w:val="21"/>
          <w:szCs w:val="21"/>
        </w:rPr>
        <w:lastRenderedPageBreak/>
        <w:t>测试流程</w:t>
      </w:r>
      <w:bookmarkEnd w:id="20"/>
      <w:bookmarkEnd w:id="21"/>
    </w:p>
    <w:p w:rsidR="006C4C25" w:rsidRPr="00BA0B8A" w:rsidRDefault="00F22B10" w:rsidP="006C4C25">
      <w:pPr>
        <w:ind w:left="0"/>
        <w:rPr>
          <w:rFonts w:ascii="宋体" w:hAnsi="宋体"/>
          <w:sz w:val="21"/>
          <w:szCs w:val="21"/>
        </w:rPr>
      </w:pPr>
      <w:r w:rsidRPr="00BA0B8A">
        <w:rPr>
          <w:rFonts w:ascii="宋体" w:hAnsi="宋体"/>
          <w:sz w:val="21"/>
          <w:szCs w:val="21"/>
        </w:rPr>
        <w:object w:dxaOrig="9772" w:dyaOrig="15570">
          <v:shape id="_x0000_i1050" type="#_x0000_t75" style="width:408.75pt;height:598.5pt" o:ole="">
            <v:imagedata r:id="rId17" o:title=""/>
          </v:shape>
          <o:OLEObject Type="Embed" ProgID="Visio.Drawing.11" ShapeID="_x0000_i1050" DrawAspect="Content" ObjectID="_1477468882" r:id="rId18"/>
        </w:object>
      </w:r>
    </w:p>
    <w:p w:rsidR="000C3BF1" w:rsidRPr="00BA0B8A" w:rsidRDefault="000C3BF1" w:rsidP="000C3BF1">
      <w:pPr>
        <w:pStyle w:val="10"/>
        <w:rPr>
          <w:rFonts w:ascii="宋体" w:eastAsia="宋体" w:hAnsi="宋体"/>
          <w:sz w:val="21"/>
          <w:szCs w:val="21"/>
        </w:rPr>
      </w:pPr>
      <w:bookmarkStart w:id="22" w:name="_Toc292528696"/>
      <w:bookmarkStart w:id="23" w:name="_Toc375647464"/>
      <w:r w:rsidRPr="00BA0B8A">
        <w:rPr>
          <w:rFonts w:ascii="宋体" w:eastAsia="宋体" w:hAnsi="宋体" w:hint="eastAsia"/>
          <w:sz w:val="21"/>
          <w:szCs w:val="21"/>
        </w:rPr>
        <w:lastRenderedPageBreak/>
        <w:t>测试工时</w:t>
      </w:r>
      <w:bookmarkEnd w:id="22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41"/>
        <w:gridCol w:w="4281"/>
      </w:tblGrid>
      <w:tr w:rsidR="006C4C25" w:rsidRPr="00BA0B8A" w:rsidTr="006C4C25">
        <w:tc>
          <w:tcPr>
            <w:tcW w:w="4241" w:type="dxa"/>
            <w:shd w:val="clear" w:color="auto" w:fill="B8CCE4" w:themeFill="accent1" w:themeFillTint="66"/>
          </w:tcPr>
          <w:p w:rsidR="006C4C25" w:rsidRPr="00BA0B8A" w:rsidRDefault="006C4C25" w:rsidP="006C4C25">
            <w:pPr>
              <w:pStyle w:val="a9"/>
              <w:rPr>
                <w:rFonts w:ascii="宋体" w:hAnsi="宋体"/>
                <w:szCs w:val="21"/>
              </w:rPr>
            </w:pPr>
            <w:r w:rsidRPr="00BA0B8A">
              <w:rPr>
                <w:rFonts w:ascii="宋体" w:hAnsi="宋体" w:hint="eastAsia"/>
                <w:szCs w:val="21"/>
              </w:rPr>
              <w:t>工序</w:t>
            </w:r>
          </w:p>
        </w:tc>
        <w:tc>
          <w:tcPr>
            <w:tcW w:w="4281" w:type="dxa"/>
            <w:shd w:val="clear" w:color="auto" w:fill="B8CCE4" w:themeFill="accent1" w:themeFillTint="66"/>
          </w:tcPr>
          <w:p w:rsidR="006C4C25" w:rsidRPr="00BA0B8A" w:rsidRDefault="006C4C25" w:rsidP="006C4C25">
            <w:pPr>
              <w:pStyle w:val="a9"/>
              <w:rPr>
                <w:rFonts w:ascii="宋体" w:hAnsi="宋体"/>
                <w:szCs w:val="21"/>
              </w:rPr>
            </w:pPr>
            <w:r w:rsidRPr="00BA0B8A">
              <w:rPr>
                <w:rFonts w:ascii="宋体" w:hAnsi="宋体" w:hint="eastAsia"/>
                <w:szCs w:val="21"/>
              </w:rPr>
              <w:t>所用工时（分钟）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静态阻抗测试</w:t>
            </w:r>
          </w:p>
        </w:tc>
        <w:tc>
          <w:tcPr>
            <w:tcW w:w="428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上电电压测试</w:t>
            </w:r>
          </w:p>
        </w:tc>
        <w:tc>
          <w:tcPr>
            <w:tcW w:w="428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C04BF1" w:rsidRPr="00BA0B8A" w:rsidTr="006C4C25">
        <w:tc>
          <w:tcPr>
            <w:tcW w:w="4241" w:type="dxa"/>
          </w:tcPr>
          <w:p w:rsidR="00C04BF1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MAC地址设置</w:t>
            </w:r>
          </w:p>
        </w:tc>
        <w:tc>
          <w:tcPr>
            <w:tcW w:w="4281" w:type="dxa"/>
          </w:tcPr>
          <w:p w:rsidR="00C04BF1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软件/CPLD安装</w:t>
            </w:r>
          </w:p>
        </w:tc>
        <w:tc>
          <w:tcPr>
            <w:tcW w:w="4281" w:type="dxa"/>
          </w:tcPr>
          <w:p w:rsidR="006C4C25" w:rsidRPr="00BA0B8A" w:rsidRDefault="0086442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业务测试</w:t>
            </w:r>
          </w:p>
        </w:tc>
        <w:tc>
          <w:tcPr>
            <w:tcW w:w="428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10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单板信息核查及硬件验证</w:t>
            </w:r>
          </w:p>
        </w:tc>
        <w:tc>
          <w:tcPr>
            <w:tcW w:w="4281" w:type="dxa"/>
          </w:tcPr>
          <w:p w:rsidR="006C4C25" w:rsidRPr="00BA0B8A" w:rsidRDefault="0086442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Reset按钮测试</w:t>
            </w:r>
          </w:p>
        </w:tc>
        <w:tc>
          <w:tcPr>
            <w:tcW w:w="4281" w:type="dxa"/>
          </w:tcPr>
          <w:p w:rsidR="006C4C25" w:rsidRPr="00BA0B8A" w:rsidRDefault="0086442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</w:tr>
      <w:tr w:rsidR="00C04BF1" w:rsidRPr="00BA0B8A" w:rsidTr="006C4C25">
        <w:tc>
          <w:tcPr>
            <w:tcW w:w="4241" w:type="dxa"/>
          </w:tcPr>
          <w:p w:rsidR="00C04BF1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单板生产信息录入</w:t>
            </w:r>
          </w:p>
        </w:tc>
        <w:tc>
          <w:tcPr>
            <w:tcW w:w="4281" w:type="dxa"/>
          </w:tcPr>
          <w:p w:rsidR="00C04BF1" w:rsidRPr="00BA0B8A" w:rsidRDefault="0086442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测试记录归档</w:t>
            </w:r>
          </w:p>
        </w:tc>
        <w:tc>
          <w:tcPr>
            <w:tcW w:w="428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总共</w:t>
            </w:r>
          </w:p>
        </w:tc>
        <w:tc>
          <w:tcPr>
            <w:tcW w:w="4281" w:type="dxa"/>
          </w:tcPr>
          <w:p w:rsidR="006C4C25" w:rsidRPr="00BA0B8A" w:rsidRDefault="007A4E05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</w:t>
            </w:r>
          </w:p>
        </w:tc>
      </w:tr>
    </w:tbl>
    <w:p w:rsidR="006C4C25" w:rsidRPr="00BA0B8A" w:rsidRDefault="006C4C25" w:rsidP="006C4C25">
      <w:pPr>
        <w:pStyle w:val="10"/>
        <w:rPr>
          <w:rFonts w:ascii="宋体" w:eastAsia="宋体" w:hAnsi="宋体"/>
          <w:sz w:val="21"/>
          <w:szCs w:val="21"/>
        </w:rPr>
      </w:pPr>
      <w:bookmarkStart w:id="24" w:name="_Toc294782536"/>
      <w:bookmarkStart w:id="25" w:name="_Toc375647465"/>
      <w:r w:rsidRPr="00BA0B8A">
        <w:rPr>
          <w:rFonts w:ascii="宋体" w:eastAsia="宋体" w:hAnsi="宋体" w:hint="eastAsia"/>
          <w:sz w:val="21"/>
          <w:szCs w:val="21"/>
        </w:rPr>
        <w:lastRenderedPageBreak/>
        <w:t>测试步骤</w:t>
      </w:r>
      <w:bookmarkEnd w:id="24"/>
      <w:bookmarkEnd w:id="25"/>
    </w:p>
    <w:p w:rsidR="00871DD6" w:rsidRDefault="00871DD6" w:rsidP="006C4C25">
      <w:pPr>
        <w:pStyle w:val="20"/>
        <w:rPr>
          <w:rFonts w:ascii="宋体" w:eastAsia="宋体" w:hAnsi="宋体"/>
          <w:sz w:val="21"/>
          <w:szCs w:val="21"/>
        </w:rPr>
      </w:pPr>
      <w:bookmarkStart w:id="26" w:name="_Toc375647466"/>
      <w:bookmarkStart w:id="27" w:name="_Toc106596424"/>
      <w:bookmarkStart w:id="28" w:name="_Toc159159168"/>
      <w:bookmarkStart w:id="29" w:name="_Toc294782537"/>
      <w:r>
        <w:rPr>
          <w:rFonts w:ascii="宋体" w:eastAsia="宋体" w:hAnsi="宋体" w:hint="eastAsia"/>
          <w:sz w:val="21"/>
          <w:szCs w:val="21"/>
        </w:rPr>
        <w:t>背板安装</w:t>
      </w:r>
      <w:bookmarkEnd w:id="26"/>
    </w:p>
    <w:p w:rsidR="00871DD6" w:rsidRPr="00871DD6" w:rsidRDefault="00871DD6" w:rsidP="00871DD6">
      <w:pPr>
        <w:ind w:left="0"/>
        <w:rPr>
          <w:rFonts w:ascii="宋体" w:hAnsi="Courier New" w:cs="Courier New"/>
        </w:rPr>
      </w:pPr>
      <w:r>
        <w:rPr>
          <w:rFonts w:ascii="宋体" w:hAnsi="Courier New" w:cs="Courier New" w:hint="eastAsia"/>
        </w:rPr>
        <w:t>详细操作参考</w:t>
      </w:r>
      <w:r w:rsidR="00655D4F">
        <w:rPr>
          <w:rFonts w:ascii="宋体" w:hAnsi="宋体" w:hint="eastAsia"/>
          <w:sz w:val="21"/>
          <w:szCs w:val="21"/>
        </w:rPr>
        <w:t>T20C</w:t>
      </w:r>
      <w:r>
        <w:rPr>
          <w:rFonts w:ascii="宋体" w:hAnsi="Courier New" w:cs="Courier New" w:hint="eastAsia"/>
        </w:rPr>
        <w:t>背板安装说明。</w:t>
      </w:r>
    </w:p>
    <w:p w:rsidR="00871DD6" w:rsidRDefault="00871DD6" w:rsidP="006C4C25">
      <w:pPr>
        <w:pStyle w:val="20"/>
        <w:rPr>
          <w:rFonts w:ascii="宋体" w:eastAsia="宋体" w:hAnsi="宋体"/>
          <w:sz w:val="21"/>
          <w:szCs w:val="21"/>
        </w:rPr>
      </w:pPr>
      <w:bookmarkStart w:id="30" w:name="_Toc375647467"/>
      <w:r>
        <w:rPr>
          <w:rFonts w:ascii="宋体" w:eastAsia="宋体" w:hAnsi="宋体" w:hint="eastAsia"/>
          <w:sz w:val="21"/>
          <w:szCs w:val="21"/>
        </w:rPr>
        <w:t>取下背板接插件保护盖</w:t>
      </w:r>
      <w:bookmarkEnd w:id="30"/>
    </w:p>
    <w:p w:rsidR="00871DD6" w:rsidRPr="00871DD6" w:rsidRDefault="00871DD6" w:rsidP="00871DD6">
      <w:pPr>
        <w:ind w:left="0"/>
      </w:pPr>
      <w:r>
        <w:rPr>
          <w:rFonts w:hint="eastAsia"/>
          <w:lang w:val="sv-SE"/>
        </w:rPr>
        <w:t>取下所有背板接插件的保护盖子，收好放一边。</w:t>
      </w:r>
    </w:p>
    <w:p w:rsidR="006C4C25" w:rsidRPr="00BA0B8A" w:rsidRDefault="006C4C25" w:rsidP="006C4C25">
      <w:pPr>
        <w:pStyle w:val="20"/>
        <w:rPr>
          <w:rFonts w:ascii="宋体" w:eastAsia="宋体" w:hAnsi="宋体"/>
          <w:sz w:val="21"/>
          <w:szCs w:val="21"/>
        </w:rPr>
      </w:pPr>
      <w:bookmarkStart w:id="31" w:name="_Toc375647468"/>
      <w:r w:rsidRPr="00BA0B8A">
        <w:rPr>
          <w:rFonts w:ascii="宋体" w:eastAsia="宋体" w:hAnsi="宋体" w:hint="eastAsia"/>
          <w:sz w:val="21"/>
          <w:szCs w:val="21"/>
        </w:rPr>
        <w:t>上电前单板检测</w:t>
      </w:r>
      <w:bookmarkEnd w:id="27"/>
      <w:bookmarkEnd w:id="28"/>
      <w:bookmarkEnd w:id="29"/>
      <w:bookmarkEnd w:id="31"/>
    </w:p>
    <w:p w:rsidR="00F65BFC" w:rsidRDefault="00C26CBA" w:rsidP="00F65BFC">
      <w:pPr>
        <w:pStyle w:val="aff5"/>
        <w:spacing w:line="360" w:lineRule="auto"/>
        <w:rPr>
          <w:rFonts w:hAnsi="宋体"/>
        </w:rPr>
      </w:pPr>
      <w:r>
        <w:rPr>
          <w:rFonts w:hAnsi="宋体" w:hint="eastAsia"/>
          <w:noProof/>
        </w:rPr>
        <w:drawing>
          <wp:inline distT="0" distB="0" distL="0" distR="0">
            <wp:extent cx="5274310" cy="3125517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3A" w:rsidRPr="00BA0B8A" w:rsidRDefault="00922B3A" w:rsidP="00F65BFC">
      <w:pPr>
        <w:pStyle w:val="aff5"/>
        <w:spacing w:line="360" w:lineRule="auto"/>
        <w:rPr>
          <w:rFonts w:hAnsi="宋体"/>
        </w:rPr>
      </w:pPr>
      <w:r>
        <w:rPr>
          <w:rFonts w:hAnsi="宋体" w:hint="eastAsia"/>
        </w:rPr>
        <w:t>注：电压点TP17,5VO在该单板上不使用，所以不用测量。</w:t>
      </w:r>
    </w:p>
    <w:p w:rsidR="00F65BFC" w:rsidRPr="00BA0B8A" w:rsidRDefault="00D95EF9" w:rsidP="00F65BFC">
      <w:pPr>
        <w:pStyle w:val="aff5"/>
        <w:spacing w:line="360" w:lineRule="auto"/>
        <w:rPr>
          <w:rFonts w:hAnsi="宋体"/>
        </w:rPr>
      </w:pPr>
      <w:r>
        <w:rPr>
          <w:rFonts w:hAnsi="宋体" w:hint="eastAsia"/>
          <w:noProof/>
        </w:rPr>
        <w:lastRenderedPageBreak/>
        <w:drawing>
          <wp:inline distT="0" distB="0" distL="0" distR="0">
            <wp:extent cx="5274310" cy="2320029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BFC" w:rsidRDefault="00F65BFC" w:rsidP="00F65BFC">
      <w:pPr>
        <w:pStyle w:val="aff5"/>
        <w:spacing w:line="360" w:lineRule="auto"/>
        <w:rPr>
          <w:rFonts w:hAnsi="宋体"/>
        </w:rPr>
      </w:pPr>
      <w:r w:rsidRPr="00BA0B8A">
        <w:rPr>
          <w:rFonts w:hAnsi="宋体" w:hint="eastAsia"/>
        </w:rPr>
        <w:t>注：1.8V从绿框中任意选择一个过孔即可。</w:t>
      </w:r>
    </w:p>
    <w:p w:rsidR="00D95EF9" w:rsidRDefault="00D95EF9" w:rsidP="00F65BFC">
      <w:pPr>
        <w:pStyle w:val="aff5"/>
        <w:spacing w:line="360" w:lineRule="auto"/>
        <w:rPr>
          <w:rFonts w:hAnsi="宋体"/>
        </w:rPr>
      </w:pPr>
      <w:r>
        <w:rPr>
          <w:rFonts w:hAnsi="宋体"/>
          <w:noProof/>
        </w:rPr>
        <w:drawing>
          <wp:inline distT="0" distB="0" distL="0" distR="0">
            <wp:extent cx="5274310" cy="3029379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EF9" w:rsidRPr="00D95EF9" w:rsidRDefault="00D95EF9" w:rsidP="00F65BFC">
      <w:pPr>
        <w:pStyle w:val="aff5"/>
        <w:spacing w:line="360" w:lineRule="auto"/>
        <w:rPr>
          <w:rFonts w:hAnsi="宋体"/>
        </w:rPr>
      </w:pPr>
      <w:r w:rsidRPr="00BA0B8A">
        <w:rPr>
          <w:rFonts w:hAnsi="宋体" w:hint="eastAsia"/>
        </w:rPr>
        <w:t>注：</w:t>
      </w:r>
      <w:r>
        <w:rPr>
          <w:rFonts w:hAnsi="宋体" w:hint="eastAsia"/>
        </w:rPr>
        <w:t>FAN_5V0</w:t>
      </w:r>
      <w:r w:rsidRPr="00BA0B8A">
        <w:rPr>
          <w:rFonts w:hAnsi="宋体" w:hint="eastAsia"/>
        </w:rPr>
        <w:t>从绿框中任意选择一个</w:t>
      </w:r>
      <w:r>
        <w:rPr>
          <w:rFonts w:hAnsi="宋体" w:hint="eastAsia"/>
        </w:rPr>
        <w:t>焊盘</w:t>
      </w:r>
      <w:r w:rsidRPr="00BA0B8A">
        <w:rPr>
          <w:rFonts w:hAnsi="宋体" w:hint="eastAsia"/>
        </w:rPr>
        <w:t>即可。</w:t>
      </w:r>
    </w:p>
    <w:p w:rsidR="00F65BFC" w:rsidRPr="00BA0B8A" w:rsidRDefault="00F65BFC" w:rsidP="00F65BFC">
      <w:pPr>
        <w:pStyle w:val="aff5"/>
        <w:spacing w:line="360" w:lineRule="auto"/>
        <w:ind w:firstLineChars="200" w:firstLine="420"/>
        <w:rPr>
          <w:rFonts w:hAnsi="宋体"/>
        </w:rPr>
      </w:pPr>
      <w:r w:rsidRPr="00BA0B8A">
        <w:rPr>
          <w:rFonts w:hAnsi="宋体" w:hint="eastAsia"/>
        </w:rPr>
        <w:t>用万用表测量</w:t>
      </w:r>
      <w:r w:rsidRPr="00BA0B8A">
        <w:rPr>
          <w:rFonts w:hAnsi="宋体"/>
        </w:rPr>
        <w:t>3V3</w:t>
      </w:r>
      <w:r w:rsidRPr="00BA0B8A">
        <w:rPr>
          <w:rFonts w:hAnsi="宋体" w:hint="eastAsia"/>
        </w:rPr>
        <w:t>、2V5、</w:t>
      </w:r>
      <w:r w:rsidRPr="00BA0B8A">
        <w:rPr>
          <w:rFonts w:hAnsi="宋体"/>
        </w:rPr>
        <w:t>1V</w:t>
      </w:r>
      <w:r w:rsidRPr="00BA0B8A">
        <w:rPr>
          <w:rFonts w:hAnsi="宋体" w:hint="eastAsia"/>
        </w:rPr>
        <w:t>8、</w:t>
      </w:r>
      <w:r w:rsidRPr="00BA0B8A">
        <w:rPr>
          <w:rFonts w:hAnsi="宋体"/>
        </w:rPr>
        <w:t>1V</w:t>
      </w:r>
      <w:r w:rsidRPr="00BA0B8A">
        <w:rPr>
          <w:rFonts w:hAnsi="宋体" w:hint="eastAsia"/>
        </w:rPr>
        <w:t>2、</w:t>
      </w:r>
      <w:r w:rsidRPr="00BA0B8A">
        <w:rPr>
          <w:rFonts w:hAnsi="宋体"/>
        </w:rPr>
        <w:t>1V</w:t>
      </w:r>
      <w:r w:rsidRPr="00BA0B8A">
        <w:rPr>
          <w:rFonts w:hAnsi="宋体" w:hint="eastAsia"/>
        </w:rPr>
        <w:t>0</w:t>
      </w:r>
      <w:r w:rsidR="00D95EF9">
        <w:rPr>
          <w:rFonts w:hAnsi="宋体" w:hint="eastAsia"/>
        </w:rPr>
        <w:t>、5V0、FAN_5V0</w:t>
      </w:r>
      <w:r w:rsidRPr="00BA0B8A">
        <w:rPr>
          <w:rFonts w:hAnsi="宋体" w:hint="eastAsia"/>
        </w:rPr>
        <w:t>对</w:t>
      </w:r>
      <w:r w:rsidRPr="00BA0B8A">
        <w:rPr>
          <w:rFonts w:hAnsi="宋体"/>
        </w:rPr>
        <w:t>GND</w:t>
      </w:r>
      <w:r w:rsidRPr="00BA0B8A">
        <w:rPr>
          <w:rFonts w:hAnsi="宋体" w:hint="eastAsia"/>
        </w:rPr>
        <w:t>静态电阻， 需满足下表：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7"/>
        <w:gridCol w:w="708"/>
        <w:gridCol w:w="709"/>
        <w:gridCol w:w="709"/>
        <w:gridCol w:w="850"/>
        <w:gridCol w:w="945"/>
        <w:gridCol w:w="1106"/>
        <w:gridCol w:w="1106"/>
      </w:tblGrid>
      <w:tr w:rsidR="009B0AF3" w:rsidRPr="00BA0B8A" w:rsidTr="00925F19">
        <w:tc>
          <w:tcPr>
            <w:tcW w:w="2127" w:type="dxa"/>
          </w:tcPr>
          <w:p w:rsidR="009B0AF3" w:rsidRPr="00BA0B8A" w:rsidRDefault="009B0AF3" w:rsidP="00CC7DD1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电压</w:t>
            </w:r>
          </w:p>
        </w:tc>
        <w:tc>
          <w:tcPr>
            <w:tcW w:w="708" w:type="dxa"/>
          </w:tcPr>
          <w:p w:rsidR="009B0AF3" w:rsidRPr="00BA0B8A" w:rsidRDefault="009B0AF3" w:rsidP="00CC7DD1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/>
              </w:rPr>
              <w:t>3V3</w:t>
            </w:r>
          </w:p>
        </w:tc>
        <w:tc>
          <w:tcPr>
            <w:tcW w:w="709" w:type="dxa"/>
          </w:tcPr>
          <w:p w:rsidR="009B0AF3" w:rsidRPr="00BA0B8A" w:rsidRDefault="009B0AF3" w:rsidP="00CC7DD1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2V5</w:t>
            </w:r>
          </w:p>
        </w:tc>
        <w:tc>
          <w:tcPr>
            <w:tcW w:w="709" w:type="dxa"/>
          </w:tcPr>
          <w:p w:rsidR="009B0AF3" w:rsidRPr="00BA0B8A" w:rsidRDefault="009B0AF3" w:rsidP="00CC7DD1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/>
              </w:rPr>
              <w:t>1V</w:t>
            </w:r>
            <w:r w:rsidRPr="00BA0B8A">
              <w:rPr>
                <w:rFonts w:hAnsi="宋体" w:hint="eastAsia"/>
              </w:rPr>
              <w:t>8</w:t>
            </w:r>
          </w:p>
        </w:tc>
        <w:tc>
          <w:tcPr>
            <w:tcW w:w="850" w:type="dxa"/>
          </w:tcPr>
          <w:p w:rsidR="009B0AF3" w:rsidRPr="00BA0B8A" w:rsidRDefault="009B0AF3" w:rsidP="00CC7DD1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1V2</w:t>
            </w:r>
          </w:p>
        </w:tc>
        <w:tc>
          <w:tcPr>
            <w:tcW w:w="945" w:type="dxa"/>
          </w:tcPr>
          <w:p w:rsidR="009B0AF3" w:rsidRPr="00BA0B8A" w:rsidRDefault="009B0AF3" w:rsidP="00CC7DD1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/>
              </w:rPr>
              <w:t>1V</w:t>
            </w:r>
            <w:r w:rsidRPr="00BA0B8A">
              <w:rPr>
                <w:rFonts w:hAnsi="宋体" w:hint="eastAsia"/>
              </w:rPr>
              <w:t>0</w:t>
            </w:r>
          </w:p>
        </w:tc>
        <w:tc>
          <w:tcPr>
            <w:tcW w:w="1106" w:type="dxa"/>
          </w:tcPr>
          <w:p w:rsidR="009B0AF3" w:rsidRPr="00BA0B8A" w:rsidRDefault="009B0AF3" w:rsidP="006C6AA9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5V0</w:t>
            </w:r>
          </w:p>
        </w:tc>
        <w:tc>
          <w:tcPr>
            <w:tcW w:w="1106" w:type="dxa"/>
          </w:tcPr>
          <w:p w:rsidR="009B0AF3" w:rsidRPr="00BA0B8A" w:rsidRDefault="009B0AF3" w:rsidP="00D95EF9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FAN_5V0</w:t>
            </w:r>
          </w:p>
        </w:tc>
      </w:tr>
      <w:tr w:rsidR="009B0AF3" w:rsidRPr="00BA0B8A" w:rsidTr="00925F19">
        <w:tc>
          <w:tcPr>
            <w:tcW w:w="2127" w:type="dxa"/>
          </w:tcPr>
          <w:p w:rsidR="009B0AF3" w:rsidRPr="00BA0B8A" w:rsidRDefault="009B0AF3" w:rsidP="00CC7DD1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与GND的阻抗（ohm）</w:t>
            </w:r>
          </w:p>
        </w:tc>
        <w:tc>
          <w:tcPr>
            <w:tcW w:w="708" w:type="dxa"/>
          </w:tcPr>
          <w:p w:rsidR="009B0AF3" w:rsidRPr="00BA0B8A" w:rsidRDefault="009B0AF3" w:rsidP="00F0343C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&gt;</w:t>
            </w:r>
            <w:r w:rsidR="006C41FB">
              <w:rPr>
                <w:rFonts w:hAnsi="宋体" w:hint="eastAsia"/>
              </w:rPr>
              <w:t>50</w:t>
            </w:r>
          </w:p>
        </w:tc>
        <w:tc>
          <w:tcPr>
            <w:tcW w:w="709" w:type="dxa"/>
          </w:tcPr>
          <w:p w:rsidR="009B0AF3" w:rsidRPr="00BA0B8A" w:rsidRDefault="009B0AF3" w:rsidP="00037542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&gt;</w:t>
            </w:r>
            <w:r>
              <w:rPr>
                <w:rFonts w:hAnsi="宋体" w:hint="eastAsia"/>
              </w:rPr>
              <w:t>1</w:t>
            </w:r>
            <w:r w:rsidRPr="00BA0B8A">
              <w:rPr>
                <w:rFonts w:hAnsi="宋体" w:hint="eastAsia"/>
              </w:rPr>
              <w:t>00</w:t>
            </w:r>
          </w:p>
        </w:tc>
        <w:tc>
          <w:tcPr>
            <w:tcW w:w="709" w:type="dxa"/>
          </w:tcPr>
          <w:p w:rsidR="009B0AF3" w:rsidRPr="00BA0B8A" w:rsidRDefault="009B0AF3" w:rsidP="00F0343C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&gt;</w:t>
            </w:r>
            <w:r w:rsidR="006C41FB">
              <w:rPr>
                <w:rFonts w:hAnsi="宋体" w:hint="eastAsia"/>
              </w:rPr>
              <w:t>2</w:t>
            </w:r>
          </w:p>
        </w:tc>
        <w:tc>
          <w:tcPr>
            <w:tcW w:w="850" w:type="dxa"/>
          </w:tcPr>
          <w:p w:rsidR="009B0AF3" w:rsidRPr="00BA0B8A" w:rsidRDefault="009B0AF3" w:rsidP="00CC7DD1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&gt;3</w:t>
            </w:r>
            <w:r w:rsidRPr="00BA0B8A">
              <w:rPr>
                <w:rFonts w:hAnsi="宋体" w:hint="eastAsia"/>
              </w:rPr>
              <w:t>0</w:t>
            </w:r>
          </w:p>
        </w:tc>
        <w:tc>
          <w:tcPr>
            <w:tcW w:w="945" w:type="dxa"/>
          </w:tcPr>
          <w:p w:rsidR="009B0AF3" w:rsidRPr="00BA0B8A" w:rsidRDefault="009B0AF3" w:rsidP="00F0343C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&gt;</w:t>
            </w:r>
            <w:r>
              <w:rPr>
                <w:rFonts w:hAnsi="宋体" w:hint="eastAsia"/>
              </w:rPr>
              <w:t>10</w:t>
            </w:r>
          </w:p>
        </w:tc>
        <w:tc>
          <w:tcPr>
            <w:tcW w:w="1106" w:type="dxa"/>
          </w:tcPr>
          <w:p w:rsidR="009B0AF3" w:rsidRPr="00BA0B8A" w:rsidRDefault="009B0AF3" w:rsidP="006C6AA9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&gt;1K</w:t>
            </w:r>
          </w:p>
        </w:tc>
        <w:tc>
          <w:tcPr>
            <w:tcW w:w="1106" w:type="dxa"/>
          </w:tcPr>
          <w:p w:rsidR="009B0AF3" w:rsidRPr="00BA0B8A" w:rsidRDefault="009B0AF3" w:rsidP="00D95EF9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&gt;1K</w:t>
            </w:r>
          </w:p>
        </w:tc>
      </w:tr>
    </w:tbl>
    <w:p w:rsidR="00F65BFC" w:rsidRDefault="00F65BFC" w:rsidP="00F65BFC">
      <w:pPr>
        <w:rPr>
          <w:rFonts w:ascii="宋体" w:hAnsi="宋体"/>
          <w:sz w:val="21"/>
          <w:szCs w:val="21"/>
        </w:rPr>
      </w:pPr>
    </w:p>
    <w:p w:rsidR="001975C7" w:rsidRPr="00BA0B8A" w:rsidRDefault="001975C7" w:rsidP="00F65BFC">
      <w:pPr>
        <w:rPr>
          <w:rFonts w:ascii="宋体" w:hAnsi="宋体"/>
          <w:sz w:val="21"/>
          <w:szCs w:val="21"/>
        </w:rPr>
      </w:pPr>
    </w:p>
    <w:p w:rsidR="001975C7" w:rsidRDefault="001975C7" w:rsidP="00A575D1">
      <w:pPr>
        <w:pStyle w:val="20"/>
        <w:rPr>
          <w:rFonts w:ascii="宋体" w:eastAsia="宋体" w:hAnsi="宋体"/>
          <w:sz w:val="21"/>
          <w:szCs w:val="21"/>
        </w:rPr>
      </w:pPr>
      <w:bookmarkStart w:id="32" w:name="_Toc375647469"/>
      <w:bookmarkStart w:id="33" w:name="_Toc294782540"/>
      <w:r>
        <w:rPr>
          <w:rFonts w:ascii="宋体" w:eastAsia="宋体" w:hAnsi="宋体" w:hint="eastAsia"/>
          <w:sz w:val="21"/>
          <w:szCs w:val="21"/>
        </w:rPr>
        <w:lastRenderedPageBreak/>
        <w:t>-48v阻抗测试</w:t>
      </w:r>
      <w:bookmarkEnd w:id="32"/>
    </w:p>
    <w:p w:rsidR="008772D0" w:rsidRDefault="001975C7" w:rsidP="008772D0">
      <w:pPr>
        <w:rPr>
          <w:sz w:val="21"/>
          <w:szCs w:val="21"/>
        </w:rPr>
      </w:pPr>
      <w:r w:rsidRPr="001975C7">
        <w:rPr>
          <w:rFonts w:hint="eastAsia"/>
          <w:sz w:val="21"/>
          <w:szCs w:val="21"/>
        </w:rPr>
        <w:t>各测试点请见下图，</w:t>
      </w:r>
      <w:bookmarkStart w:id="34" w:name="_Toc312335074"/>
      <w:bookmarkStart w:id="35" w:name="_Toc312335269"/>
      <w:bookmarkStart w:id="36" w:name="_Toc313526265"/>
      <w:bookmarkStart w:id="37" w:name="_Toc317771222"/>
      <w:bookmarkStart w:id="38" w:name="_Toc319655043"/>
      <w:bookmarkStart w:id="39" w:name="_Toc319656246"/>
    </w:p>
    <w:p w:rsidR="001975C7" w:rsidRPr="001975C7" w:rsidRDefault="008772D0" w:rsidP="008772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="001975C7" w:rsidRPr="001975C7">
        <w:rPr>
          <w:rFonts w:hint="eastAsia"/>
          <w:sz w:val="21"/>
          <w:szCs w:val="21"/>
        </w:rPr>
        <w:t>测试</w:t>
      </w:r>
      <w:r w:rsidR="001975C7" w:rsidRPr="001975C7">
        <w:rPr>
          <w:rFonts w:hint="eastAsia"/>
          <w:sz w:val="21"/>
          <w:szCs w:val="21"/>
        </w:rPr>
        <w:t>A1(</w:t>
      </w:r>
      <w:r w:rsidR="001975C7" w:rsidRPr="001975C7">
        <w:rPr>
          <w:rFonts w:hint="eastAsia"/>
          <w:sz w:val="21"/>
          <w:szCs w:val="21"/>
        </w:rPr>
        <w:t>黑表笔</w:t>
      </w:r>
      <w:r w:rsidR="001975C7" w:rsidRPr="001975C7">
        <w:rPr>
          <w:rFonts w:hint="eastAsia"/>
          <w:sz w:val="21"/>
          <w:szCs w:val="21"/>
        </w:rPr>
        <w:t>)</w:t>
      </w:r>
      <w:r w:rsidR="001975C7" w:rsidRPr="001975C7">
        <w:rPr>
          <w:rFonts w:hint="eastAsia"/>
          <w:sz w:val="21"/>
          <w:szCs w:val="21"/>
        </w:rPr>
        <w:t>和</w:t>
      </w:r>
      <w:r w:rsidR="001975C7" w:rsidRPr="001975C7">
        <w:rPr>
          <w:rFonts w:hint="eastAsia"/>
          <w:sz w:val="21"/>
          <w:szCs w:val="21"/>
        </w:rPr>
        <w:t>B1</w:t>
      </w:r>
      <w:r w:rsidR="001975C7" w:rsidRPr="001975C7">
        <w:rPr>
          <w:rFonts w:hint="eastAsia"/>
          <w:sz w:val="21"/>
          <w:szCs w:val="21"/>
        </w:rPr>
        <w:t>（红表笔）</w:t>
      </w:r>
      <w:r w:rsidR="001975C7" w:rsidRPr="001975C7">
        <w:rPr>
          <w:rFonts w:hint="eastAsia"/>
          <w:sz w:val="21"/>
          <w:szCs w:val="21"/>
        </w:rPr>
        <w:t xml:space="preserve">; </w:t>
      </w:r>
      <w:r w:rsidR="001975C7" w:rsidRPr="001975C7">
        <w:rPr>
          <w:rFonts w:hint="eastAsia"/>
          <w:sz w:val="21"/>
          <w:szCs w:val="21"/>
        </w:rPr>
        <w:t>其阻值</w:t>
      </w:r>
      <w:r w:rsidR="00F3799A">
        <w:rPr>
          <w:rFonts w:hint="eastAsia"/>
          <w:sz w:val="21"/>
          <w:szCs w:val="21"/>
        </w:rPr>
        <w:t>&gt; 10</w:t>
      </w:r>
      <w:r w:rsidR="001975C7" w:rsidRPr="001975C7">
        <w:rPr>
          <w:rFonts w:hint="eastAsia"/>
          <w:sz w:val="21"/>
          <w:szCs w:val="21"/>
        </w:rPr>
        <w:t>K</w:t>
      </w:r>
      <w:bookmarkEnd w:id="34"/>
      <w:bookmarkEnd w:id="35"/>
      <w:bookmarkEnd w:id="36"/>
      <w:bookmarkEnd w:id="37"/>
      <w:bookmarkEnd w:id="38"/>
      <w:bookmarkEnd w:id="39"/>
    </w:p>
    <w:p w:rsidR="001975C7" w:rsidRPr="001975C7" w:rsidRDefault="008772D0" w:rsidP="001975C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 w:rsidR="001975C7" w:rsidRPr="001975C7">
        <w:rPr>
          <w:rFonts w:hint="eastAsia"/>
          <w:sz w:val="21"/>
          <w:szCs w:val="21"/>
        </w:rPr>
        <w:t>测试</w:t>
      </w:r>
      <w:r w:rsidR="001975C7" w:rsidRPr="001975C7">
        <w:rPr>
          <w:rFonts w:hint="eastAsia"/>
          <w:sz w:val="21"/>
          <w:szCs w:val="21"/>
        </w:rPr>
        <w:t>A2(</w:t>
      </w:r>
      <w:r w:rsidR="001975C7" w:rsidRPr="001975C7">
        <w:rPr>
          <w:rFonts w:hint="eastAsia"/>
          <w:sz w:val="21"/>
          <w:szCs w:val="21"/>
        </w:rPr>
        <w:t>黑表笔</w:t>
      </w:r>
      <w:r w:rsidR="001975C7" w:rsidRPr="001975C7">
        <w:rPr>
          <w:rFonts w:hint="eastAsia"/>
          <w:sz w:val="21"/>
          <w:szCs w:val="21"/>
        </w:rPr>
        <w:t>)</w:t>
      </w:r>
      <w:r w:rsidR="001975C7" w:rsidRPr="001975C7">
        <w:rPr>
          <w:rFonts w:hint="eastAsia"/>
          <w:sz w:val="21"/>
          <w:szCs w:val="21"/>
        </w:rPr>
        <w:t>和</w:t>
      </w:r>
      <w:r w:rsidR="001975C7" w:rsidRPr="001975C7">
        <w:rPr>
          <w:rFonts w:hint="eastAsia"/>
          <w:sz w:val="21"/>
          <w:szCs w:val="21"/>
        </w:rPr>
        <w:t>B2</w:t>
      </w:r>
      <w:r w:rsidR="001975C7" w:rsidRPr="001975C7">
        <w:rPr>
          <w:rFonts w:hint="eastAsia"/>
          <w:sz w:val="21"/>
          <w:szCs w:val="21"/>
        </w:rPr>
        <w:t>（红表笔）</w:t>
      </w:r>
      <w:r w:rsidR="001975C7" w:rsidRPr="001975C7">
        <w:rPr>
          <w:rFonts w:hint="eastAsia"/>
          <w:sz w:val="21"/>
          <w:szCs w:val="21"/>
        </w:rPr>
        <w:t>;</w:t>
      </w:r>
      <w:r w:rsidR="00F3799A">
        <w:rPr>
          <w:rFonts w:hint="eastAsia"/>
          <w:sz w:val="21"/>
          <w:szCs w:val="21"/>
        </w:rPr>
        <w:t xml:space="preserve"> </w:t>
      </w:r>
      <w:r w:rsidR="001975C7" w:rsidRPr="001975C7">
        <w:rPr>
          <w:rFonts w:hint="eastAsia"/>
          <w:sz w:val="21"/>
          <w:szCs w:val="21"/>
        </w:rPr>
        <w:t>其阻值</w:t>
      </w:r>
      <w:r w:rsidR="00FA0746">
        <w:rPr>
          <w:rFonts w:hint="eastAsia"/>
          <w:sz w:val="21"/>
          <w:szCs w:val="21"/>
        </w:rPr>
        <w:t>&gt; 5</w:t>
      </w:r>
      <w:r w:rsidR="00F3799A">
        <w:rPr>
          <w:rFonts w:hint="eastAsia"/>
          <w:sz w:val="21"/>
          <w:szCs w:val="21"/>
        </w:rPr>
        <w:t xml:space="preserve">K </w:t>
      </w:r>
    </w:p>
    <w:p w:rsidR="001975C7" w:rsidRPr="001975C7" w:rsidRDefault="008772D0" w:rsidP="001975C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 w:rsidR="001975C7" w:rsidRPr="001975C7">
        <w:rPr>
          <w:rFonts w:hint="eastAsia"/>
          <w:sz w:val="21"/>
          <w:szCs w:val="21"/>
        </w:rPr>
        <w:t>测试</w:t>
      </w:r>
      <w:r w:rsidR="001975C7" w:rsidRPr="001975C7">
        <w:rPr>
          <w:rFonts w:hint="eastAsia"/>
          <w:sz w:val="21"/>
          <w:szCs w:val="21"/>
        </w:rPr>
        <w:t>A3(</w:t>
      </w:r>
      <w:r w:rsidR="001975C7" w:rsidRPr="001975C7">
        <w:rPr>
          <w:rFonts w:hint="eastAsia"/>
          <w:sz w:val="21"/>
          <w:szCs w:val="21"/>
        </w:rPr>
        <w:t>黑表笔</w:t>
      </w:r>
      <w:r w:rsidR="001975C7" w:rsidRPr="001975C7">
        <w:rPr>
          <w:rFonts w:hint="eastAsia"/>
          <w:sz w:val="21"/>
          <w:szCs w:val="21"/>
        </w:rPr>
        <w:t>)</w:t>
      </w:r>
      <w:r w:rsidR="001975C7" w:rsidRPr="001975C7">
        <w:rPr>
          <w:rFonts w:hint="eastAsia"/>
          <w:sz w:val="21"/>
          <w:szCs w:val="21"/>
        </w:rPr>
        <w:t>和</w:t>
      </w:r>
      <w:r w:rsidR="001975C7" w:rsidRPr="001975C7">
        <w:rPr>
          <w:rFonts w:hint="eastAsia"/>
          <w:sz w:val="21"/>
          <w:szCs w:val="21"/>
        </w:rPr>
        <w:t>B3</w:t>
      </w:r>
      <w:r w:rsidR="001975C7" w:rsidRPr="001975C7">
        <w:rPr>
          <w:rFonts w:hint="eastAsia"/>
          <w:sz w:val="21"/>
          <w:szCs w:val="21"/>
        </w:rPr>
        <w:t>（红表笔）</w:t>
      </w:r>
      <w:r w:rsidR="001975C7" w:rsidRPr="001975C7">
        <w:rPr>
          <w:rFonts w:hint="eastAsia"/>
          <w:sz w:val="21"/>
          <w:szCs w:val="21"/>
        </w:rPr>
        <w:t>;</w:t>
      </w:r>
      <w:r w:rsidR="00F3799A">
        <w:rPr>
          <w:rFonts w:hint="eastAsia"/>
          <w:sz w:val="21"/>
          <w:szCs w:val="21"/>
        </w:rPr>
        <w:t xml:space="preserve"> </w:t>
      </w:r>
      <w:r w:rsidR="001975C7" w:rsidRPr="001975C7">
        <w:rPr>
          <w:rFonts w:hint="eastAsia"/>
          <w:sz w:val="21"/>
          <w:szCs w:val="21"/>
        </w:rPr>
        <w:t>其阻值</w:t>
      </w:r>
      <w:r w:rsidR="001975C7" w:rsidRPr="001975C7">
        <w:rPr>
          <w:rFonts w:hint="eastAsia"/>
          <w:sz w:val="21"/>
          <w:szCs w:val="21"/>
        </w:rPr>
        <w:t xml:space="preserve">&gt; </w:t>
      </w:r>
      <w:r w:rsidR="00F3799A">
        <w:rPr>
          <w:rFonts w:hint="eastAsia"/>
          <w:sz w:val="21"/>
          <w:szCs w:val="21"/>
        </w:rPr>
        <w:t>5</w:t>
      </w:r>
      <w:r w:rsidR="001975C7" w:rsidRPr="001975C7">
        <w:rPr>
          <w:rFonts w:hint="eastAsia"/>
          <w:sz w:val="21"/>
          <w:szCs w:val="21"/>
        </w:rPr>
        <w:t>K</w:t>
      </w:r>
    </w:p>
    <w:p w:rsidR="001975C7" w:rsidRDefault="008772D0" w:rsidP="001975C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 w:rsidR="001975C7" w:rsidRPr="001975C7">
        <w:rPr>
          <w:rFonts w:hint="eastAsia"/>
          <w:sz w:val="21"/>
          <w:szCs w:val="21"/>
        </w:rPr>
        <w:t>测试</w:t>
      </w:r>
      <w:r w:rsidR="001975C7" w:rsidRPr="001975C7">
        <w:rPr>
          <w:rFonts w:hint="eastAsia"/>
          <w:sz w:val="21"/>
          <w:szCs w:val="21"/>
        </w:rPr>
        <w:t>A4(</w:t>
      </w:r>
      <w:r w:rsidR="001975C7" w:rsidRPr="001975C7">
        <w:rPr>
          <w:rFonts w:hint="eastAsia"/>
          <w:sz w:val="21"/>
          <w:szCs w:val="21"/>
        </w:rPr>
        <w:t>黑表笔</w:t>
      </w:r>
      <w:r w:rsidR="001975C7" w:rsidRPr="001975C7">
        <w:rPr>
          <w:rFonts w:hint="eastAsia"/>
          <w:sz w:val="21"/>
          <w:szCs w:val="21"/>
        </w:rPr>
        <w:t>)</w:t>
      </w:r>
      <w:r w:rsidR="001975C7" w:rsidRPr="001975C7">
        <w:rPr>
          <w:rFonts w:hint="eastAsia"/>
          <w:sz w:val="21"/>
          <w:szCs w:val="21"/>
        </w:rPr>
        <w:t>和</w:t>
      </w:r>
      <w:r w:rsidR="001975C7" w:rsidRPr="001975C7">
        <w:rPr>
          <w:rFonts w:hint="eastAsia"/>
          <w:sz w:val="21"/>
          <w:szCs w:val="21"/>
        </w:rPr>
        <w:t>B4</w:t>
      </w:r>
      <w:r w:rsidR="001975C7" w:rsidRPr="001975C7">
        <w:rPr>
          <w:rFonts w:hint="eastAsia"/>
          <w:sz w:val="21"/>
          <w:szCs w:val="21"/>
        </w:rPr>
        <w:t>（红表笔）</w:t>
      </w:r>
      <w:r w:rsidR="001975C7" w:rsidRPr="001975C7">
        <w:rPr>
          <w:rFonts w:hint="eastAsia"/>
          <w:sz w:val="21"/>
          <w:szCs w:val="21"/>
        </w:rPr>
        <w:t>;</w:t>
      </w:r>
      <w:r w:rsidR="00F3799A">
        <w:rPr>
          <w:rFonts w:hint="eastAsia"/>
          <w:sz w:val="21"/>
          <w:szCs w:val="21"/>
        </w:rPr>
        <w:t xml:space="preserve"> </w:t>
      </w:r>
      <w:r w:rsidR="001975C7" w:rsidRPr="001975C7">
        <w:rPr>
          <w:rFonts w:hint="eastAsia"/>
          <w:sz w:val="21"/>
          <w:szCs w:val="21"/>
        </w:rPr>
        <w:t>其阻值</w:t>
      </w:r>
      <w:r w:rsidR="00F3799A">
        <w:rPr>
          <w:rFonts w:hint="eastAsia"/>
          <w:sz w:val="21"/>
          <w:szCs w:val="21"/>
        </w:rPr>
        <w:t>&gt; 5</w:t>
      </w:r>
      <w:r w:rsidR="001975C7" w:rsidRPr="001975C7">
        <w:rPr>
          <w:rFonts w:hint="eastAsia"/>
          <w:sz w:val="21"/>
          <w:szCs w:val="21"/>
        </w:rPr>
        <w:t>K</w:t>
      </w:r>
      <w:bookmarkStart w:id="40" w:name="_GoBack"/>
      <w:bookmarkEnd w:id="40"/>
    </w:p>
    <w:p w:rsidR="00F0343C" w:rsidRDefault="00F0343C" w:rsidP="00F0343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5.</w:t>
      </w:r>
      <w:r w:rsidRPr="001975C7">
        <w:rPr>
          <w:rFonts w:hint="eastAsia"/>
          <w:sz w:val="21"/>
          <w:szCs w:val="21"/>
        </w:rPr>
        <w:t>测试</w:t>
      </w:r>
      <w:r w:rsidRPr="001975C7"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5</w:t>
      </w:r>
      <w:r w:rsidRPr="001975C7">
        <w:rPr>
          <w:rFonts w:hint="eastAsia"/>
          <w:sz w:val="21"/>
          <w:szCs w:val="21"/>
        </w:rPr>
        <w:t>(</w:t>
      </w:r>
      <w:r w:rsidRPr="001975C7">
        <w:rPr>
          <w:rFonts w:hint="eastAsia"/>
          <w:sz w:val="21"/>
          <w:szCs w:val="21"/>
        </w:rPr>
        <w:t>黑表笔</w:t>
      </w:r>
      <w:r w:rsidRPr="001975C7">
        <w:rPr>
          <w:rFonts w:hint="eastAsia"/>
          <w:sz w:val="21"/>
          <w:szCs w:val="21"/>
        </w:rPr>
        <w:t>)</w:t>
      </w:r>
      <w:r w:rsidRPr="001975C7">
        <w:rPr>
          <w:rFonts w:hint="eastAsia"/>
          <w:sz w:val="21"/>
          <w:szCs w:val="21"/>
        </w:rPr>
        <w:t>和</w:t>
      </w:r>
      <w:r w:rsidRPr="001975C7"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5</w:t>
      </w:r>
      <w:r w:rsidRPr="001975C7">
        <w:rPr>
          <w:rFonts w:hint="eastAsia"/>
          <w:sz w:val="21"/>
          <w:szCs w:val="21"/>
        </w:rPr>
        <w:t>（红表笔）</w:t>
      </w:r>
      <w:r w:rsidRPr="001975C7">
        <w:rPr>
          <w:rFonts w:hint="eastAsia"/>
          <w:sz w:val="21"/>
          <w:szCs w:val="21"/>
        </w:rPr>
        <w:t>;</w:t>
      </w:r>
      <w:r>
        <w:rPr>
          <w:rFonts w:hint="eastAsia"/>
          <w:sz w:val="21"/>
          <w:szCs w:val="21"/>
        </w:rPr>
        <w:t xml:space="preserve"> </w:t>
      </w:r>
      <w:r w:rsidRPr="001975C7">
        <w:rPr>
          <w:rFonts w:hint="eastAsia"/>
          <w:sz w:val="21"/>
          <w:szCs w:val="21"/>
        </w:rPr>
        <w:t>其阻值</w:t>
      </w:r>
      <w:r>
        <w:rPr>
          <w:rFonts w:hint="eastAsia"/>
          <w:sz w:val="21"/>
          <w:szCs w:val="21"/>
        </w:rPr>
        <w:t>&gt; 5</w:t>
      </w:r>
      <w:r w:rsidRPr="001975C7">
        <w:rPr>
          <w:rFonts w:hint="eastAsia"/>
          <w:sz w:val="21"/>
          <w:szCs w:val="21"/>
        </w:rPr>
        <w:t>K</w:t>
      </w:r>
    </w:p>
    <w:p w:rsidR="00F0343C" w:rsidRDefault="00F0343C" w:rsidP="00F0343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6.</w:t>
      </w:r>
      <w:r w:rsidRPr="001975C7">
        <w:rPr>
          <w:rFonts w:hint="eastAsia"/>
          <w:sz w:val="21"/>
          <w:szCs w:val="21"/>
        </w:rPr>
        <w:t>测试</w:t>
      </w:r>
      <w:r w:rsidRPr="001975C7"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6</w:t>
      </w:r>
      <w:r w:rsidRPr="001975C7">
        <w:rPr>
          <w:rFonts w:hint="eastAsia"/>
          <w:sz w:val="21"/>
          <w:szCs w:val="21"/>
        </w:rPr>
        <w:t>(</w:t>
      </w:r>
      <w:r w:rsidRPr="001975C7">
        <w:rPr>
          <w:rFonts w:hint="eastAsia"/>
          <w:sz w:val="21"/>
          <w:szCs w:val="21"/>
        </w:rPr>
        <w:t>黑表笔</w:t>
      </w:r>
      <w:r w:rsidRPr="001975C7">
        <w:rPr>
          <w:rFonts w:hint="eastAsia"/>
          <w:sz w:val="21"/>
          <w:szCs w:val="21"/>
        </w:rPr>
        <w:t>)</w:t>
      </w:r>
      <w:r w:rsidRPr="001975C7">
        <w:rPr>
          <w:rFonts w:hint="eastAsia"/>
          <w:sz w:val="21"/>
          <w:szCs w:val="21"/>
        </w:rPr>
        <w:t>和</w:t>
      </w:r>
      <w:r w:rsidRPr="001975C7"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6</w:t>
      </w:r>
      <w:r w:rsidRPr="001975C7">
        <w:rPr>
          <w:rFonts w:hint="eastAsia"/>
          <w:sz w:val="21"/>
          <w:szCs w:val="21"/>
        </w:rPr>
        <w:t>（红表笔）</w:t>
      </w:r>
      <w:r w:rsidRPr="001975C7">
        <w:rPr>
          <w:rFonts w:hint="eastAsia"/>
          <w:sz w:val="21"/>
          <w:szCs w:val="21"/>
        </w:rPr>
        <w:t>;</w:t>
      </w:r>
      <w:r>
        <w:rPr>
          <w:rFonts w:hint="eastAsia"/>
          <w:sz w:val="21"/>
          <w:szCs w:val="21"/>
        </w:rPr>
        <w:t xml:space="preserve"> </w:t>
      </w:r>
      <w:r w:rsidRPr="001975C7">
        <w:rPr>
          <w:rFonts w:hint="eastAsia"/>
          <w:sz w:val="21"/>
          <w:szCs w:val="21"/>
        </w:rPr>
        <w:t>其阻值</w:t>
      </w:r>
      <w:r>
        <w:rPr>
          <w:rFonts w:hint="eastAsia"/>
          <w:sz w:val="21"/>
          <w:szCs w:val="21"/>
        </w:rPr>
        <w:t>&gt; 5</w:t>
      </w:r>
      <w:r w:rsidRPr="001975C7">
        <w:rPr>
          <w:rFonts w:hint="eastAsia"/>
          <w:sz w:val="21"/>
          <w:szCs w:val="21"/>
        </w:rPr>
        <w:t>K</w:t>
      </w:r>
    </w:p>
    <w:p w:rsidR="00F0343C" w:rsidRPr="00F0343C" w:rsidRDefault="00F0343C" w:rsidP="001975C7">
      <w:pPr>
        <w:rPr>
          <w:sz w:val="21"/>
          <w:szCs w:val="21"/>
        </w:rPr>
      </w:pPr>
    </w:p>
    <w:p w:rsidR="00BD1E34" w:rsidRDefault="00C32E19" w:rsidP="00BD1E34">
      <w:r>
        <w:rPr>
          <w:noProof/>
        </w:rPr>
        <w:drawing>
          <wp:inline distT="0" distB="0" distL="0" distR="0">
            <wp:extent cx="5274310" cy="2934850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E34" w:rsidRDefault="00C32E19" w:rsidP="00BD1E34">
      <w:r>
        <w:rPr>
          <w:rFonts w:hint="eastAsia"/>
          <w:noProof/>
        </w:rPr>
        <w:lastRenderedPageBreak/>
        <w:drawing>
          <wp:inline distT="0" distB="0" distL="0" distR="0">
            <wp:extent cx="5274310" cy="3255653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E34" w:rsidRDefault="00C32E19" w:rsidP="00BD1E34">
      <w:r>
        <w:rPr>
          <w:rFonts w:hint="eastAsia"/>
          <w:noProof/>
        </w:rPr>
        <w:drawing>
          <wp:inline distT="0" distB="0" distL="0" distR="0">
            <wp:extent cx="1771650" cy="2066925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2E19">
        <w:t xml:space="preserve"> </w:t>
      </w:r>
      <w:r>
        <w:rPr>
          <w:noProof/>
        </w:rPr>
        <w:drawing>
          <wp:inline distT="0" distB="0" distL="0" distR="0">
            <wp:extent cx="2638425" cy="3905250"/>
            <wp:effectExtent l="1905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19" w:rsidRDefault="00C32E19" w:rsidP="00BD1E34">
      <w:r>
        <w:rPr>
          <w:noProof/>
        </w:rPr>
        <w:lastRenderedPageBreak/>
        <w:drawing>
          <wp:inline distT="0" distB="0" distL="0" distR="0">
            <wp:extent cx="2800350" cy="3267075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2E19">
        <w:t xml:space="preserve"> </w:t>
      </w:r>
      <w:r>
        <w:rPr>
          <w:noProof/>
        </w:rPr>
        <w:drawing>
          <wp:inline distT="0" distB="0" distL="0" distR="0">
            <wp:extent cx="2886075" cy="2076450"/>
            <wp:effectExtent l="1905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19" w:rsidRDefault="00C32E19" w:rsidP="00BD1E34"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19" w:rsidRDefault="00C32E19" w:rsidP="00BD1E34">
      <w:r>
        <w:rPr>
          <w:noProof/>
        </w:rPr>
        <w:lastRenderedPageBreak/>
        <w:drawing>
          <wp:inline distT="0" distB="0" distL="0" distR="0">
            <wp:extent cx="3095625" cy="2990850"/>
            <wp:effectExtent l="1905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5D1" w:rsidRPr="00BA0B8A" w:rsidRDefault="00A575D1" w:rsidP="00A575D1">
      <w:pPr>
        <w:pStyle w:val="20"/>
        <w:rPr>
          <w:rFonts w:ascii="宋体" w:eastAsia="宋体" w:hAnsi="宋体"/>
          <w:sz w:val="21"/>
          <w:szCs w:val="21"/>
        </w:rPr>
      </w:pPr>
      <w:bookmarkStart w:id="41" w:name="_Toc375647470"/>
      <w:r w:rsidRPr="00BA0B8A">
        <w:rPr>
          <w:rFonts w:ascii="宋体" w:eastAsia="宋体" w:hAnsi="宋体" w:hint="eastAsia"/>
          <w:sz w:val="21"/>
          <w:szCs w:val="21"/>
        </w:rPr>
        <w:t>上电电压测量</w:t>
      </w:r>
      <w:bookmarkEnd w:id="33"/>
      <w:bookmarkEnd w:id="41"/>
    </w:p>
    <w:p w:rsidR="001412C6" w:rsidRPr="00BA0B8A" w:rsidRDefault="001412C6" w:rsidP="001412C6">
      <w:pPr>
        <w:pStyle w:val="aff5"/>
        <w:spacing w:line="360" w:lineRule="auto"/>
        <w:ind w:firstLineChars="200" w:firstLine="420"/>
        <w:rPr>
          <w:rFonts w:hAnsi="宋体"/>
        </w:rPr>
      </w:pPr>
      <w:r w:rsidRPr="00BA0B8A">
        <w:rPr>
          <w:rFonts w:hAnsi="宋体" w:hint="eastAsia"/>
        </w:rPr>
        <w:t>电压的测试和</w:t>
      </w:r>
      <w:r w:rsidR="00A27953">
        <w:rPr>
          <w:rFonts w:hAnsi="宋体" w:hint="eastAsia"/>
        </w:rPr>
        <w:t>5</w:t>
      </w:r>
      <w:r w:rsidRPr="00BA0B8A">
        <w:rPr>
          <w:rFonts w:hAnsi="宋体" w:hint="eastAsia"/>
        </w:rPr>
        <w:t>.1中静态电阻的测试点相同，将单板上电，</w:t>
      </w:r>
      <w:r w:rsidR="00967B85" w:rsidRPr="002D2C80">
        <w:rPr>
          <w:rFonts w:hAnsi="宋体" w:hint="eastAsia"/>
          <w:b/>
        </w:rPr>
        <w:t>注意</w:t>
      </w:r>
      <w:r w:rsidR="002D2C80" w:rsidRPr="002D2C80">
        <w:rPr>
          <w:rFonts w:hAnsi="宋体" w:hint="eastAsia"/>
          <w:b/>
        </w:rPr>
        <w:t>此处</w:t>
      </w:r>
      <w:r w:rsidR="00967B85" w:rsidRPr="002D2C80">
        <w:rPr>
          <w:rFonts w:hAnsi="宋体" w:hint="eastAsia"/>
          <w:b/>
        </w:rPr>
        <w:t>是接J95电源接口</w:t>
      </w:r>
      <w:r w:rsidR="00967B85">
        <w:rPr>
          <w:rFonts w:hAnsi="宋体" w:hint="eastAsia"/>
        </w:rPr>
        <w:t>，查看</w:t>
      </w:r>
      <w:r w:rsidRPr="00BA0B8A">
        <w:rPr>
          <w:rFonts w:hAnsi="宋体" w:hint="eastAsia"/>
        </w:rPr>
        <w:t>各电压值是否正常。</w:t>
      </w:r>
      <w:r w:rsidR="0000361D">
        <w:rPr>
          <w:rFonts w:hAnsi="宋体" w:hint="eastAsia"/>
        </w:rPr>
        <w:t>查看</w:t>
      </w:r>
      <w:r w:rsidR="00922B3A">
        <w:rPr>
          <w:rFonts w:hAnsi="宋体" w:hint="eastAsia"/>
        </w:rPr>
        <w:t>CPU</w:t>
      </w:r>
      <w:r w:rsidR="0000361D">
        <w:rPr>
          <w:rFonts w:hAnsi="宋体" w:hint="eastAsia"/>
        </w:rPr>
        <w:t>附近的2个LED灯是否正常亮起。</w:t>
      </w:r>
      <w:r w:rsidRPr="00BA0B8A">
        <w:rPr>
          <w:rFonts w:hAnsi="宋体" w:hint="eastAsia"/>
        </w:rPr>
        <w:t>如果有电压不对，应马上断电检查，排查问题。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92"/>
        <w:gridCol w:w="2151"/>
        <w:gridCol w:w="2151"/>
        <w:gridCol w:w="2028"/>
      </w:tblGrid>
      <w:tr w:rsidR="001412C6" w:rsidRPr="00BA0B8A" w:rsidTr="00B33008">
        <w:trPr>
          <w:jc w:val="center"/>
        </w:trPr>
        <w:tc>
          <w:tcPr>
            <w:tcW w:w="2192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标准电压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最小值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最大值</w:t>
            </w:r>
          </w:p>
        </w:tc>
        <w:tc>
          <w:tcPr>
            <w:tcW w:w="2028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测试值</w:t>
            </w:r>
          </w:p>
        </w:tc>
      </w:tr>
      <w:tr w:rsidR="001412C6" w:rsidRPr="00BA0B8A" w:rsidTr="00B33008">
        <w:trPr>
          <w:jc w:val="center"/>
        </w:trPr>
        <w:tc>
          <w:tcPr>
            <w:tcW w:w="2192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3V3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3.14V</w:t>
            </w:r>
          </w:p>
        </w:tc>
        <w:tc>
          <w:tcPr>
            <w:tcW w:w="2151" w:type="dxa"/>
          </w:tcPr>
          <w:p w:rsidR="001412C6" w:rsidRPr="00BA0B8A" w:rsidRDefault="00AC0964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3.46</w:t>
            </w:r>
            <w:r w:rsidR="001412C6" w:rsidRPr="00BA0B8A">
              <w:rPr>
                <w:rFonts w:hAnsi="宋体" w:hint="eastAsia"/>
              </w:rPr>
              <w:t>V</w:t>
            </w:r>
          </w:p>
        </w:tc>
        <w:tc>
          <w:tcPr>
            <w:tcW w:w="2028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  <w:tr w:rsidR="001412C6" w:rsidRPr="00BA0B8A" w:rsidTr="00B33008">
        <w:trPr>
          <w:jc w:val="center"/>
        </w:trPr>
        <w:tc>
          <w:tcPr>
            <w:tcW w:w="2192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2V5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2.38V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2.62V</w:t>
            </w:r>
          </w:p>
        </w:tc>
        <w:tc>
          <w:tcPr>
            <w:tcW w:w="2028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  <w:tr w:rsidR="001412C6" w:rsidRPr="00BA0B8A" w:rsidTr="00B33008">
        <w:trPr>
          <w:jc w:val="center"/>
        </w:trPr>
        <w:tc>
          <w:tcPr>
            <w:tcW w:w="2192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1v8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1.71</w:t>
            </w:r>
            <w:r w:rsidR="00AC0964">
              <w:rPr>
                <w:rFonts w:hAnsi="宋体" w:hint="eastAsia"/>
              </w:rPr>
              <w:t>V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1.89</w:t>
            </w:r>
            <w:r w:rsidR="00AC0964">
              <w:rPr>
                <w:rFonts w:hAnsi="宋体" w:hint="eastAsia"/>
              </w:rPr>
              <w:t>V</w:t>
            </w:r>
          </w:p>
        </w:tc>
        <w:tc>
          <w:tcPr>
            <w:tcW w:w="2028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  <w:tr w:rsidR="001412C6" w:rsidRPr="00BA0B8A" w:rsidTr="00B33008">
        <w:trPr>
          <w:jc w:val="center"/>
        </w:trPr>
        <w:tc>
          <w:tcPr>
            <w:tcW w:w="2192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1V2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1.16</w:t>
            </w:r>
            <w:r w:rsidR="00AC0964">
              <w:rPr>
                <w:rFonts w:hAnsi="宋体" w:hint="eastAsia"/>
              </w:rPr>
              <w:t>V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1.24</w:t>
            </w:r>
            <w:r w:rsidR="00AC0964">
              <w:rPr>
                <w:rFonts w:hAnsi="宋体" w:hint="eastAsia"/>
              </w:rPr>
              <w:t>V</w:t>
            </w:r>
          </w:p>
        </w:tc>
        <w:tc>
          <w:tcPr>
            <w:tcW w:w="2028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  <w:tr w:rsidR="001412C6" w:rsidRPr="00BA0B8A" w:rsidTr="00B33008">
        <w:trPr>
          <w:jc w:val="center"/>
        </w:trPr>
        <w:tc>
          <w:tcPr>
            <w:tcW w:w="2192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1V0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0.95V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1.05V</w:t>
            </w:r>
          </w:p>
        </w:tc>
        <w:tc>
          <w:tcPr>
            <w:tcW w:w="2028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  <w:tr w:rsidR="00B33008" w:rsidRPr="00BA0B8A" w:rsidTr="00B33008">
        <w:trPr>
          <w:jc w:val="center"/>
        </w:trPr>
        <w:tc>
          <w:tcPr>
            <w:tcW w:w="2192" w:type="dxa"/>
          </w:tcPr>
          <w:p w:rsidR="00B33008" w:rsidRPr="00BA0B8A" w:rsidRDefault="00B33008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FAN_5V0</w:t>
            </w:r>
          </w:p>
        </w:tc>
        <w:tc>
          <w:tcPr>
            <w:tcW w:w="2151" w:type="dxa"/>
          </w:tcPr>
          <w:p w:rsidR="00B33008" w:rsidRPr="00BA0B8A" w:rsidRDefault="00B33008" w:rsidP="007D50C9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4.75V</w:t>
            </w:r>
          </w:p>
        </w:tc>
        <w:tc>
          <w:tcPr>
            <w:tcW w:w="2151" w:type="dxa"/>
          </w:tcPr>
          <w:p w:rsidR="00B33008" w:rsidRPr="00BA0B8A" w:rsidRDefault="00B33008" w:rsidP="007D50C9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5.25V</w:t>
            </w:r>
          </w:p>
        </w:tc>
        <w:tc>
          <w:tcPr>
            <w:tcW w:w="2028" w:type="dxa"/>
          </w:tcPr>
          <w:p w:rsidR="00B33008" w:rsidRPr="00BA0B8A" w:rsidRDefault="00B33008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</w:tbl>
    <w:p w:rsidR="00655D4F" w:rsidRDefault="0053268B" w:rsidP="0053268B">
      <w:pPr>
        <w:pStyle w:val="aff5"/>
        <w:spacing w:line="360" w:lineRule="auto"/>
      </w:pPr>
      <w:r w:rsidRPr="00C90C12">
        <w:rPr>
          <w:rFonts w:hint="eastAsia"/>
        </w:rPr>
        <w:t>注意：</w:t>
      </w:r>
    </w:p>
    <w:p w:rsidR="0053268B" w:rsidRPr="00C90C12" w:rsidRDefault="0053268B" w:rsidP="00655D4F">
      <w:pPr>
        <w:pStyle w:val="aff5"/>
        <w:spacing w:line="360" w:lineRule="auto"/>
        <w:ind w:firstLineChars="200" w:firstLine="420"/>
      </w:pPr>
      <w:r w:rsidRPr="00C90C12">
        <w:rPr>
          <w:rFonts w:hint="eastAsia"/>
        </w:rPr>
        <w:t>1.电压测量时</w:t>
      </w:r>
      <w:r w:rsidRPr="00C90C12">
        <w:t>GND</w:t>
      </w:r>
      <w:r w:rsidRPr="00C90C12">
        <w:rPr>
          <w:rFonts w:hint="eastAsia"/>
        </w:rPr>
        <w:t>选择单板上标有</w:t>
      </w:r>
      <w:r w:rsidRPr="00C90C12">
        <w:t>GND</w:t>
      </w:r>
      <w:r w:rsidRPr="00C90C12">
        <w:rPr>
          <w:rFonts w:hint="eastAsia"/>
        </w:rPr>
        <w:t>的引出孔，单板表面的铺铜，亮铜，电源模块GND管脚都不能作为地使用。</w:t>
      </w:r>
    </w:p>
    <w:p w:rsidR="00A64DBA" w:rsidRPr="0053268B" w:rsidRDefault="0053268B" w:rsidP="0053268B">
      <w:pPr>
        <w:pStyle w:val="aff5"/>
        <w:spacing w:line="360" w:lineRule="auto"/>
        <w:ind w:firstLineChars="200" w:firstLine="420"/>
      </w:pPr>
      <w:r w:rsidRPr="00C90C12">
        <w:rPr>
          <w:rFonts w:hint="eastAsia"/>
        </w:rPr>
        <w:t>2. 接串口之前，单板要接地，用带鳄鱼夹地线接托盘或是桌子上铺块大铁皮与单板托盘良好接触，这样设备就有效接地，可很大程度上防止串口接上时烧电阻现象</w:t>
      </w:r>
      <w:r w:rsidR="001412C6" w:rsidRPr="00BA0B8A">
        <w:rPr>
          <w:rFonts w:hAnsi="宋体" w:hint="eastAsia"/>
        </w:rPr>
        <w:t>。</w:t>
      </w:r>
    </w:p>
    <w:p w:rsidR="00A575D1" w:rsidRPr="00BA0B8A" w:rsidRDefault="00A575D1" w:rsidP="00A575D1">
      <w:pPr>
        <w:pStyle w:val="20"/>
        <w:rPr>
          <w:rFonts w:ascii="宋体" w:eastAsia="宋体" w:hAnsi="宋体"/>
          <w:sz w:val="21"/>
          <w:szCs w:val="21"/>
        </w:rPr>
      </w:pPr>
      <w:bookmarkStart w:id="42" w:name="_Toc294782541"/>
      <w:bookmarkStart w:id="43" w:name="_Toc375647471"/>
      <w:r w:rsidRPr="00BA0B8A">
        <w:rPr>
          <w:rFonts w:ascii="宋体" w:eastAsia="宋体" w:hAnsi="宋体" w:hint="eastAsia"/>
          <w:sz w:val="21"/>
          <w:szCs w:val="21"/>
        </w:rPr>
        <w:lastRenderedPageBreak/>
        <w:t>安装面板</w:t>
      </w:r>
      <w:bookmarkEnd w:id="42"/>
      <w:bookmarkEnd w:id="43"/>
    </w:p>
    <w:p w:rsidR="001C55EB" w:rsidRPr="005E164A" w:rsidRDefault="001C55EB" w:rsidP="00655D4F">
      <w:pPr>
        <w:ind w:left="0"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请参考</w:t>
      </w:r>
      <w:r w:rsidRPr="001C55EB">
        <w:rPr>
          <w:sz w:val="21"/>
          <w:szCs w:val="21"/>
        </w:rPr>
        <w:t>(S420</w:t>
      </w:r>
      <w:r w:rsidR="006A3C7B">
        <w:rPr>
          <w:sz w:val="21"/>
          <w:szCs w:val="21"/>
        </w:rPr>
        <w:t>24-L5673-A3-1)hiT 7090 ACTPE_A</w:t>
      </w:r>
      <w:r w:rsidR="006A3C7B">
        <w:rPr>
          <w:rFonts w:hint="eastAsia"/>
          <w:sz w:val="21"/>
          <w:szCs w:val="21"/>
        </w:rPr>
        <w:t>系列</w:t>
      </w:r>
      <w:r w:rsidRPr="001C55EB">
        <w:rPr>
          <w:rFonts w:hint="eastAsia"/>
          <w:sz w:val="21"/>
          <w:szCs w:val="21"/>
        </w:rPr>
        <w:t>模块</w:t>
      </w:r>
      <w:r w:rsidRPr="001C55EB">
        <w:rPr>
          <w:sz w:val="21"/>
          <w:szCs w:val="21"/>
        </w:rPr>
        <w:t>SOP</w:t>
      </w:r>
      <w:r w:rsidRPr="001C55EB">
        <w:rPr>
          <w:rFonts w:hint="eastAsia"/>
          <w:sz w:val="21"/>
          <w:szCs w:val="21"/>
        </w:rPr>
        <w:t>面板安装指导书。</w:t>
      </w:r>
    </w:p>
    <w:p w:rsidR="00FD7311" w:rsidRPr="00BA0B8A" w:rsidRDefault="00FD7311" w:rsidP="00FD7311">
      <w:pPr>
        <w:pStyle w:val="20"/>
        <w:rPr>
          <w:rFonts w:ascii="宋体" w:eastAsia="宋体" w:hAnsi="宋体"/>
          <w:sz w:val="21"/>
          <w:szCs w:val="21"/>
        </w:rPr>
      </w:pPr>
      <w:bookmarkStart w:id="44" w:name="_Toc294782542"/>
      <w:bookmarkStart w:id="45" w:name="_Toc375647472"/>
      <w:r w:rsidRPr="00BA0B8A">
        <w:rPr>
          <w:rFonts w:ascii="宋体" w:eastAsia="宋体" w:hAnsi="宋体" w:hint="eastAsia"/>
          <w:sz w:val="21"/>
          <w:szCs w:val="21"/>
        </w:rPr>
        <w:t>贴mac标签</w:t>
      </w:r>
      <w:bookmarkEnd w:id="44"/>
      <w:bookmarkEnd w:id="45"/>
    </w:p>
    <w:p w:rsidR="00FD7311" w:rsidRPr="00BA0B8A" w:rsidRDefault="00FD7311" w:rsidP="00655D4F">
      <w:pPr>
        <w:ind w:left="0" w:firstLineChars="200" w:firstLine="420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MAC地址标签标签贴在PCB上，A位置</w:t>
      </w:r>
    </w:p>
    <w:p w:rsidR="00FD7311" w:rsidRPr="00BA0B8A" w:rsidRDefault="0004413C" w:rsidP="00E76276">
      <w:pPr>
        <w:ind w:left="0"/>
        <w:rPr>
          <w:rFonts w:ascii="宋体" w:hAnsi="宋体"/>
          <w:sz w:val="21"/>
          <w:szCs w:val="21"/>
        </w:rPr>
      </w:pPr>
      <w:r>
        <w:rPr>
          <w:rFonts w:ascii="宋体" w:hAnsi="宋体"/>
          <w:noProof/>
          <w:sz w:val="21"/>
          <w:szCs w:val="21"/>
        </w:rPr>
        <w:drawing>
          <wp:inline distT="0" distB="0" distL="0" distR="0">
            <wp:extent cx="5274310" cy="2902291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1" w:rsidRPr="00BA0B8A" w:rsidRDefault="00FD7311" w:rsidP="00FD7311">
      <w:pPr>
        <w:pStyle w:val="20"/>
        <w:rPr>
          <w:rFonts w:ascii="宋体" w:eastAsia="宋体" w:hAnsi="宋体"/>
          <w:sz w:val="21"/>
          <w:szCs w:val="21"/>
        </w:rPr>
      </w:pPr>
      <w:bookmarkStart w:id="46" w:name="_Toc294782543"/>
      <w:bookmarkStart w:id="47" w:name="_Toc375647473"/>
      <w:r w:rsidRPr="00BA0B8A">
        <w:rPr>
          <w:rFonts w:ascii="宋体" w:eastAsia="宋体" w:hAnsi="宋体" w:hint="eastAsia"/>
          <w:sz w:val="21"/>
          <w:szCs w:val="21"/>
        </w:rPr>
        <w:t>静态阻抗测试</w:t>
      </w:r>
      <w:bookmarkEnd w:id="46"/>
      <w:bookmarkEnd w:id="47"/>
    </w:p>
    <w:p w:rsidR="00FD7311" w:rsidRPr="00BA0B8A" w:rsidRDefault="00FD7311" w:rsidP="00FD7311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测试方法同</w:t>
      </w:r>
      <w:r w:rsidR="00A86777">
        <w:rPr>
          <w:rFonts w:ascii="宋体" w:hAnsi="宋体" w:hint="eastAsia"/>
          <w:sz w:val="21"/>
          <w:szCs w:val="21"/>
        </w:rPr>
        <w:t>5.1</w:t>
      </w:r>
    </w:p>
    <w:p w:rsidR="00FD7311" w:rsidRPr="00BA0B8A" w:rsidRDefault="00FD7311" w:rsidP="00FD7311">
      <w:pPr>
        <w:pStyle w:val="20"/>
        <w:rPr>
          <w:rFonts w:ascii="宋体" w:eastAsia="宋体" w:hAnsi="宋体"/>
          <w:sz w:val="21"/>
          <w:szCs w:val="21"/>
        </w:rPr>
      </w:pPr>
      <w:bookmarkStart w:id="48" w:name="_Toc294782544"/>
      <w:bookmarkStart w:id="49" w:name="_Toc375647474"/>
      <w:r w:rsidRPr="00BA0B8A">
        <w:rPr>
          <w:rFonts w:ascii="宋体" w:eastAsia="宋体" w:hAnsi="宋体" w:hint="eastAsia"/>
          <w:sz w:val="21"/>
          <w:szCs w:val="21"/>
        </w:rPr>
        <w:t>电压测试</w:t>
      </w:r>
      <w:bookmarkEnd w:id="48"/>
      <w:bookmarkEnd w:id="49"/>
    </w:p>
    <w:p w:rsidR="00FD7311" w:rsidRDefault="00FD7311" w:rsidP="00FD7311">
      <w:pPr>
        <w:rPr>
          <w:rFonts w:ascii="宋体" w:hAnsi="宋体"/>
          <w:b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测试方法同</w:t>
      </w:r>
      <w:r w:rsidR="00A86777">
        <w:rPr>
          <w:rFonts w:ascii="宋体" w:hAnsi="宋体" w:hint="eastAsia"/>
          <w:sz w:val="21"/>
          <w:szCs w:val="21"/>
        </w:rPr>
        <w:t>5.2</w:t>
      </w:r>
      <w:r w:rsidR="00967B85">
        <w:rPr>
          <w:rFonts w:ascii="宋体" w:hAnsi="宋体" w:hint="eastAsia"/>
          <w:sz w:val="21"/>
          <w:szCs w:val="21"/>
        </w:rPr>
        <w:t>，</w:t>
      </w:r>
      <w:r w:rsidR="00967B85" w:rsidRPr="002D2C80">
        <w:rPr>
          <w:rFonts w:ascii="宋体" w:hAnsi="宋体" w:hint="eastAsia"/>
          <w:b/>
          <w:sz w:val="21"/>
          <w:szCs w:val="21"/>
        </w:rPr>
        <w:t>注意</w:t>
      </w:r>
      <w:r w:rsidR="002D2C80">
        <w:rPr>
          <w:rFonts w:ascii="宋体" w:hAnsi="宋体" w:hint="eastAsia"/>
          <w:b/>
          <w:sz w:val="21"/>
          <w:szCs w:val="21"/>
        </w:rPr>
        <w:t>此处</w:t>
      </w:r>
      <w:r w:rsidR="00967B85" w:rsidRPr="002D2C80">
        <w:rPr>
          <w:rFonts w:ascii="宋体" w:hAnsi="宋体" w:hint="eastAsia"/>
          <w:b/>
          <w:sz w:val="21"/>
          <w:szCs w:val="21"/>
        </w:rPr>
        <w:t>是接已焊接好的DB3的电源头。</w:t>
      </w:r>
    </w:p>
    <w:p w:rsidR="00D81535" w:rsidRPr="00BA0B8A" w:rsidRDefault="00D81535" w:rsidP="00D81535">
      <w:pPr>
        <w:pStyle w:val="20"/>
        <w:rPr>
          <w:rFonts w:ascii="宋体" w:eastAsia="宋体" w:hAnsi="宋体"/>
          <w:sz w:val="21"/>
          <w:szCs w:val="21"/>
        </w:rPr>
      </w:pPr>
      <w:bookmarkStart w:id="50" w:name="_Toc375647475"/>
      <w:r w:rsidRPr="00BA0B8A">
        <w:rPr>
          <w:rFonts w:ascii="宋体" w:eastAsia="宋体" w:hAnsi="宋体" w:hint="eastAsia"/>
          <w:sz w:val="21"/>
          <w:szCs w:val="21"/>
        </w:rPr>
        <w:t>单板上机框</w:t>
      </w:r>
      <w:bookmarkEnd w:id="50"/>
    </w:p>
    <w:p w:rsidR="00D81535" w:rsidRPr="00D81535" w:rsidRDefault="00D81535" w:rsidP="00D81535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将被测的ACTP</w:t>
      </w:r>
      <w:r w:rsidR="00FE0536">
        <w:rPr>
          <w:rFonts w:ascii="宋体" w:hAnsi="宋体" w:hint="eastAsia"/>
          <w:sz w:val="21"/>
          <w:szCs w:val="21"/>
        </w:rPr>
        <w:t>E</w:t>
      </w:r>
      <w:r w:rsidRPr="00BA0B8A">
        <w:rPr>
          <w:rFonts w:ascii="宋体" w:hAnsi="宋体" w:hint="eastAsia"/>
          <w:sz w:val="21"/>
          <w:szCs w:val="21"/>
        </w:rPr>
        <w:t>_A单板插在1、2号槽位。</w:t>
      </w:r>
    </w:p>
    <w:p w:rsidR="00FD7311" w:rsidRPr="00BA0B8A" w:rsidRDefault="00FD7311" w:rsidP="00FD7311">
      <w:pPr>
        <w:pStyle w:val="20"/>
        <w:rPr>
          <w:rFonts w:ascii="宋体" w:eastAsia="宋体" w:hAnsi="宋体"/>
          <w:sz w:val="21"/>
          <w:szCs w:val="21"/>
        </w:rPr>
      </w:pPr>
      <w:bookmarkStart w:id="51" w:name="_Toc294782545"/>
      <w:bookmarkStart w:id="52" w:name="_Toc375647476"/>
      <w:r w:rsidRPr="00BA0B8A">
        <w:rPr>
          <w:rFonts w:ascii="宋体" w:eastAsia="宋体" w:hAnsi="宋体" w:hint="eastAsia"/>
          <w:sz w:val="21"/>
          <w:szCs w:val="21"/>
        </w:rPr>
        <w:t>Mac地址设置</w:t>
      </w:r>
      <w:bookmarkEnd w:id="51"/>
      <w:bookmarkEnd w:id="52"/>
    </w:p>
    <w:p w:rsidR="00FD7311" w:rsidRPr="00BA0B8A" w:rsidRDefault="00FD7311" w:rsidP="00FD7311">
      <w:pPr>
        <w:spacing w:line="360" w:lineRule="auto"/>
        <w:rPr>
          <w:rFonts w:ascii="宋体" w:hAnsi="宋体"/>
          <w:color w:val="FF0000"/>
          <w:sz w:val="21"/>
          <w:szCs w:val="21"/>
        </w:rPr>
      </w:pPr>
      <w:r w:rsidRPr="00BA0B8A">
        <w:rPr>
          <w:rFonts w:ascii="宋体" w:hAnsi="宋体" w:hint="eastAsia"/>
          <w:b/>
          <w:color w:val="FF0000"/>
          <w:sz w:val="21"/>
          <w:szCs w:val="21"/>
        </w:rPr>
        <w:t>注意mac地址规范</w:t>
      </w:r>
      <w:r w:rsidRPr="00BA0B8A">
        <w:rPr>
          <w:rFonts w:ascii="宋体" w:hAnsi="宋体" w:hint="eastAsia"/>
          <w:sz w:val="21"/>
          <w:szCs w:val="21"/>
        </w:rPr>
        <w:t>.</w:t>
      </w:r>
    </w:p>
    <w:p w:rsidR="00FD7311" w:rsidRPr="00BA0B8A" w:rsidRDefault="00FD7311" w:rsidP="00FD7311">
      <w:pPr>
        <w:spacing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由于</w:t>
      </w:r>
      <w:r w:rsidRPr="00BA0B8A">
        <w:rPr>
          <w:rFonts w:ascii="宋体" w:hAnsi="宋体"/>
          <w:sz w:val="21"/>
          <w:szCs w:val="21"/>
        </w:rPr>
        <w:t>U</w:t>
      </w:r>
      <w:r w:rsidRPr="00BA0B8A">
        <w:rPr>
          <w:rFonts w:ascii="宋体" w:hAnsi="宋体" w:hint="eastAsia"/>
          <w:sz w:val="21"/>
          <w:szCs w:val="21"/>
        </w:rPr>
        <w:t>boot/rootfs/bootfile/fdtfile在安装flash器件前已经烧写到芯片，因此，只要通过串口看cpu是否能起来即可。</w:t>
      </w:r>
    </w:p>
    <w:p w:rsidR="00A575D1" w:rsidRPr="00BA0B8A" w:rsidRDefault="00FD7311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lastRenderedPageBreak/>
        <w:t>串口线连接到</w:t>
      </w:r>
      <w:r w:rsidR="00FE7861">
        <w:rPr>
          <w:rFonts w:ascii="宋体" w:hAnsi="宋体" w:hint="eastAsia"/>
          <w:sz w:val="21"/>
          <w:szCs w:val="21"/>
        </w:rPr>
        <w:t>slot1 的</w:t>
      </w:r>
      <w:r w:rsidR="00D17290" w:rsidRPr="00BA0B8A">
        <w:rPr>
          <w:rFonts w:ascii="宋体" w:hAnsi="宋体" w:hint="eastAsia"/>
          <w:sz w:val="21"/>
          <w:szCs w:val="21"/>
        </w:rPr>
        <w:t>ACTP</w:t>
      </w:r>
      <w:r w:rsidR="00FD0749">
        <w:rPr>
          <w:rFonts w:ascii="宋体" w:hAnsi="宋体" w:hint="eastAsia"/>
          <w:sz w:val="21"/>
          <w:szCs w:val="21"/>
        </w:rPr>
        <w:t>E</w:t>
      </w:r>
      <w:r w:rsidR="00D17290" w:rsidRPr="00BA0B8A">
        <w:rPr>
          <w:rFonts w:ascii="宋体" w:hAnsi="宋体" w:hint="eastAsia"/>
          <w:sz w:val="21"/>
          <w:szCs w:val="21"/>
        </w:rPr>
        <w:t>_A</w:t>
      </w:r>
      <w:r w:rsidRPr="00BA0B8A">
        <w:rPr>
          <w:rFonts w:ascii="宋体" w:hAnsi="宋体" w:hint="eastAsia"/>
          <w:sz w:val="21"/>
          <w:szCs w:val="21"/>
        </w:rPr>
        <w:t>单板的</w:t>
      </w:r>
      <w:r w:rsidR="00797D84" w:rsidRPr="00BA0B8A">
        <w:rPr>
          <w:rFonts w:ascii="宋体" w:hAnsi="宋体" w:hint="eastAsia"/>
          <w:sz w:val="21"/>
          <w:szCs w:val="21"/>
        </w:rPr>
        <w:t>NMS</w:t>
      </w:r>
      <w:r w:rsidRPr="00BA0B8A">
        <w:rPr>
          <w:rFonts w:ascii="宋体" w:hAnsi="宋体" w:hint="eastAsia"/>
          <w:sz w:val="21"/>
          <w:szCs w:val="21"/>
        </w:rPr>
        <w:t>口，串口参数设置如下：</w:t>
      </w:r>
    </w:p>
    <w:p w:rsidR="00FD7311" w:rsidRPr="00BA0B8A" w:rsidRDefault="00FD7311" w:rsidP="00FD7311">
      <w:pPr>
        <w:pStyle w:val="1"/>
        <w:numPr>
          <w:ilvl w:val="0"/>
          <w:numId w:val="0"/>
        </w:numPr>
        <w:ind w:left="993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noProof/>
          <w:sz w:val="21"/>
          <w:szCs w:val="21"/>
        </w:rPr>
        <w:drawing>
          <wp:inline distT="0" distB="0" distL="0" distR="0">
            <wp:extent cx="3352800" cy="31432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1" w:rsidRPr="00BA0B8A" w:rsidRDefault="00FD7311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监视串口界面，看到倒数数字时，敲回车，停在uboot界面；</w:t>
      </w:r>
    </w:p>
    <w:p w:rsidR="00FD7311" w:rsidRPr="00BA0B8A" w:rsidRDefault="00FD7311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设置mac地址并保存，操作如下：</w:t>
      </w:r>
    </w:p>
    <w:p w:rsidR="000A18A3" w:rsidRDefault="0053013B" w:rsidP="004E366F">
      <w:pPr>
        <w:pStyle w:val="1"/>
        <w:numPr>
          <w:ilvl w:val="0"/>
          <w:numId w:val="0"/>
        </w:numPr>
        <w:ind w:left="993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4" type="#_x0000_t202" style="width:326.85pt;height:88.05pt;mso-position-horizontal-relative:char;mso-position-vertical-relative:line;mso-width-relative:margin;mso-height-relative:margin">
            <v:textbox style="mso-next-textbox:#_x0000_s1104">
              <w:txbxContent>
                <w:p w:rsidR="00F46C59" w:rsidRDefault="00F46C59" w:rsidP="00F46C59">
                  <w:pPr>
                    <w:ind w:left="0"/>
                    <w:rPr>
                      <w:sz w:val="21"/>
                      <w:szCs w:val="21"/>
                    </w:rPr>
                  </w:pPr>
                  <w:r w:rsidRPr="0004413C">
                    <w:rPr>
                      <w:rFonts w:hint="eastAsia"/>
                      <w:sz w:val="21"/>
                      <w:szCs w:val="21"/>
                    </w:rPr>
                    <w:t xml:space="preserve">set ethaddr XX:XX:XX:XX:XX:XX    </w:t>
                  </w:r>
                </w:p>
                <w:p w:rsidR="00F46C59" w:rsidRPr="00610990" w:rsidRDefault="00F46C59" w:rsidP="00F46C59">
                  <w:pPr>
                    <w:ind w:left="0"/>
                    <w:rPr>
                      <w:sz w:val="21"/>
                      <w:szCs w:val="21"/>
                    </w:rPr>
                  </w:pPr>
                  <w:r w:rsidRPr="00610990">
                    <w:rPr>
                      <w:sz w:val="21"/>
                      <w:szCs w:val="21"/>
                    </w:rPr>
                    <w:t>nand erase 0x2600000 0xd800000</w:t>
                  </w:r>
                </w:p>
                <w:p w:rsidR="00F46C59" w:rsidRPr="0004413C" w:rsidRDefault="00F46C59" w:rsidP="00F46C59">
                  <w:pPr>
                    <w:ind w:left="0"/>
                    <w:rPr>
                      <w:sz w:val="21"/>
                      <w:szCs w:val="21"/>
                    </w:rPr>
                  </w:pPr>
                  <w:r w:rsidRPr="0004413C">
                    <w:rPr>
                      <w:rFonts w:hint="eastAsia"/>
                      <w:sz w:val="21"/>
                      <w:szCs w:val="21"/>
                    </w:rPr>
                    <w:t xml:space="preserve">save  </w:t>
                  </w:r>
                </w:p>
                <w:p w:rsidR="00A65AA3" w:rsidRPr="002C410C" w:rsidRDefault="00A65AA3" w:rsidP="000A18A3">
                  <w:pPr>
                    <w:ind w:leftChars="-1" w:left="-1" w:hanging="1"/>
                    <w:rPr>
                      <w:rFonts w:ascii="宋体" w:hAnsi="宋体"/>
                      <w:sz w:val="18"/>
                    </w:rPr>
                  </w:pPr>
                </w:p>
                <w:p w:rsidR="00A65AA3" w:rsidRPr="009E691A" w:rsidRDefault="00A65AA3" w:rsidP="000A18A3">
                  <w:pPr>
                    <w:ind w:leftChars="-1" w:left="-1" w:hanging="1"/>
                    <w:rPr>
                      <w:rFonts w:ascii="宋体" w:hAnsi="宋体"/>
                      <w:sz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4413C" w:rsidRDefault="0004413C" w:rsidP="0004413C">
      <w:pPr>
        <w:pStyle w:val="1"/>
        <w:numPr>
          <w:ilvl w:val="0"/>
          <w:numId w:val="0"/>
        </w:numPr>
        <w:ind w:left="993"/>
        <w:rPr>
          <w:rFonts w:ascii="宋体" w:hAnsi="宋体"/>
          <w:sz w:val="21"/>
          <w:szCs w:val="21"/>
        </w:rPr>
      </w:pPr>
      <w:r w:rsidRPr="00B571B3">
        <w:rPr>
          <w:rFonts w:ascii="宋体" w:hAnsi="宋体" w:hint="eastAsia"/>
          <w:sz w:val="21"/>
          <w:szCs w:val="21"/>
        </w:rPr>
        <w:t>注意：“ethaddr” 对应单板上的的MAC标签来设置。每行命令逐行下发，不可整体执行，save完后要看到</w:t>
      </w:r>
      <w:r>
        <w:rPr>
          <w:rFonts w:ascii="宋体" w:hAnsi="宋体" w:hint="eastAsia"/>
          <w:sz w:val="21"/>
          <w:szCs w:val="21"/>
        </w:rPr>
        <w:t>如下信息</w:t>
      </w:r>
      <w:r w:rsidRPr="00B571B3">
        <w:rPr>
          <w:rFonts w:ascii="宋体" w:hAnsi="宋体" w:hint="eastAsia"/>
          <w:sz w:val="21"/>
          <w:szCs w:val="21"/>
        </w:rPr>
        <w:t>表明MAC地址设置成功。</w:t>
      </w:r>
    </w:p>
    <w:p w:rsidR="0004413C" w:rsidRPr="0004413C" w:rsidRDefault="0053013B" w:rsidP="0004413C">
      <w:pPr>
        <w:ind w:left="0" w:firstLineChars="500" w:firstLine="1050"/>
        <w:rPr>
          <w:rFonts w:ascii="宋体" w:hAnsi="宋体"/>
          <w:sz w:val="21"/>
          <w:szCs w:val="21"/>
        </w:rPr>
      </w:pPr>
      <w:r w:rsidRPr="0053013B">
        <w:rPr>
          <w:sz w:val="21"/>
          <w:szCs w:val="21"/>
        </w:rPr>
      </w:r>
      <w:r w:rsidRPr="0053013B">
        <w:rPr>
          <w:sz w:val="21"/>
          <w:szCs w:val="21"/>
        </w:rPr>
        <w:pict>
          <v:shape id="_x0000_s1103" type="#_x0000_t202" style="width:326.85pt;height:59.9pt;mso-position-horizontal-relative:char;mso-position-vertical-relative:line;mso-width-relative:margin;mso-height-relative:margin">
            <v:textbox style="mso-next-textbox:#_x0000_s1103">
              <w:txbxContent>
                <w:p w:rsidR="00A65AA3" w:rsidRPr="005C1388" w:rsidRDefault="00A65AA3" w:rsidP="0004413C">
                  <w:pPr>
                    <w:pStyle w:val="aff1"/>
                    <w:rPr>
                      <w:sz w:val="20"/>
                    </w:rPr>
                  </w:pPr>
                  <w:r w:rsidRPr="005C1388">
                    <w:rPr>
                      <w:sz w:val="20"/>
                    </w:rPr>
                    <w:t>Erasing at 0xc0000 -- 100% complete.</w:t>
                  </w:r>
                </w:p>
                <w:p w:rsidR="00A65AA3" w:rsidRPr="005C1388" w:rsidRDefault="00A65AA3" w:rsidP="0004413C">
                  <w:pPr>
                    <w:pStyle w:val="1"/>
                    <w:numPr>
                      <w:ilvl w:val="0"/>
                      <w:numId w:val="0"/>
                    </w:numPr>
                    <w:rPr>
                      <w:rFonts w:ascii="宋体" w:hAnsi="宋体"/>
                      <w:sz w:val="20"/>
                    </w:rPr>
                  </w:pPr>
                  <w:r w:rsidRPr="005C1388">
                    <w:rPr>
                      <w:sz w:val="20"/>
                    </w:rPr>
                    <w:t>Writing to Nand... done</w:t>
                  </w:r>
                </w:p>
                <w:p w:rsidR="00A65AA3" w:rsidRPr="0004413C" w:rsidRDefault="00A65AA3" w:rsidP="0004413C">
                  <w:pPr>
                    <w:ind w:leftChars="-1" w:left="-1" w:hanging="1"/>
                    <w:rPr>
                      <w:rFonts w:ascii="宋体" w:hAnsi="宋体"/>
                      <w:sz w:val="18"/>
                    </w:rPr>
                  </w:pPr>
                </w:p>
                <w:p w:rsidR="00A65AA3" w:rsidRPr="009E691A" w:rsidRDefault="00A65AA3" w:rsidP="0004413C">
                  <w:pPr>
                    <w:ind w:leftChars="-1" w:left="-1" w:hanging="1"/>
                    <w:rPr>
                      <w:rFonts w:ascii="宋体" w:hAnsi="宋体"/>
                      <w:sz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FD7311" w:rsidRPr="00BA0B8A" w:rsidRDefault="00FD7311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执行“reset</w:t>
      </w:r>
      <w:r w:rsidRPr="00BA0B8A">
        <w:rPr>
          <w:rFonts w:ascii="宋体" w:hAnsi="宋体"/>
          <w:sz w:val="21"/>
          <w:szCs w:val="21"/>
        </w:rPr>
        <w:t>”</w:t>
      </w:r>
      <w:r w:rsidR="00D50C77" w:rsidRPr="00BA0B8A">
        <w:rPr>
          <w:rFonts w:ascii="宋体" w:hAnsi="宋体" w:hint="eastAsia"/>
          <w:sz w:val="21"/>
          <w:szCs w:val="21"/>
        </w:rPr>
        <w:t>命令。现象：设备重启。</w:t>
      </w:r>
    </w:p>
    <w:p w:rsidR="00BC7BD4" w:rsidRPr="00BA0B8A" w:rsidRDefault="00BC7BD4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监视串口界面，看到倒数数字时，敲回车，停在uboot</w:t>
      </w:r>
      <w:r w:rsidR="00D50C77" w:rsidRPr="00BA0B8A">
        <w:rPr>
          <w:rFonts w:ascii="宋体" w:hAnsi="宋体" w:hint="eastAsia"/>
          <w:sz w:val="21"/>
          <w:szCs w:val="21"/>
        </w:rPr>
        <w:t>界面。</w:t>
      </w:r>
    </w:p>
    <w:p w:rsidR="00BC7BD4" w:rsidRPr="00BA0B8A" w:rsidRDefault="00BC7BD4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执行“print</w:t>
      </w:r>
      <w:r w:rsidRPr="00BA0B8A">
        <w:rPr>
          <w:rFonts w:ascii="宋体" w:hAnsi="宋体"/>
          <w:sz w:val="21"/>
          <w:szCs w:val="21"/>
        </w:rPr>
        <w:t>”</w:t>
      </w:r>
      <w:r w:rsidRPr="00BA0B8A">
        <w:rPr>
          <w:rFonts w:ascii="宋体" w:hAnsi="宋体" w:hint="eastAsia"/>
          <w:sz w:val="21"/>
          <w:szCs w:val="21"/>
        </w:rPr>
        <w:t>命令。检查ethaddr的 mac地址是否与标签地址一致（不一致的话，从第</w:t>
      </w:r>
      <w:r w:rsidR="003D1451" w:rsidRPr="00BA0B8A">
        <w:rPr>
          <w:rFonts w:ascii="宋体" w:hAnsi="宋体" w:hint="eastAsia"/>
          <w:sz w:val="21"/>
          <w:szCs w:val="21"/>
        </w:rPr>
        <w:t>3</w:t>
      </w:r>
      <w:r w:rsidRPr="00BA0B8A">
        <w:rPr>
          <w:rFonts w:ascii="宋体" w:hAnsi="宋体" w:hint="eastAsia"/>
          <w:sz w:val="21"/>
          <w:szCs w:val="21"/>
        </w:rPr>
        <w:t>步重新执行一遍，一致的话，往下操作）。</w:t>
      </w:r>
    </w:p>
    <w:p w:rsidR="00BC7BD4" w:rsidRDefault="00BC7BD4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执行“boot</w:t>
      </w:r>
      <w:r w:rsidRPr="00BA0B8A">
        <w:rPr>
          <w:rFonts w:ascii="宋体" w:hAnsi="宋体"/>
          <w:sz w:val="21"/>
          <w:szCs w:val="21"/>
        </w:rPr>
        <w:t>”</w:t>
      </w:r>
      <w:r w:rsidRPr="00BA0B8A">
        <w:rPr>
          <w:rFonts w:ascii="宋体" w:hAnsi="宋体" w:hint="eastAsia"/>
          <w:sz w:val="21"/>
          <w:szCs w:val="21"/>
        </w:rPr>
        <w:t>命令。启动linux。</w:t>
      </w:r>
    </w:p>
    <w:p w:rsidR="00FE7861" w:rsidRDefault="00FE7861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串口线连接到</w:t>
      </w:r>
      <w:r>
        <w:rPr>
          <w:rFonts w:ascii="宋体" w:hAnsi="宋体" w:hint="eastAsia"/>
          <w:sz w:val="21"/>
          <w:szCs w:val="21"/>
        </w:rPr>
        <w:t>slot2的ACTP</w:t>
      </w:r>
      <w:r w:rsidR="00FE0536">
        <w:rPr>
          <w:rFonts w:ascii="宋体" w:hAnsi="宋体" w:hint="eastAsia"/>
          <w:sz w:val="21"/>
          <w:szCs w:val="21"/>
        </w:rPr>
        <w:t>E</w:t>
      </w:r>
      <w:r>
        <w:rPr>
          <w:rFonts w:ascii="宋体" w:hAnsi="宋体" w:hint="eastAsia"/>
          <w:sz w:val="21"/>
          <w:szCs w:val="21"/>
        </w:rPr>
        <w:t>_A单板的NMS口，执行步骤</w:t>
      </w:r>
      <w:r w:rsidR="00872563"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~7。</w:t>
      </w:r>
    </w:p>
    <w:p w:rsidR="00BC7BD4" w:rsidRPr="00BA0B8A" w:rsidRDefault="00BC7BD4" w:rsidP="00BC7BD4">
      <w:pPr>
        <w:pStyle w:val="20"/>
        <w:rPr>
          <w:rFonts w:ascii="宋体" w:eastAsia="宋体" w:hAnsi="宋体"/>
          <w:sz w:val="21"/>
          <w:szCs w:val="21"/>
        </w:rPr>
      </w:pPr>
      <w:bookmarkStart w:id="53" w:name="_Toc294782546"/>
      <w:bookmarkStart w:id="54" w:name="_Toc375647477"/>
      <w:r w:rsidRPr="00BA0B8A">
        <w:rPr>
          <w:rFonts w:ascii="宋体" w:eastAsia="宋体" w:hAnsi="宋体" w:hint="eastAsia"/>
          <w:sz w:val="21"/>
          <w:szCs w:val="21"/>
        </w:rPr>
        <w:lastRenderedPageBreak/>
        <w:t>安装软件</w:t>
      </w:r>
      <w:bookmarkEnd w:id="53"/>
      <w:bookmarkEnd w:id="54"/>
    </w:p>
    <w:p w:rsidR="00BC7BD4" w:rsidRPr="00BA0B8A" w:rsidRDefault="00BC7BD4" w:rsidP="006F3329">
      <w:pPr>
        <w:pStyle w:val="1"/>
        <w:numPr>
          <w:ilvl w:val="0"/>
          <w:numId w:val="11"/>
        </w:numPr>
        <w:ind w:left="993" w:hanging="426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用网线将设备的</w:t>
      </w:r>
      <w:r w:rsidR="004800D7">
        <w:rPr>
          <w:rFonts w:ascii="宋体" w:hAnsi="宋体" w:hint="eastAsia"/>
          <w:sz w:val="21"/>
          <w:szCs w:val="21"/>
        </w:rPr>
        <w:t>slot1的</w:t>
      </w:r>
      <w:r w:rsidRPr="00BA0B8A">
        <w:rPr>
          <w:rFonts w:ascii="宋体" w:hAnsi="宋体" w:hint="eastAsia"/>
          <w:sz w:val="21"/>
          <w:szCs w:val="21"/>
        </w:rPr>
        <w:t>NMS口和电脑相连，</w:t>
      </w:r>
      <w:r w:rsidR="00D20A88">
        <w:rPr>
          <w:rFonts w:ascii="宋体" w:hAnsi="宋体" w:hint="eastAsia"/>
          <w:sz w:val="21"/>
          <w:szCs w:val="21"/>
        </w:rPr>
        <w:t>登录主控板</w:t>
      </w:r>
      <w:r w:rsidR="00D20A88" w:rsidRPr="00B571B3">
        <w:rPr>
          <w:rFonts w:ascii="宋体" w:hAnsi="宋体" w:hint="eastAsia"/>
          <w:sz w:val="21"/>
          <w:szCs w:val="21"/>
        </w:rPr>
        <w:t>的23端口的</w:t>
      </w:r>
      <w:r w:rsidR="00D20A88" w:rsidRPr="00B571B3">
        <w:rPr>
          <w:rFonts w:ascii="宋体" w:hAnsi="宋体" w:hint="eastAsia"/>
          <w:szCs w:val="21"/>
        </w:rPr>
        <w:t xml:space="preserve"> </w:t>
      </w:r>
      <w:r w:rsidR="00D20A88" w:rsidRPr="00B571B3">
        <w:rPr>
          <w:rFonts w:ascii="宋体" w:hAnsi="宋体" w:hint="eastAsia"/>
          <w:sz w:val="21"/>
          <w:szCs w:val="21"/>
        </w:rPr>
        <w:t>root</w:t>
      </w:r>
      <w:r w:rsidR="00D20A88">
        <w:rPr>
          <w:rFonts w:ascii="宋体" w:hAnsi="宋体" w:hint="eastAsia"/>
          <w:sz w:val="21"/>
          <w:szCs w:val="21"/>
        </w:rPr>
        <w:t>界面并检查NMS端口IP是否正确。</w:t>
      </w:r>
      <w:r w:rsidR="00D20A88" w:rsidRPr="00B571B3">
        <w:rPr>
          <w:rFonts w:ascii="宋体" w:hAnsi="宋体" w:hint="eastAsia"/>
          <w:sz w:val="21"/>
          <w:szCs w:val="21"/>
        </w:rPr>
        <w:t>请参照《测试环境登入指导书》</w:t>
      </w:r>
      <w:r w:rsidR="00D20A88">
        <w:rPr>
          <w:rFonts w:ascii="宋体" w:hAnsi="宋体" w:hint="eastAsia"/>
          <w:sz w:val="21"/>
          <w:szCs w:val="21"/>
        </w:rPr>
        <w:t>。</w:t>
      </w:r>
    </w:p>
    <w:p w:rsidR="00BC7BD4" w:rsidRPr="00BA0B8A" w:rsidRDefault="00BC7BD4" w:rsidP="00BC7BD4">
      <w:pPr>
        <w:pStyle w:val="1"/>
        <w:numPr>
          <w:ilvl w:val="0"/>
          <w:numId w:val="0"/>
        </w:numPr>
        <w:ind w:left="993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(此时CPLD</w:t>
      </w:r>
      <w:r w:rsidR="008917E7">
        <w:rPr>
          <w:rFonts w:ascii="宋体" w:hAnsi="宋体" w:hint="eastAsia"/>
          <w:sz w:val="21"/>
          <w:szCs w:val="21"/>
        </w:rPr>
        <w:t>还未</w:t>
      </w:r>
      <w:r w:rsidRPr="00BA0B8A">
        <w:rPr>
          <w:rFonts w:ascii="宋体" w:hAnsi="宋体" w:hint="eastAsia"/>
          <w:sz w:val="21"/>
          <w:szCs w:val="21"/>
        </w:rPr>
        <w:t>加载，该端口IP=</w:t>
      </w:r>
      <w:r w:rsidRPr="00BA0B8A">
        <w:rPr>
          <w:rFonts w:ascii="宋体" w:hAnsi="宋体"/>
          <w:sz w:val="21"/>
          <w:szCs w:val="21"/>
        </w:rPr>
        <w:t>192.168.1</w:t>
      </w:r>
      <w:r w:rsidR="00AF0F8C" w:rsidRPr="00BA0B8A">
        <w:rPr>
          <w:rFonts w:ascii="宋体" w:hAnsi="宋体" w:hint="eastAsia"/>
          <w:sz w:val="21"/>
          <w:szCs w:val="21"/>
        </w:rPr>
        <w:t>00.</w:t>
      </w:r>
      <w:r w:rsidR="0004413C">
        <w:rPr>
          <w:rFonts w:ascii="宋体" w:hAnsi="宋体" w:hint="eastAsia"/>
          <w:sz w:val="21"/>
          <w:szCs w:val="21"/>
        </w:rPr>
        <w:t>1</w:t>
      </w:r>
      <w:r w:rsidR="00922B3A">
        <w:rPr>
          <w:rFonts w:ascii="宋体" w:hAnsi="宋体" w:hint="eastAsia"/>
          <w:sz w:val="21"/>
          <w:szCs w:val="21"/>
        </w:rPr>
        <w:t>；待</w:t>
      </w:r>
      <w:r w:rsidRPr="00BA0B8A">
        <w:rPr>
          <w:rFonts w:ascii="宋体" w:hAnsi="宋体" w:hint="eastAsia"/>
          <w:sz w:val="21"/>
          <w:szCs w:val="21"/>
        </w:rPr>
        <w:t>CPLD正常后，该端口的IP=192.168.1.201)</w:t>
      </w:r>
    </w:p>
    <w:p w:rsidR="002723C7" w:rsidRDefault="00D50C77" w:rsidP="00D50C7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解压软件包，将此文件夹</w:t>
      </w:r>
      <w:r w:rsidRPr="00BA0B8A">
        <w:rPr>
          <w:rFonts w:ascii="宋体" w:hAnsi="宋体"/>
          <w:sz w:val="21"/>
          <w:szCs w:val="21"/>
        </w:rPr>
        <w:t>通过ftp</w:t>
      </w:r>
      <w:r w:rsidRPr="00BA0B8A">
        <w:rPr>
          <w:rFonts w:ascii="宋体" w:hAnsi="宋体" w:hint="eastAsia"/>
          <w:sz w:val="21"/>
          <w:szCs w:val="21"/>
        </w:rPr>
        <w:t>上传到“</w:t>
      </w:r>
      <w:r w:rsidRPr="00BA0B8A">
        <w:rPr>
          <w:rFonts w:ascii="宋体" w:hAnsi="宋体"/>
          <w:sz w:val="21"/>
          <w:szCs w:val="21"/>
        </w:rPr>
        <w:t>/appdisk/nepkg</w:t>
      </w:r>
      <w:r w:rsidRPr="00BA0B8A">
        <w:rPr>
          <w:rFonts w:ascii="宋体" w:hAnsi="宋体" w:hint="eastAsia"/>
          <w:sz w:val="21"/>
          <w:szCs w:val="21"/>
        </w:rPr>
        <w:t>” (先在</w:t>
      </w:r>
      <w:r w:rsidRPr="00BA0B8A">
        <w:rPr>
          <w:rFonts w:ascii="宋体" w:hAnsi="宋体"/>
          <w:sz w:val="21"/>
          <w:szCs w:val="21"/>
        </w:rPr>
        <w:t>/appdisk</w:t>
      </w:r>
      <w:r w:rsidRPr="00BA0B8A">
        <w:rPr>
          <w:rFonts w:ascii="宋体" w:hAnsi="宋体" w:hint="eastAsia"/>
          <w:sz w:val="21"/>
          <w:szCs w:val="21"/>
        </w:rPr>
        <w:t>目录下创建nepkg文件夹)。</w:t>
      </w:r>
    </w:p>
    <w:p w:rsidR="002723C7" w:rsidRPr="00F57E32" w:rsidRDefault="003A6889" w:rsidP="00F57E32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cs="Arial" w:hint="eastAsia"/>
          <w:color w:val="000000"/>
          <w:sz w:val="21"/>
          <w:szCs w:val="21"/>
        </w:rPr>
        <w:t>上传完毕后，</w:t>
      </w:r>
      <w:r w:rsidR="00F57E32" w:rsidRPr="00C90C12">
        <w:rPr>
          <w:rFonts w:hint="eastAsia"/>
          <w:sz w:val="21"/>
          <w:szCs w:val="21"/>
        </w:rPr>
        <w:t>登到</w:t>
      </w:r>
      <w:r w:rsidR="00F57E32" w:rsidRPr="00C90C12">
        <w:rPr>
          <w:rFonts w:hint="eastAsia"/>
          <w:sz w:val="21"/>
          <w:szCs w:val="21"/>
        </w:rPr>
        <w:t>lua</w:t>
      </w:r>
      <w:r w:rsidR="00F57E32" w:rsidRPr="00C90C12">
        <w:rPr>
          <w:rFonts w:hint="eastAsia"/>
          <w:sz w:val="21"/>
          <w:szCs w:val="21"/>
        </w:rPr>
        <w:t>环境，请参照《测试环境登入指导书》。</w:t>
      </w:r>
    </w:p>
    <w:p w:rsidR="002723C7" w:rsidRDefault="002723C7" w:rsidP="002723C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执行以下命令加载CPLD</w:t>
      </w:r>
      <w:r w:rsidR="00933B27" w:rsidRPr="00BA0B8A">
        <w:rPr>
          <w:rFonts w:ascii="宋体" w:hAnsi="宋体" w:hint="eastAsia"/>
          <w:sz w:val="21"/>
          <w:szCs w:val="21"/>
        </w:rPr>
        <w:t>。</w:t>
      </w:r>
    </w:p>
    <w:p w:rsidR="002A5579" w:rsidRPr="00B571B3" w:rsidRDefault="00570AE4" w:rsidP="002A5579">
      <w:pPr>
        <w:pStyle w:val="1"/>
        <w:numPr>
          <w:ilvl w:val="0"/>
          <w:numId w:val="0"/>
        </w:numPr>
        <w:ind w:left="993"/>
      </w:pPr>
      <w:r>
        <w:pict>
          <v:shape id="_x0000_s1102" type="#_x0000_t202" style="width:400.5pt;height:50.5pt;mso-position-horizontal-relative:char;mso-position-vertical-relative:line;mso-width-relative:margin;mso-height-relative:margin">
            <v:textbox style="mso-next-textbox:#_x0000_s1102">
              <w:txbxContent>
                <w:p w:rsidR="00A65AA3" w:rsidRPr="00F018AC" w:rsidRDefault="00A65AA3" w:rsidP="00F018AC">
                  <w:pPr>
                    <w:ind w:lef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pga._progcpld(</w:t>
                  </w: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 w:rsidRPr="002F5F32">
                    <w:rPr>
                      <w:sz w:val="21"/>
                      <w:szCs w:val="21"/>
                    </w:rPr>
                    <w:t>,"</w:t>
                  </w:r>
                  <w:r w:rsidRPr="007F449E">
                    <w:rPr>
                      <w:sz w:val="21"/>
                      <w:szCs w:val="21"/>
                    </w:rPr>
                    <w:t>/appdisk/nepkg/</w:t>
                  </w:r>
                  <w:r w:rsidR="00570AE4">
                    <w:rPr>
                      <w:b/>
                    </w:rPr>
                    <w:t>7090_8Mv2.3.</w:t>
                  </w:r>
                  <w:r w:rsidR="00570AE4">
                    <w:rPr>
                      <w:rFonts w:hint="eastAsia"/>
                      <w:b/>
                    </w:rPr>
                    <w:t>1</w:t>
                  </w:r>
                  <w:r w:rsidRPr="007F449E">
                    <w:rPr>
                      <w:sz w:val="21"/>
                      <w:szCs w:val="21"/>
                    </w:rPr>
                    <w:t>/soft_ptn64/cxt20c/fpga/cxt3305</w:t>
                  </w:r>
                  <w:r w:rsidR="00A942F5">
                    <w:rPr>
                      <w:rFonts w:hint="eastAsia"/>
                      <w:sz w:val="21"/>
                      <w:szCs w:val="21"/>
                    </w:rPr>
                    <w:t>v0107</w:t>
                  </w:r>
                  <w:r w:rsidRPr="007F449E">
                    <w:rPr>
                      <w:sz w:val="21"/>
                      <w:szCs w:val="21"/>
                    </w:rPr>
                    <w:t>.bin</w:t>
                  </w:r>
                  <w:r w:rsidRPr="002F5F32">
                    <w:rPr>
                      <w:sz w:val="21"/>
                      <w:szCs w:val="21"/>
                    </w:rPr>
                    <w:t>")</w:t>
                  </w:r>
                </w:p>
              </w:txbxContent>
            </v:textbox>
            <w10:wrap type="none"/>
            <w10:anchorlock/>
          </v:shape>
        </w:pict>
      </w:r>
    </w:p>
    <w:p w:rsidR="002723C7" w:rsidRPr="00BA0B8A" w:rsidRDefault="002723C7" w:rsidP="002723C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等到以下</w:t>
      </w:r>
      <w:r w:rsidR="0003065B">
        <w:rPr>
          <w:rFonts w:ascii="宋体" w:hAnsi="宋体" w:hint="eastAsia"/>
          <w:sz w:val="21"/>
          <w:szCs w:val="21"/>
        </w:rPr>
        <w:t>粗体</w:t>
      </w:r>
      <w:r w:rsidRPr="00BA0B8A">
        <w:rPr>
          <w:rFonts w:ascii="宋体" w:hAnsi="宋体" w:hint="eastAsia"/>
          <w:sz w:val="21"/>
          <w:szCs w:val="21"/>
        </w:rPr>
        <w:t>信息，cpld加载完成。</w:t>
      </w:r>
    </w:p>
    <w:p w:rsidR="002723C7" w:rsidRPr="00BA0B8A" w:rsidRDefault="0053013B" w:rsidP="00BC7BD4">
      <w:pPr>
        <w:pStyle w:val="1"/>
        <w:numPr>
          <w:ilvl w:val="0"/>
          <w:numId w:val="0"/>
        </w:numPr>
        <w:ind w:left="993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101" type="#_x0000_t202" style="width:384.2pt;height:121.45pt;mso-position-horizontal-relative:char;mso-position-vertical-relative:line;mso-width-relative:margin;mso-height-relative:margin">
            <v:textbox style="mso-next-textbox:#_x0000_s1101">
              <w:txbxContent>
                <w:p w:rsidR="00A65AA3" w:rsidRPr="002C410C" w:rsidRDefault="00A65AA3" w:rsidP="00557829">
                  <w:pPr>
                    <w:ind w:left="0"/>
                    <w:rPr>
                      <w:rFonts w:ascii="宋体" w:hAnsi="宋体"/>
                      <w:sz w:val="18"/>
                    </w:rPr>
                  </w:pPr>
                  <w:r w:rsidRPr="002C410C">
                    <w:rPr>
                      <w:rFonts w:ascii="宋体" w:hAnsi="宋体"/>
                      <w:sz w:val="18"/>
                    </w:rPr>
                    <w:t>******************the date writered to flash end addr is 0x</w:t>
                  </w:r>
                  <w:r>
                    <w:rPr>
                      <w:rFonts w:ascii="宋体" w:hAnsi="宋体" w:hint="eastAsia"/>
                      <w:sz w:val="18"/>
                    </w:rPr>
                    <w:t>80000</w:t>
                  </w:r>
                  <w:r w:rsidRPr="002C410C">
                    <w:rPr>
                      <w:rFonts w:ascii="宋体" w:hAnsi="宋体"/>
                      <w:sz w:val="18"/>
                    </w:rPr>
                    <w:t>********************</w:t>
                  </w:r>
                </w:p>
                <w:p w:rsidR="00A65AA3" w:rsidRPr="002C410C" w:rsidRDefault="00A65AA3" w:rsidP="00B1492E">
                  <w:pPr>
                    <w:ind w:leftChars="-1" w:left="-1" w:hanging="1"/>
                    <w:rPr>
                      <w:rFonts w:ascii="宋体" w:hAnsi="宋体"/>
                      <w:sz w:val="18"/>
                    </w:rPr>
                  </w:pPr>
                  <w:r w:rsidRPr="002C410C">
                    <w:rPr>
                      <w:rFonts w:ascii="宋体" w:hAnsi="宋体"/>
                      <w:sz w:val="18"/>
                    </w:rPr>
                    <w:t>the cpld prev 0x6 reg value is 0x</w:t>
                  </w:r>
                  <w:r>
                    <w:rPr>
                      <w:rFonts w:ascii="宋体" w:hAnsi="宋体" w:hint="eastAsia"/>
                      <w:sz w:val="18"/>
                    </w:rPr>
                    <w:t>aaaa</w:t>
                  </w:r>
                </w:p>
                <w:p w:rsidR="00A65AA3" w:rsidRPr="00B1492E" w:rsidRDefault="00A65AA3" w:rsidP="00B1492E">
                  <w:pPr>
                    <w:ind w:leftChars="-1" w:left="-1" w:hanging="1"/>
                    <w:rPr>
                      <w:rFonts w:ascii="宋体" w:hAnsi="宋体"/>
                      <w:sz w:val="18"/>
                    </w:rPr>
                  </w:pPr>
                  <w:r w:rsidRPr="002C410C">
                    <w:rPr>
                      <w:rFonts w:ascii="宋体" w:hAnsi="宋体"/>
                      <w:sz w:val="18"/>
                    </w:rPr>
                    <w:t>the cpld mody 0x6 reg value is 0x</w:t>
                  </w:r>
                  <w:r>
                    <w:rPr>
                      <w:rFonts w:ascii="宋体" w:hAnsi="宋体" w:hint="eastAsia"/>
                      <w:sz w:val="18"/>
                    </w:rPr>
                    <w:t>1111</w:t>
                  </w:r>
                </w:p>
                <w:p w:rsidR="00A65AA3" w:rsidRPr="0003065B" w:rsidRDefault="00A65AA3" w:rsidP="000A18A3">
                  <w:pPr>
                    <w:ind w:left="0"/>
                    <w:rPr>
                      <w:rFonts w:ascii="宋体" w:hAnsi="宋体"/>
                      <w:b/>
                      <w:color w:val="000000" w:themeColor="text1"/>
                      <w:sz w:val="18"/>
                    </w:rPr>
                  </w:pPr>
                  <w:r w:rsidRPr="0003065B">
                    <w:rPr>
                      <w:rFonts w:ascii="宋体" w:hAnsi="宋体"/>
                      <w:b/>
                      <w:color w:val="000000" w:themeColor="text1"/>
                      <w:sz w:val="18"/>
                    </w:rPr>
                    <w:t>******************now reboot the system*******************</w:t>
                  </w:r>
                </w:p>
              </w:txbxContent>
            </v:textbox>
            <w10:wrap type="none"/>
            <w10:anchorlock/>
          </v:shape>
        </w:pict>
      </w:r>
    </w:p>
    <w:p w:rsidR="002723C7" w:rsidRPr="00BA0B8A" w:rsidRDefault="002723C7" w:rsidP="002723C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按"ctrl+</w:t>
      </w:r>
      <w:r w:rsidR="00F927A1">
        <w:rPr>
          <w:rFonts w:ascii="宋体" w:hAnsi="宋体" w:hint="eastAsia"/>
          <w:sz w:val="21"/>
          <w:szCs w:val="21"/>
        </w:rPr>
        <w:t>c</w:t>
      </w:r>
      <w:r w:rsidRPr="00BA0B8A">
        <w:rPr>
          <w:rFonts w:ascii="宋体" w:hAnsi="宋体" w:hint="eastAsia"/>
          <w:sz w:val="21"/>
          <w:szCs w:val="21"/>
        </w:rPr>
        <w:t>"退回到root环境</w:t>
      </w:r>
      <w:r w:rsidR="00933B27" w:rsidRPr="00BA0B8A">
        <w:rPr>
          <w:rFonts w:ascii="宋体" w:hAnsi="宋体" w:hint="eastAsia"/>
          <w:sz w:val="21"/>
          <w:szCs w:val="21"/>
        </w:rPr>
        <w:t>。</w:t>
      </w:r>
    </w:p>
    <w:p w:rsidR="002723C7" w:rsidRPr="00922B3A" w:rsidRDefault="002723C7" w:rsidP="002723C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执行以下命令激活软件</w:t>
      </w:r>
      <w:r w:rsidR="00922B3A">
        <w:rPr>
          <w:rFonts w:ascii="宋体" w:hAnsi="宋体" w:hint="eastAsia"/>
          <w:sz w:val="21"/>
          <w:szCs w:val="21"/>
        </w:rPr>
        <w:t>，</w:t>
      </w:r>
      <w:r w:rsidR="00922B3A" w:rsidRPr="00922B3A">
        <w:rPr>
          <w:rFonts w:hint="eastAsia"/>
        </w:rPr>
        <w:t>xxxx</w:t>
      </w:r>
      <w:r w:rsidR="00922B3A" w:rsidRPr="00922B3A">
        <w:rPr>
          <w:sz w:val="21"/>
          <w:szCs w:val="21"/>
        </w:rPr>
        <w:t>cv</w:t>
      </w:r>
      <w:r w:rsidR="00922B3A" w:rsidRPr="00922B3A">
        <w:rPr>
          <w:rFonts w:hint="eastAsia"/>
          <w:sz w:val="21"/>
          <w:szCs w:val="21"/>
        </w:rPr>
        <w:t>x.x.x</w:t>
      </w:r>
      <w:r w:rsidR="00922B3A" w:rsidRPr="00922B3A">
        <w:rPr>
          <w:rFonts w:hint="eastAsia"/>
          <w:sz w:val="21"/>
          <w:szCs w:val="21"/>
        </w:rPr>
        <w:t>为软件包名</w:t>
      </w:r>
    </w:p>
    <w:p w:rsidR="002723C7" w:rsidRPr="00BA0B8A" w:rsidRDefault="0053013B" w:rsidP="00BC7BD4">
      <w:pPr>
        <w:pStyle w:val="1"/>
        <w:numPr>
          <w:ilvl w:val="0"/>
          <w:numId w:val="0"/>
        </w:numPr>
        <w:ind w:left="993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100" type="#_x0000_t202" style="width:384.2pt;height:44.9pt;mso-position-horizontal-relative:char;mso-position-vertical-relative:line;mso-width-relative:margin;mso-height-relative:margin">
            <v:textbox style="mso-next-textbox:#_x0000_s1100">
              <w:txbxContent>
                <w:p w:rsidR="00A65AA3" w:rsidRDefault="00A65AA3" w:rsidP="00933B27">
                  <w:pPr>
                    <w:ind w:left="0"/>
                    <w:rPr>
                      <w:szCs w:val="36"/>
                    </w:rPr>
                  </w:pPr>
                  <w:r>
                    <w:rPr>
                      <w:szCs w:val="36"/>
                    </w:rPr>
                    <w:t xml:space="preserve">echo -n </w:t>
                  </w:r>
                  <w:r w:rsidR="00570AE4">
                    <w:rPr>
                      <w:b/>
                    </w:rPr>
                    <w:t>7090_8Mv2.3.</w:t>
                  </w:r>
                  <w:r w:rsidR="00570AE4">
                    <w:rPr>
                      <w:rFonts w:hint="eastAsia"/>
                      <w:b/>
                    </w:rPr>
                    <w:t>1</w:t>
                  </w:r>
                  <w:r w:rsidRPr="00251083">
                    <w:rPr>
                      <w:color w:val="FF0000"/>
                      <w:szCs w:val="36"/>
                    </w:rPr>
                    <w:t xml:space="preserve"> </w:t>
                  </w:r>
                  <w:r w:rsidRPr="005829AB">
                    <w:rPr>
                      <w:szCs w:val="36"/>
                    </w:rPr>
                    <w:t>&gt; /appdisk/nepkg/active</w:t>
                  </w:r>
                </w:p>
                <w:p w:rsidR="00A65AA3" w:rsidRPr="00933B27" w:rsidRDefault="00A65AA3" w:rsidP="00933B27">
                  <w:pPr>
                    <w:rPr>
                      <w:szCs w:val="3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982CFB" w:rsidRDefault="00982CFB" w:rsidP="002723C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用网线将设备的</w:t>
      </w:r>
      <w:r>
        <w:rPr>
          <w:rFonts w:ascii="宋体" w:hAnsi="宋体" w:hint="eastAsia"/>
          <w:sz w:val="21"/>
          <w:szCs w:val="21"/>
        </w:rPr>
        <w:t>slot2的</w:t>
      </w:r>
      <w:r w:rsidRPr="00BA0B8A">
        <w:rPr>
          <w:rFonts w:ascii="宋体" w:hAnsi="宋体" w:hint="eastAsia"/>
          <w:sz w:val="21"/>
          <w:szCs w:val="21"/>
        </w:rPr>
        <w:t>NMS口和电脑相连</w:t>
      </w:r>
      <w:r>
        <w:rPr>
          <w:rFonts w:ascii="宋体" w:hAnsi="宋体" w:hint="eastAsia"/>
          <w:sz w:val="21"/>
          <w:szCs w:val="21"/>
        </w:rPr>
        <w:t>，执行步骤2~</w:t>
      </w:r>
      <w:r w:rsidR="00922B3A">
        <w:rPr>
          <w:rFonts w:ascii="宋体" w:hAnsi="宋体" w:hint="eastAsia"/>
          <w:sz w:val="21"/>
          <w:szCs w:val="21"/>
        </w:rPr>
        <w:t>7。</w:t>
      </w:r>
    </w:p>
    <w:p w:rsidR="002723C7" w:rsidRPr="00BA0B8A" w:rsidRDefault="002723C7" w:rsidP="002723C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拔下电源</w:t>
      </w:r>
      <w:r w:rsidR="00922B3A">
        <w:rPr>
          <w:rFonts w:ascii="宋体" w:hAnsi="宋体" w:hint="eastAsia"/>
          <w:sz w:val="21"/>
          <w:szCs w:val="21"/>
        </w:rPr>
        <w:t>，</w:t>
      </w:r>
      <w:r w:rsidR="00922B3A" w:rsidRPr="00BA0B8A">
        <w:rPr>
          <w:rFonts w:ascii="宋体" w:hAnsi="宋体" w:hint="eastAsia"/>
          <w:sz w:val="21"/>
          <w:szCs w:val="21"/>
        </w:rPr>
        <w:t>断电</w:t>
      </w:r>
      <w:r w:rsidRPr="00BA0B8A">
        <w:rPr>
          <w:rFonts w:ascii="宋体" w:hAnsi="宋体" w:hint="eastAsia"/>
          <w:sz w:val="21"/>
          <w:szCs w:val="21"/>
        </w:rPr>
        <w:t>。</w:t>
      </w:r>
    </w:p>
    <w:p w:rsidR="002723C7" w:rsidRPr="00BA0B8A" w:rsidRDefault="002723C7" w:rsidP="002723C7">
      <w:pPr>
        <w:pStyle w:val="20"/>
        <w:rPr>
          <w:rFonts w:ascii="宋体" w:eastAsia="宋体" w:hAnsi="宋体"/>
          <w:sz w:val="21"/>
          <w:szCs w:val="21"/>
        </w:rPr>
      </w:pPr>
      <w:bookmarkStart w:id="55" w:name="_Toc294782548"/>
      <w:bookmarkStart w:id="56" w:name="_Toc375647478"/>
      <w:r w:rsidRPr="00BA0B8A">
        <w:rPr>
          <w:rFonts w:ascii="宋体" w:eastAsia="宋体" w:hAnsi="宋体" w:hint="eastAsia"/>
          <w:sz w:val="21"/>
          <w:szCs w:val="21"/>
        </w:rPr>
        <w:t>面板接口连线</w:t>
      </w:r>
      <w:bookmarkEnd w:id="55"/>
      <w:bookmarkEnd w:id="56"/>
    </w:p>
    <w:p w:rsidR="002723C7" w:rsidRPr="00BA0B8A" w:rsidRDefault="00027BEE" w:rsidP="00320803">
      <w:pPr>
        <w:spacing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单板</w:t>
      </w:r>
      <w:r w:rsidR="002723C7" w:rsidRPr="00BA0B8A">
        <w:rPr>
          <w:rFonts w:ascii="宋体" w:hAnsi="宋体" w:hint="eastAsia"/>
          <w:sz w:val="21"/>
          <w:szCs w:val="21"/>
        </w:rPr>
        <w:t>上电过程中，接面板连线。面板接口测试包括开关量、外时钟</w:t>
      </w:r>
      <w:r w:rsidR="0037224B" w:rsidRPr="00BA0B8A">
        <w:rPr>
          <w:rFonts w:ascii="宋体" w:hAnsi="宋体" w:hint="eastAsia"/>
          <w:sz w:val="21"/>
          <w:szCs w:val="21"/>
        </w:rPr>
        <w:t>、业务</w:t>
      </w:r>
      <w:r w:rsidR="008464C0" w:rsidRPr="00BA0B8A">
        <w:rPr>
          <w:rFonts w:ascii="宋体" w:hAnsi="宋体" w:hint="eastAsia"/>
          <w:sz w:val="21"/>
          <w:szCs w:val="21"/>
        </w:rPr>
        <w:t>口</w:t>
      </w:r>
      <w:r w:rsidR="0037224B" w:rsidRPr="00BA0B8A">
        <w:rPr>
          <w:rFonts w:ascii="宋体" w:hAnsi="宋体" w:hint="eastAsia"/>
          <w:sz w:val="21"/>
          <w:szCs w:val="21"/>
        </w:rPr>
        <w:t>等</w:t>
      </w:r>
      <w:r w:rsidR="00871141" w:rsidRPr="00BA0B8A">
        <w:rPr>
          <w:rFonts w:ascii="宋体" w:hAnsi="宋体" w:hint="eastAsia"/>
          <w:sz w:val="21"/>
          <w:szCs w:val="21"/>
        </w:rPr>
        <w:t>。</w:t>
      </w:r>
    </w:p>
    <w:p w:rsidR="002723C7" w:rsidRPr="00BA0B8A" w:rsidRDefault="00E503F1" w:rsidP="006F3329">
      <w:pPr>
        <w:pStyle w:val="1"/>
        <w:numPr>
          <w:ilvl w:val="0"/>
          <w:numId w:val="13"/>
        </w:num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将</w:t>
      </w:r>
      <w:r w:rsidR="007C4F57">
        <w:rPr>
          <w:rFonts w:ascii="宋体" w:hAnsi="宋体" w:hint="eastAsia"/>
          <w:sz w:val="21"/>
          <w:szCs w:val="21"/>
        </w:rPr>
        <w:t>时钟</w:t>
      </w:r>
      <w:r w:rsidRPr="00BA0B8A">
        <w:rPr>
          <w:rFonts w:ascii="宋体" w:hAnsi="宋体" w:hint="eastAsia"/>
          <w:sz w:val="21"/>
          <w:szCs w:val="21"/>
        </w:rPr>
        <w:t>自环头</w:t>
      </w:r>
      <w:r w:rsidR="00A50A3E" w:rsidRPr="00BA0B8A">
        <w:rPr>
          <w:rFonts w:ascii="宋体" w:hAnsi="宋体" w:hint="eastAsia"/>
          <w:sz w:val="21"/>
          <w:szCs w:val="21"/>
        </w:rPr>
        <w:t>（第一路自环，第二路悬空）</w:t>
      </w:r>
      <w:r w:rsidR="00D415E2" w:rsidRPr="00BA0B8A">
        <w:rPr>
          <w:rFonts w:ascii="宋体" w:hAnsi="宋体" w:hint="eastAsia"/>
          <w:sz w:val="21"/>
          <w:szCs w:val="21"/>
        </w:rPr>
        <w:t>接在</w:t>
      </w:r>
      <w:r w:rsidR="006B07CE" w:rsidRPr="00BA0B8A">
        <w:rPr>
          <w:rFonts w:ascii="宋体" w:hAnsi="宋体" w:hint="eastAsia"/>
          <w:sz w:val="21"/>
          <w:szCs w:val="21"/>
        </w:rPr>
        <w:t>CLK/TOD接口</w:t>
      </w:r>
      <w:r w:rsidR="00394A0E" w:rsidRPr="00BA0B8A">
        <w:rPr>
          <w:rFonts w:ascii="宋体" w:hAnsi="宋体" w:hint="eastAsia"/>
          <w:sz w:val="21"/>
          <w:szCs w:val="21"/>
        </w:rPr>
        <w:t>（用于外时钟测试）</w:t>
      </w:r>
      <w:r w:rsidR="0064797C" w:rsidRPr="00BA0B8A">
        <w:rPr>
          <w:rFonts w:ascii="宋体" w:hAnsi="宋体" w:hint="eastAsia"/>
          <w:sz w:val="21"/>
          <w:szCs w:val="21"/>
        </w:rPr>
        <w:t>；</w:t>
      </w:r>
    </w:p>
    <w:p w:rsidR="00790C52" w:rsidRPr="00BA0B8A" w:rsidRDefault="001F2400" w:rsidP="006F3329">
      <w:pPr>
        <w:pStyle w:val="1"/>
        <w:numPr>
          <w:ilvl w:val="0"/>
          <w:numId w:val="13"/>
        </w:num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将开关量测试电缆（制作方法参考</w:t>
      </w:r>
      <w:r w:rsidR="009527E6" w:rsidRPr="00BA0B8A">
        <w:rPr>
          <w:rFonts w:ascii="宋体" w:hAnsi="宋体" w:hint="eastAsia"/>
          <w:sz w:val="21"/>
          <w:szCs w:val="21"/>
        </w:rPr>
        <w:t>附件</w:t>
      </w:r>
      <w:r w:rsidRPr="00BA0B8A">
        <w:rPr>
          <w:rFonts w:ascii="宋体" w:hAnsi="宋体" w:hint="eastAsia"/>
          <w:sz w:val="21"/>
          <w:szCs w:val="21"/>
        </w:rPr>
        <w:t>）接着ALM口；</w:t>
      </w:r>
    </w:p>
    <w:p w:rsidR="00642FFE" w:rsidRDefault="00B7642C" w:rsidP="006F3329">
      <w:pPr>
        <w:pStyle w:val="1"/>
        <w:numPr>
          <w:ilvl w:val="0"/>
          <w:numId w:val="13"/>
        </w:num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lastRenderedPageBreak/>
        <w:t>连接业务接口，连接完成后，如下图所示</w:t>
      </w:r>
    </w:p>
    <w:p w:rsidR="00DC7333" w:rsidRDefault="007C4F57" w:rsidP="00CA74A2">
      <w:pPr>
        <w:pStyle w:val="1"/>
        <w:numPr>
          <w:ilvl w:val="0"/>
          <w:numId w:val="0"/>
        </w:numPr>
        <w:ind w:left="567"/>
        <w:rPr>
          <w:rFonts w:ascii="宋体" w:hAnsi="宋体"/>
          <w:sz w:val="21"/>
          <w:szCs w:val="21"/>
        </w:rPr>
      </w:pPr>
      <w:r>
        <w:object w:dxaOrig="20267" w:dyaOrig="7648">
          <v:shape id="_x0000_i1051" type="#_x0000_t75" style="width:414.75pt;height:156.75pt" o:ole="">
            <v:imagedata r:id="rId32" o:title=""/>
          </v:shape>
          <o:OLEObject Type="Embed" ProgID="Visio.Drawing.11" ShapeID="_x0000_i1051" DrawAspect="Content" ObjectID="_1477468883" r:id="rId33"/>
        </w:object>
      </w:r>
      <w:r w:rsidR="00DC7333">
        <w:rPr>
          <w:rFonts w:ascii="宋体" w:hAnsi="宋体" w:hint="eastAsia"/>
          <w:sz w:val="21"/>
          <w:szCs w:val="21"/>
        </w:rPr>
        <w:t>注意事项</w:t>
      </w:r>
      <w:r w:rsidR="00280632" w:rsidRPr="00DC7333">
        <w:rPr>
          <w:rFonts w:ascii="宋体" w:hAnsi="宋体" w:hint="eastAsia"/>
          <w:sz w:val="21"/>
          <w:szCs w:val="21"/>
        </w:rPr>
        <w:t>：</w:t>
      </w:r>
    </w:p>
    <w:p w:rsidR="002645BC" w:rsidRPr="00DC7333" w:rsidRDefault="00280632" w:rsidP="006F3329">
      <w:pPr>
        <w:pStyle w:val="aff4"/>
        <w:numPr>
          <w:ilvl w:val="0"/>
          <w:numId w:val="18"/>
        </w:numPr>
        <w:ind w:firstLineChars="0"/>
        <w:rPr>
          <w:rFonts w:ascii="宋体" w:hAnsi="宋体"/>
          <w:szCs w:val="21"/>
        </w:rPr>
      </w:pPr>
      <w:r w:rsidRPr="00DC7333">
        <w:rPr>
          <w:rFonts w:ascii="宋体" w:hAnsi="宋体" w:hint="eastAsia"/>
          <w:szCs w:val="21"/>
        </w:rPr>
        <w:t>和SDH仪表连接的电缆的另外一路E1需自环。</w:t>
      </w:r>
    </w:p>
    <w:p w:rsidR="00DC7333" w:rsidRDefault="00DC7333" w:rsidP="006F3329">
      <w:pPr>
        <w:pStyle w:val="1"/>
        <w:numPr>
          <w:ilvl w:val="0"/>
          <w:numId w:val="18"/>
        </w:numPr>
        <w:rPr>
          <w:sz w:val="21"/>
          <w:szCs w:val="21"/>
        </w:rPr>
      </w:pPr>
      <w:r w:rsidRPr="00C90C12">
        <w:rPr>
          <w:rFonts w:hint="eastAsia"/>
          <w:sz w:val="21"/>
          <w:szCs w:val="21"/>
        </w:rPr>
        <w:t>设备，电脑，仪表等做到良好接地。</w:t>
      </w:r>
    </w:p>
    <w:p w:rsidR="00DC7333" w:rsidRDefault="00B8672C" w:rsidP="00926985">
      <w:pPr>
        <w:pStyle w:val="aff4"/>
        <w:numPr>
          <w:ilvl w:val="0"/>
          <w:numId w:val="18"/>
        </w:numPr>
        <w:ind w:firstLineChars="0"/>
        <w:rPr>
          <w:rFonts w:ascii="宋体" w:hAnsi="宋体"/>
          <w:szCs w:val="21"/>
        </w:rPr>
      </w:pPr>
      <w:r w:rsidRPr="00701AE6">
        <w:rPr>
          <w:rFonts w:ascii="宋体" w:hAnsi="宋体" w:hint="eastAsia"/>
          <w:szCs w:val="21"/>
        </w:rPr>
        <w:t>使用光模块时，注意做好光模块的区分管理，确认使用光模块类型正确，具体请参见《PTN设备光模块品名编码对应表》。</w:t>
      </w:r>
    </w:p>
    <w:p w:rsidR="00CA74A2" w:rsidRPr="00C26CBA" w:rsidRDefault="00CA74A2" w:rsidP="00926985">
      <w:pPr>
        <w:pStyle w:val="aff4"/>
        <w:numPr>
          <w:ilvl w:val="0"/>
          <w:numId w:val="18"/>
        </w:numPr>
        <w:ind w:firstLineChars="0"/>
        <w:rPr>
          <w:rFonts w:ascii="宋体" w:hAnsi="宋体"/>
          <w:szCs w:val="21"/>
        </w:rPr>
      </w:pPr>
      <w:bookmarkStart w:id="57" w:name="OLE_LINK9"/>
      <w:bookmarkStart w:id="58" w:name="OLE_LINK10"/>
      <w:r>
        <w:rPr>
          <w:rFonts w:hint="eastAsia"/>
          <w:szCs w:val="21"/>
        </w:rPr>
        <w:t>插上电源后，注意检查电源</w:t>
      </w:r>
      <w:r>
        <w:rPr>
          <w:rFonts w:hint="eastAsia"/>
          <w:szCs w:val="21"/>
        </w:rPr>
        <w:t>LED</w:t>
      </w:r>
      <w:r>
        <w:rPr>
          <w:rFonts w:hint="eastAsia"/>
          <w:szCs w:val="21"/>
        </w:rPr>
        <w:t>绿灯是否亮起。</w:t>
      </w:r>
    </w:p>
    <w:p w:rsidR="00C26CBA" w:rsidRPr="00926985" w:rsidRDefault="00C26CBA" w:rsidP="00926985">
      <w:pPr>
        <w:pStyle w:val="aff4"/>
        <w:numPr>
          <w:ilvl w:val="0"/>
          <w:numId w:val="18"/>
        </w:numPr>
        <w:ind w:firstLineChars="0"/>
        <w:rPr>
          <w:rFonts w:ascii="宋体" w:hAnsi="宋体"/>
          <w:szCs w:val="21"/>
        </w:rPr>
      </w:pPr>
      <w:r>
        <w:rPr>
          <w:rFonts w:hint="eastAsia"/>
          <w:szCs w:val="21"/>
        </w:rPr>
        <w:t>-48V</w:t>
      </w:r>
      <w:r>
        <w:rPr>
          <w:rFonts w:hint="eastAsia"/>
          <w:szCs w:val="21"/>
        </w:rPr>
        <w:t>电源接口已改为</w:t>
      </w:r>
      <w:r>
        <w:rPr>
          <w:rFonts w:hint="eastAsia"/>
          <w:szCs w:val="21"/>
        </w:rPr>
        <w:t>DB3</w:t>
      </w:r>
      <w:r>
        <w:rPr>
          <w:rFonts w:hint="eastAsia"/>
          <w:szCs w:val="21"/>
        </w:rPr>
        <w:t>接头。</w:t>
      </w:r>
    </w:p>
    <w:p w:rsidR="002723C7" w:rsidRPr="00BA0B8A" w:rsidRDefault="002723C7" w:rsidP="002723C7">
      <w:pPr>
        <w:pStyle w:val="20"/>
        <w:rPr>
          <w:rFonts w:ascii="宋体" w:eastAsia="宋体" w:hAnsi="宋体"/>
          <w:sz w:val="21"/>
          <w:szCs w:val="21"/>
        </w:rPr>
      </w:pPr>
      <w:bookmarkStart w:id="59" w:name="_Toc294782549"/>
      <w:bookmarkStart w:id="60" w:name="_Toc375647479"/>
      <w:bookmarkEnd w:id="57"/>
      <w:bookmarkEnd w:id="58"/>
      <w:r w:rsidRPr="00BA0B8A">
        <w:rPr>
          <w:rFonts w:ascii="宋体" w:eastAsia="宋体" w:hAnsi="宋体" w:hint="eastAsia"/>
          <w:sz w:val="21"/>
          <w:szCs w:val="21"/>
        </w:rPr>
        <w:t>业务测试</w:t>
      </w:r>
      <w:bookmarkEnd w:id="59"/>
      <w:bookmarkEnd w:id="60"/>
    </w:p>
    <w:p w:rsidR="008E782A" w:rsidRPr="00BA0B8A" w:rsidRDefault="00CE6D21" w:rsidP="006F3329">
      <w:pPr>
        <w:pStyle w:val="aff4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用网线和单板的NMS连接，将电脑对应网口的IP设置成192.168.1.*（*非201）。</w:t>
      </w:r>
    </w:p>
    <w:p w:rsidR="00CE6D21" w:rsidRPr="00BA0B8A" w:rsidRDefault="00CE6D21" w:rsidP="006F3329">
      <w:pPr>
        <w:pStyle w:val="aff4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登陆单板（192.168.1.201）的3000端口。</w:t>
      </w:r>
    </w:p>
    <w:p w:rsidR="00CE6D21" w:rsidRPr="00BA0B8A" w:rsidRDefault="00CE6D21" w:rsidP="006F3329">
      <w:pPr>
        <w:pStyle w:val="aff4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进入CFG模式（执行co）。</w:t>
      </w:r>
    </w:p>
    <w:p w:rsidR="00CE6D21" w:rsidRPr="00BA0B8A" w:rsidRDefault="00CE6D21" w:rsidP="006F3329">
      <w:pPr>
        <w:pStyle w:val="aff4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清网元数据库（执行dr）。</w:t>
      </w:r>
    </w:p>
    <w:p w:rsidR="00CE6D21" w:rsidRPr="00BA0B8A" w:rsidRDefault="00CE6D21" w:rsidP="006F3329">
      <w:pPr>
        <w:pStyle w:val="aff4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下发业务配置：</w:t>
      </w:r>
    </w:p>
    <w:p w:rsidR="00CE6D21" w:rsidRPr="00BA0B8A" w:rsidRDefault="0053013B" w:rsidP="008E782A">
      <w:pPr>
        <w:pStyle w:val="aff4"/>
        <w:ind w:left="927" w:firstLineChars="0" w:firstLine="0"/>
        <w:rPr>
          <w:rFonts w:ascii="宋体" w:hAnsi="宋体"/>
          <w:szCs w:val="21"/>
        </w:rPr>
      </w:pPr>
      <w:hyperlink r:id="rId34" w:history="1">
        <w:r w:rsidR="00655D4F">
          <w:rPr>
            <w:rStyle w:val="aff"/>
            <w:rFonts w:ascii="宋体" w:hAnsi="宋体" w:hint="eastAsia"/>
            <w:szCs w:val="21"/>
          </w:rPr>
          <w:t>CXT20CE</w:t>
        </w:r>
        <w:r w:rsidR="00A8343B" w:rsidRPr="00A8343B">
          <w:rPr>
            <w:rStyle w:val="aff"/>
            <w:rFonts w:ascii="宋体" w:hAnsi="宋体"/>
            <w:szCs w:val="21"/>
          </w:rPr>
          <w:t xml:space="preserve"> ACTP</w:t>
        </w:r>
        <w:r w:rsidR="00FE0536">
          <w:rPr>
            <w:rStyle w:val="aff"/>
            <w:rFonts w:ascii="宋体" w:hAnsi="宋体" w:hint="eastAsia"/>
            <w:szCs w:val="21"/>
          </w:rPr>
          <w:t>E</w:t>
        </w:r>
        <w:r w:rsidR="00A8343B" w:rsidRPr="00A8343B">
          <w:rPr>
            <w:rStyle w:val="aff"/>
            <w:rFonts w:ascii="宋体" w:hAnsi="宋体"/>
            <w:szCs w:val="21"/>
          </w:rPr>
          <w:t>_A业务测试脚本(单板背板).txt</w:t>
        </w:r>
      </w:hyperlink>
    </w:p>
    <w:p w:rsidR="00CE6D21" w:rsidRPr="00BA0B8A" w:rsidRDefault="00CE6D21" w:rsidP="006F3329">
      <w:pPr>
        <w:pStyle w:val="aff4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配好IXIA仪表设置：</w:t>
      </w:r>
      <w:r w:rsidRPr="00BA0B8A">
        <w:rPr>
          <w:rFonts w:ascii="宋体" w:hAnsi="宋体"/>
          <w:szCs w:val="21"/>
        </w:rPr>
        <w:t>G</w:t>
      </w:r>
      <w:r w:rsidRPr="00BA0B8A">
        <w:rPr>
          <w:rFonts w:ascii="宋体" w:hAnsi="宋体" w:hint="eastAsia"/>
          <w:szCs w:val="21"/>
        </w:rPr>
        <w:t>E 9％速率，包长64，两个端口对发已知单播报文。</w:t>
      </w:r>
    </w:p>
    <w:p w:rsidR="00CE6D21" w:rsidRPr="00BA0B8A" w:rsidRDefault="00CE6D21" w:rsidP="008E782A">
      <w:pPr>
        <w:pStyle w:val="aff4"/>
        <w:ind w:left="927" w:firstLineChars="0" w:firstLine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SDH仪表配置成2Mbit输出。</w:t>
      </w:r>
    </w:p>
    <w:p w:rsidR="00D675E0" w:rsidRPr="00CF39E3" w:rsidRDefault="00D675E0" w:rsidP="006F3329">
      <w:pPr>
        <w:pStyle w:val="aff4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bookmarkStart w:id="61" w:name="_Toc294782550"/>
      <w:r w:rsidRPr="00BA0B8A">
        <w:rPr>
          <w:rFonts w:ascii="宋体" w:hAnsi="宋体" w:hint="eastAsia"/>
          <w:szCs w:val="21"/>
        </w:rPr>
        <w:t>查看IXAI仪表收、发包是否正常，收发、包的</w:t>
      </w:r>
      <w:r w:rsidR="0044763A" w:rsidRPr="00BA0B8A">
        <w:rPr>
          <w:rFonts w:ascii="宋体" w:hAnsi="宋体" w:hint="eastAsia"/>
          <w:szCs w:val="21"/>
        </w:rPr>
        <w:t>数量</w:t>
      </w:r>
      <w:r w:rsidRPr="00BA0B8A">
        <w:rPr>
          <w:rFonts w:ascii="宋体" w:hAnsi="宋体" w:hint="eastAsia"/>
          <w:szCs w:val="21"/>
        </w:rPr>
        <w:t>是否一致；SDH仪表是否有误码。如果都正常，测试5分钟。</w:t>
      </w:r>
    </w:p>
    <w:p w:rsidR="001D6FC1" w:rsidRPr="00BA0B8A" w:rsidRDefault="001D6FC1" w:rsidP="001D6FC1">
      <w:pPr>
        <w:pStyle w:val="20"/>
        <w:rPr>
          <w:rFonts w:ascii="宋体" w:eastAsia="宋体" w:hAnsi="宋体"/>
          <w:sz w:val="21"/>
          <w:szCs w:val="21"/>
        </w:rPr>
      </w:pPr>
      <w:bookmarkStart w:id="62" w:name="_Toc389040367"/>
      <w:bookmarkStart w:id="63" w:name="_Toc294782551"/>
      <w:bookmarkStart w:id="64" w:name="_Toc375647481"/>
      <w:bookmarkEnd w:id="61"/>
      <w:r w:rsidRPr="00BA0B8A">
        <w:rPr>
          <w:rFonts w:ascii="宋体" w:eastAsia="宋体" w:hAnsi="宋体" w:hint="eastAsia"/>
          <w:sz w:val="21"/>
          <w:szCs w:val="21"/>
        </w:rPr>
        <w:t>单板信息核查及硬件验证</w:t>
      </w:r>
      <w:bookmarkEnd w:id="62"/>
    </w:p>
    <w:p w:rsidR="001D6FC1" w:rsidRPr="00BA0B8A" w:rsidRDefault="001D6FC1" w:rsidP="001D6FC1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登陆单板</w:t>
      </w:r>
      <w:r>
        <w:rPr>
          <w:rFonts w:ascii="宋体" w:hAnsi="宋体" w:hint="eastAsia"/>
          <w:sz w:val="21"/>
          <w:szCs w:val="21"/>
        </w:rPr>
        <w:t>slot1</w:t>
      </w:r>
      <w:r w:rsidRPr="00BA0B8A">
        <w:rPr>
          <w:rFonts w:ascii="宋体" w:hAnsi="宋体" w:hint="eastAsia"/>
          <w:sz w:val="21"/>
          <w:szCs w:val="21"/>
        </w:rPr>
        <w:t>（192.168.1.201）的3000端口。</w:t>
      </w:r>
    </w:p>
    <w:p w:rsidR="001D6FC1" w:rsidRPr="00BA0B8A" w:rsidRDefault="001D6FC1" w:rsidP="001D6FC1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单板信息核查包含软件版本(uboot/rootfs/bootfile/fdtfile/应用软件)、CPLD代号/版本、FPGA代号/版本、单板加工信息、NMS mac地址，PCB版本，背板类型及版本。</w:t>
      </w:r>
    </w:p>
    <w:p w:rsidR="001D6FC1" w:rsidRPr="00BA0B8A" w:rsidRDefault="001D6FC1" w:rsidP="001D6FC1">
      <w:pPr>
        <w:spacing w:line="360" w:lineRule="auto"/>
        <w:rPr>
          <w:rFonts w:ascii="宋体" w:hAnsi="宋体"/>
          <w:b/>
          <w:sz w:val="21"/>
          <w:szCs w:val="21"/>
        </w:rPr>
      </w:pPr>
      <w:r w:rsidRPr="00BA0B8A">
        <w:rPr>
          <w:rFonts w:ascii="宋体" w:hAnsi="宋体" w:hint="eastAsia"/>
          <w:b/>
          <w:sz w:val="21"/>
          <w:szCs w:val="21"/>
        </w:rPr>
        <w:t>软件版本检查</w:t>
      </w:r>
    </w:p>
    <w:p w:rsidR="001D6FC1" w:rsidRPr="00BA0B8A" w:rsidRDefault="001D6FC1" w:rsidP="001D6FC1">
      <w:pPr>
        <w:spacing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lastRenderedPageBreak/>
        <w:t>在3000端口下执行以下命令，可以显示软件版本。</w:t>
      </w:r>
    </w:p>
    <w:p w:rsidR="001D6FC1" w:rsidRPr="0060376E" w:rsidRDefault="0053013B" w:rsidP="001D6FC1">
      <w:pPr>
        <w:spacing w:line="360" w:lineRule="auto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098" type="#_x0000_t202" style="width:384.2pt;height:281.65pt;mso-position-horizontal-relative:char;mso-position-vertical-relative:line;mso-width-relative:margin;mso-height-relative:margin">
            <v:textbox style="mso-next-textbox:#_x0000_s1098">
              <w:txbxContent>
                <w:p w:rsidR="001D6FC1" w:rsidRPr="007F449E" w:rsidRDefault="001D6FC1" w:rsidP="001D6FC1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>sh slot/</w:t>
                  </w:r>
                  <w:r>
                    <w:rPr>
                      <w:rFonts w:hint="eastAsia"/>
                      <w:sz w:val="21"/>
                      <w:szCs w:val="21"/>
                    </w:rPr>
                    <w:t>1</w:t>
                  </w:r>
                  <w:r w:rsidRPr="007F449E">
                    <w:rPr>
                      <w:sz w:val="21"/>
                      <w:szCs w:val="21"/>
                    </w:rPr>
                    <w:t>/phy sub all</w:t>
                  </w:r>
                </w:p>
                <w:p w:rsidR="001D6FC1" w:rsidRPr="007F449E" w:rsidRDefault="001D6FC1" w:rsidP="001D6FC1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>[Guess cmd: show]</w:t>
                  </w:r>
                </w:p>
                <w:p w:rsidR="001D6FC1" w:rsidRPr="007F449E" w:rsidRDefault="001D6FC1" w:rsidP="001D6FC1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ne/slot/</w:t>
                  </w:r>
                  <w:r>
                    <w:rPr>
                      <w:rFonts w:hint="eastAsia"/>
                      <w:sz w:val="21"/>
                      <w:szCs w:val="21"/>
                    </w:rPr>
                    <w:t>1</w:t>
                  </w:r>
                  <w:r w:rsidRPr="007F449E">
                    <w:rPr>
                      <w:sz w:val="21"/>
                      <w:szCs w:val="21"/>
                    </w:rPr>
                    <w:t>/phy {</w:t>
                  </w:r>
                </w:p>
                <w:p w:rsidR="001D6FC1" w:rsidRPr="007F449E" w:rsidRDefault="001D6FC1" w:rsidP="001D6FC1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type: ACTPE_A</w:t>
                  </w:r>
                </w:p>
                <w:p w:rsidR="001D6FC1" w:rsidRPr="007F449E" w:rsidRDefault="001D6FC1" w:rsidP="001D6FC1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online: true</w:t>
                  </w:r>
                </w:p>
                <w:p w:rsidR="001D6FC1" w:rsidRPr="007F449E" w:rsidRDefault="001D6FC1" w:rsidP="001D6FC1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comm: 192.168.100.</w:t>
                  </w:r>
                  <w:r>
                    <w:rPr>
                      <w:rFonts w:hint="eastAsia"/>
                      <w:sz w:val="21"/>
                      <w:szCs w:val="21"/>
                    </w:rPr>
                    <w:t>1</w:t>
                  </w:r>
                  <w:r w:rsidRPr="007F449E">
                    <w:rPr>
                      <w:sz w:val="21"/>
                      <w:szCs w:val="21"/>
                    </w:rPr>
                    <w:t>:38313:3333</w:t>
                  </w:r>
                </w:p>
                <w:p w:rsidR="001D6FC1" w:rsidRDefault="001D6FC1" w:rsidP="001D6FC1">
                  <w:pPr>
                    <w:rPr>
                      <w:b/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</w:t>
                  </w:r>
                  <w:r>
                    <w:rPr>
                      <w:b/>
                      <w:sz w:val="21"/>
                      <w:szCs w:val="21"/>
                    </w:rPr>
                    <w:t>ver: SW:</w:t>
                  </w:r>
                  <w:r w:rsidR="00570AE4">
                    <w:rPr>
                      <w:rFonts w:hint="eastAsia"/>
                      <w:b/>
                      <w:sz w:val="21"/>
                      <w:szCs w:val="21"/>
                    </w:rPr>
                    <w:t>2.3.1</w:t>
                  </w:r>
                  <w:r w:rsidRPr="0096008D">
                    <w:rPr>
                      <w:b/>
                      <w:sz w:val="21"/>
                      <w:szCs w:val="21"/>
                    </w:rPr>
                    <w:t>,CPLD 330</w:t>
                  </w:r>
                  <w:r>
                    <w:rPr>
                      <w:rFonts w:hint="eastAsia"/>
                      <w:b/>
                      <w:sz w:val="21"/>
                      <w:szCs w:val="21"/>
                    </w:rPr>
                    <w:t>5</w:t>
                  </w:r>
                  <w:r w:rsidRPr="0096008D">
                    <w:rPr>
                      <w:b/>
                      <w:sz w:val="21"/>
                      <w:szCs w:val="21"/>
                    </w:rPr>
                    <w:t>:</w:t>
                  </w:r>
                  <w:r w:rsidR="00A942F5">
                    <w:rPr>
                      <w:rFonts w:hint="eastAsia"/>
                      <w:b/>
                      <w:sz w:val="21"/>
                      <w:szCs w:val="21"/>
                    </w:rPr>
                    <w:t>01.07</w:t>
                  </w:r>
                  <w:r>
                    <w:rPr>
                      <w:rFonts w:hint="eastAsia"/>
                      <w:b/>
                      <w:sz w:val="21"/>
                      <w:szCs w:val="21"/>
                    </w:rPr>
                    <w:t>,</w:t>
                  </w:r>
                  <w:r w:rsidRPr="0096008D">
                    <w:rPr>
                      <w:b/>
                      <w:sz w:val="21"/>
                      <w:szCs w:val="21"/>
                    </w:rPr>
                    <w:t xml:space="preserve"> FPGA 330</w:t>
                  </w:r>
                  <w:r>
                    <w:rPr>
                      <w:rFonts w:hint="eastAsia"/>
                      <w:b/>
                      <w:sz w:val="21"/>
                      <w:szCs w:val="21"/>
                    </w:rPr>
                    <w:t>7</w:t>
                  </w:r>
                  <w:r w:rsidRPr="0096008D">
                    <w:rPr>
                      <w:b/>
                      <w:sz w:val="21"/>
                      <w:szCs w:val="21"/>
                    </w:rPr>
                    <w:t>:</w:t>
                  </w:r>
                  <w:r w:rsidR="00570AE4">
                    <w:rPr>
                      <w:rFonts w:hint="eastAsia"/>
                      <w:b/>
                      <w:sz w:val="21"/>
                      <w:szCs w:val="21"/>
                    </w:rPr>
                    <w:t>02.02</w:t>
                  </w:r>
                  <w:r>
                    <w:rPr>
                      <w:b/>
                      <w:sz w:val="21"/>
                      <w:szCs w:val="21"/>
                    </w:rPr>
                    <w:t>,PCB:</w:t>
                  </w:r>
                  <w:r>
                    <w:rPr>
                      <w:rFonts w:hint="eastAsia"/>
                      <w:b/>
                      <w:sz w:val="21"/>
                      <w:szCs w:val="21"/>
                    </w:rPr>
                    <w:t>0</w:t>
                  </w:r>
                </w:p>
                <w:p w:rsidR="001D6FC1" w:rsidRPr="007F449E" w:rsidRDefault="001D6FC1" w:rsidP="001D6FC1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CurTemp: 55</w:t>
                  </w:r>
                </w:p>
                <w:p w:rsidR="001D6FC1" w:rsidRPr="007F449E" w:rsidRDefault="001D6FC1" w:rsidP="001D6FC1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HisHighTemp: 55</w:t>
                  </w:r>
                </w:p>
                <w:p w:rsidR="001D6FC1" w:rsidRPr="007F449E" w:rsidRDefault="001D6FC1" w:rsidP="001D6FC1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HisLowTemp: 45</w:t>
                  </w:r>
                </w:p>
                <w:p w:rsidR="001D6FC1" w:rsidRPr="007F449E" w:rsidRDefault="001D6FC1" w:rsidP="001D6FC1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@   manufactureInfo: </w:t>
                  </w:r>
                </w:p>
                <w:p w:rsidR="001D6FC1" w:rsidRPr="007F449E" w:rsidRDefault="001D6FC1" w:rsidP="001D6FC1">
                  <w:pPr>
                    <w:rPr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}</w:t>
                  </w:r>
                </w:p>
              </w:txbxContent>
            </v:textbox>
            <w10:wrap type="none"/>
            <w10:anchorlock/>
          </v:shape>
        </w:pict>
      </w:r>
    </w:p>
    <w:p w:rsidR="001D6FC1" w:rsidRDefault="001D6FC1" w:rsidP="001D6FC1">
      <w:pPr>
        <w:spacing w:line="360" w:lineRule="auto"/>
        <w:rPr>
          <w:sz w:val="21"/>
          <w:szCs w:val="21"/>
        </w:rPr>
      </w:pPr>
      <w:r w:rsidRPr="00882387">
        <w:rPr>
          <w:rFonts w:hint="eastAsia"/>
          <w:sz w:val="21"/>
          <w:szCs w:val="21"/>
        </w:rPr>
        <w:t>对照</w:t>
      </w:r>
      <w:r>
        <w:rPr>
          <w:rFonts w:hint="eastAsia"/>
          <w:sz w:val="21"/>
          <w:szCs w:val="21"/>
        </w:rPr>
        <w:t>PKG_Version</w:t>
      </w:r>
      <w:r>
        <w:rPr>
          <w:rFonts w:hint="eastAsia"/>
          <w:sz w:val="21"/>
          <w:szCs w:val="21"/>
        </w:rPr>
        <w:t>，</w:t>
      </w:r>
      <w:r w:rsidRPr="0060376E">
        <w:rPr>
          <w:rFonts w:hint="eastAsia"/>
          <w:sz w:val="21"/>
          <w:szCs w:val="21"/>
        </w:rPr>
        <w:t>确认</w:t>
      </w:r>
      <w:r>
        <w:rPr>
          <w:rFonts w:hint="eastAsia"/>
          <w:sz w:val="21"/>
          <w:szCs w:val="21"/>
        </w:rPr>
        <w:t xml:space="preserve">slot1 </w:t>
      </w:r>
      <w:r>
        <w:rPr>
          <w:rFonts w:hint="eastAsia"/>
          <w:sz w:val="21"/>
          <w:szCs w:val="21"/>
        </w:rPr>
        <w:t>的</w:t>
      </w:r>
      <w:r w:rsidRPr="0060376E">
        <w:rPr>
          <w:rFonts w:hint="eastAsia"/>
          <w:sz w:val="21"/>
          <w:szCs w:val="21"/>
        </w:rPr>
        <w:t>SW,CPLD,FPGA</w:t>
      </w:r>
      <w:r w:rsidRPr="0060376E">
        <w:rPr>
          <w:rFonts w:hint="eastAsia"/>
          <w:sz w:val="21"/>
          <w:szCs w:val="21"/>
        </w:rPr>
        <w:t>版本是否正确。</w:t>
      </w:r>
    </w:p>
    <w:p w:rsidR="001D6FC1" w:rsidRDefault="0053013B" w:rsidP="001D6FC1">
      <w:pPr>
        <w:spacing w:line="360" w:lineRule="auto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097" type="#_x0000_t202" style="width:384.2pt;height:271.6pt;mso-position-horizontal-relative:char;mso-position-vertical-relative:line;mso-width-relative:margin;mso-height-relative:margin">
            <v:textbox style="mso-next-textbox:#_x0000_s1097">
              <w:txbxContent>
                <w:p w:rsidR="001D6FC1" w:rsidRPr="007F449E" w:rsidRDefault="001D6FC1" w:rsidP="001D6FC1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>sh slot/</w:t>
                  </w:r>
                  <w:r>
                    <w:rPr>
                      <w:rFonts w:hint="eastAsia"/>
                      <w:sz w:val="21"/>
                      <w:szCs w:val="21"/>
                    </w:rPr>
                    <w:t>2</w:t>
                  </w:r>
                  <w:r w:rsidRPr="007F449E">
                    <w:rPr>
                      <w:sz w:val="21"/>
                      <w:szCs w:val="21"/>
                    </w:rPr>
                    <w:t>/phy sub all</w:t>
                  </w:r>
                </w:p>
                <w:p w:rsidR="001D6FC1" w:rsidRPr="007F449E" w:rsidRDefault="001D6FC1" w:rsidP="001D6FC1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>[Guess cmd: show]</w:t>
                  </w:r>
                </w:p>
                <w:p w:rsidR="001D6FC1" w:rsidRPr="007F449E" w:rsidRDefault="001D6FC1" w:rsidP="001D6FC1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ne/slot/2/phy {</w:t>
                  </w:r>
                </w:p>
                <w:p w:rsidR="001D6FC1" w:rsidRPr="007F449E" w:rsidRDefault="001D6FC1" w:rsidP="001D6FC1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type: ACTPE_A</w:t>
                  </w:r>
                </w:p>
                <w:p w:rsidR="001D6FC1" w:rsidRPr="007F449E" w:rsidRDefault="001D6FC1" w:rsidP="001D6FC1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online: true</w:t>
                  </w:r>
                </w:p>
                <w:p w:rsidR="001D6FC1" w:rsidRPr="007F449E" w:rsidRDefault="001D6FC1" w:rsidP="001D6FC1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comm: 192.168.100.3:38313:3333</w:t>
                  </w:r>
                </w:p>
                <w:p w:rsidR="001D6FC1" w:rsidRDefault="001D6FC1" w:rsidP="001D6FC1">
                  <w:pPr>
                    <w:rPr>
                      <w:b/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</w:t>
                  </w:r>
                  <w:r w:rsidR="005833C4">
                    <w:rPr>
                      <w:b/>
                      <w:sz w:val="21"/>
                      <w:szCs w:val="21"/>
                    </w:rPr>
                    <w:t>ver: SW:</w:t>
                  </w:r>
                  <w:r w:rsidR="00570AE4">
                    <w:rPr>
                      <w:rFonts w:hint="eastAsia"/>
                      <w:b/>
                      <w:sz w:val="21"/>
                      <w:szCs w:val="21"/>
                    </w:rPr>
                    <w:t>2.3.1</w:t>
                  </w:r>
                  <w:r w:rsidR="005833C4" w:rsidRPr="0096008D">
                    <w:rPr>
                      <w:b/>
                      <w:sz w:val="21"/>
                      <w:szCs w:val="21"/>
                    </w:rPr>
                    <w:t>,CPLD 330</w:t>
                  </w:r>
                  <w:r w:rsidR="005833C4">
                    <w:rPr>
                      <w:rFonts w:hint="eastAsia"/>
                      <w:b/>
                      <w:sz w:val="21"/>
                      <w:szCs w:val="21"/>
                    </w:rPr>
                    <w:t>5</w:t>
                  </w:r>
                  <w:r w:rsidR="005833C4" w:rsidRPr="0096008D">
                    <w:rPr>
                      <w:b/>
                      <w:sz w:val="21"/>
                      <w:szCs w:val="21"/>
                    </w:rPr>
                    <w:t>:</w:t>
                  </w:r>
                  <w:r w:rsidR="005833C4">
                    <w:rPr>
                      <w:rFonts w:hint="eastAsia"/>
                      <w:b/>
                      <w:sz w:val="21"/>
                      <w:szCs w:val="21"/>
                    </w:rPr>
                    <w:t>01.07,</w:t>
                  </w:r>
                  <w:r w:rsidR="005833C4" w:rsidRPr="0096008D">
                    <w:rPr>
                      <w:b/>
                      <w:sz w:val="21"/>
                      <w:szCs w:val="21"/>
                    </w:rPr>
                    <w:t xml:space="preserve"> FPGA 330</w:t>
                  </w:r>
                  <w:r w:rsidR="005833C4">
                    <w:rPr>
                      <w:rFonts w:hint="eastAsia"/>
                      <w:b/>
                      <w:sz w:val="21"/>
                      <w:szCs w:val="21"/>
                    </w:rPr>
                    <w:t>7</w:t>
                  </w:r>
                  <w:r w:rsidR="005833C4" w:rsidRPr="0096008D">
                    <w:rPr>
                      <w:b/>
                      <w:sz w:val="21"/>
                      <w:szCs w:val="21"/>
                    </w:rPr>
                    <w:t>:</w:t>
                  </w:r>
                  <w:r w:rsidR="00570AE4">
                    <w:rPr>
                      <w:rFonts w:hint="eastAsia"/>
                      <w:b/>
                      <w:sz w:val="21"/>
                      <w:szCs w:val="21"/>
                    </w:rPr>
                    <w:t>02.02</w:t>
                  </w:r>
                  <w:r w:rsidR="005833C4">
                    <w:rPr>
                      <w:b/>
                      <w:sz w:val="21"/>
                      <w:szCs w:val="21"/>
                    </w:rPr>
                    <w:t>,PCB:</w:t>
                  </w:r>
                  <w:r w:rsidR="005833C4">
                    <w:rPr>
                      <w:rFonts w:hint="eastAsia"/>
                      <w:b/>
                      <w:sz w:val="21"/>
                      <w:szCs w:val="21"/>
                    </w:rPr>
                    <w:t>0</w:t>
                  </w:r>
                </w:p>
                <w:p w:rsidR="001D6FC1" w:rsidRPr="007F449E" w:rsidRDefault="001D6FC1" w:rsidP="001D6FC1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CurTemp: 55</w:t>
                  </w:r>
                </w:p>
                <w:p w:rsidR="001D6FC1" w:rsidRPr="007F449E" w:rsidRDefault="001D6FC1" w:rsidP="001D6FC1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HisHighTemp: 55</w:t>
                  </w:r>
                </w:p>
                <w:p w:rsidR="001D6FC1" w:rsidRPr="007F449E" w:rsidRDefault="001D6FC1" w:rsidP="001D6FC1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HisLowTemp: 45</w:t>
                  </w:r>
                </w:p>
                <w:p w:rsidR="001D6FC1" w:rsidRPr="007F449E" w:rsidRDefault="001D6FC1" w:rsidP="001D6FC1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@   manufactureInfo: </w:t>
                  </w:r>
                </w:p>
                <w:p w:rsidR="001D6FC1" w:rsidRPr="007F449E" w:rsidRDefault="001D6FC1" w:rsidP="001D6FC1">
                  <w:pPr>
                    <w:rPr>
                      <w:szCs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D6FC1" w:rsidRPr="0060376E" w:rsidRDefault="001D6FC1" w:rsidP="001D6FC1">
      <w:pPr>
        <w:spacing w:line="360" w:lineRule="auto"/>
        <w:rPr>
          <w:sz w:val="21"/>
          <w:szCs w:val="21"/>
        </w:rPr>
      </w:pPr>
      <w:r w:rsidRPr="00882387">
        <w:rPr>
          <w:rFonts w:hint="eastAsia"/>
          <w:sz w:val="21"/>
          <w:szCs w:val="21"/>
        </w:rPr>
        <w:t>对照</w:t>
      </w:r>
      <w:r>
        <w:rPr>
          <w:rFonts w:hint="eastAsia"/>
          <w:sz w:val="21"/>
          <w:szCs w:val="21"/>
        </w:rPr>
        <w:t>PKG_Version</w:t>
      </w:r>
      <w:r>
        <w:rPr>
          <w:rFonts w:hint="eastAsia"/>
          <w:sz w:val="21"/>
          <w:szCs w:val="21"/>
        </w:rPr>
        <w:t>，确</w:t>
      </w:r>
      <w:r w:rsidRPr="0060376E">
        <w:rPr>
          <w:rFonts w:hint="eastAsia"/>
          <w:sz w:val="21"/>
          <w:szCs w:val="21"/>
        </w:rPr>
        <w:t>认</w:t>
      </w:r>
      <w:r>
        <w:rPr>
          <w:rFonts w:hint="eastAsia"/>
          <w:sz w:val="21"/>
          <w:szCs w:val="21"/>
        </w:rPr>
        <w:t xml:space="preserve">slot2 </w:t>
      </w:r>
      <w:r>
        <w:rPr>
          <w:rFonts w:hint="eastAsia"/>
          <w:sz w:val="21"/>
          <w:szCs w:val="21"/>
        </w:rPr>
        <w:t>的</w:t>
      </w:r>
      <w:r w:rsidRPr="0060376E">
        <w:rPr>
          <w:rFonts w:hint="eastAsia"/>
          <w:sz w:val="21"/>
          <w:szCs w:val="21"/>
        </w:rPr>
        <w:t>SW,CPLD,FPGA</w:t>
      </w:r>
      <w:r w:rsidRPr="0060376E">
        <w:rPr>
          <w:rFonts w:hint="eastAsia"/>
          <w:sz w:val="21"/>
          <w:szCs w:val="21"/>
        </w:rPr>
        <w:t>版本是否正确。</w:t>
      </w:r>
    </w:p>
    <w:p w:rsidR="001D6FC1" w:rsidRPr="00BA0B8A" w:rsidRDefault="001D6FC1" w:rsidP="001D6FC1">
      <w:pPr>
        <w:spacing w:line="360" w:lineRule="auto"/>
        <w:rPr>
          <w:rFonts w:ascii="宋体" w:hAnsi="宋体"/>
          <w:b/>
          <w:sz w:val="21"/>
          <w:szCs w:val="21"/>
        </w:rPr>
      </w:pPr>
      <w:r w:rsidRPr="00BA0B8A">
        <w:rPr>
          <w:rFonts w:ascii="宋体" w:hAnsi="宋体" w:hint="eastAsia"/>
          <w:b/>
          <w:sz w:val="21"/>
          <w:szCs w:val="21"/>
        </w:rPr>
        <w:lastRenderedPageBreak/>
        <w:t>单板信息核查</w:t>
      </w:r>
    </w:p>
    <w:p w:rsidR="001D6FC1" w:rsidRPr="00BA0B8A" w:rsidRDefault="001D6FC1" w:rsidP="001D6FC1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验证芯片的读写。测试芯片有CPLD、FPGA、OAM的ddr，温度芯片、系统时间芯片。</w:t>
      </w:r>
    </w:p>
    <w:p w:rsidR="001D6FC1" w:rsidRPr="00BA0B8A" w:rsidRDefault="001D6FC1" w:rsidP="001D6FC1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需要验证的总线有IIC，COM，HIGIG，在位线，FE。</w:t>
      </w:r>
    </w:p>
    <w:p w:rsidR="001D6FC1" w:rsidRPr="00BA0B8A" w:rsidRDefault="001D6FC1" w:rsidP="001D6FC1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步骤：</w:t>
      </w:r>
    </w:p>
    <w:p w:rsidR="001D6FC1" w:rsidRPr="00083A0B" w:rsidRDefault="001D6FC1" w:rsidP="001D6FC1">
      <w:pPr>
        <w:pStyle w:val="aff4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Cs w:val="21"/>
        </w:rPr>
      </w:pPr>
      <w:r w:rsidRPr="00083A0B">
        <w:rPr>
          <w:rFonts w:ascii="宋体" w:hAnsi="宋体" w:hint="eastAsia"/>
          <w:szCs w:val="21"/>
        </w:rPr>
        <w:t>登入主板（slot1）3000端口的debug界面</w:t>
      </w:r>
    </w:p>
    <w:p w:rsidR="001D6FC1" w:rsidRPr="00BA0B8A" w:rsidRDefault="001D6FC1" w:rsidP="001D6FC1">
      <w:pPr>
        <w:widowControl w:val="0"/>
        <w:numPr>
          <w:ilvl w:val="0"/>
          <w:numId w:val="12"/>
        </w:numPr>
        <w:spacing w:before="0" w:after="0"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关掉slot1的所有灯，命令如下：</w:t>
      </w:r>
    </w:p>
    <w:p w:rsidR="001D6FC1" w:rsidRPr="00BA0B8A" w:rsidRDefault="0053013B" w:rsidP="001D6FC1">
      <w:pPr>
        <w:spacing w:line="360" w:lineRule="auto"/>
        <w:ind w:left="780"/>
        <w:rPr>
          <w:rFonts w:ascii="宋体" w:hAnsi="宋体"/>
          <w:sz w:val="21"/>
          <w:szCs w:val="21"/>
        </w:rPr>
      </w:pPr>
      <w:r w:rsidRPr="0053013B">
        <w:rPr>
          <w:rFonts w:ascii="宋体" w:hAnsi="宋体"/>
          <w:b/>
          <w:color w:val="403152"/>
          <w:sz w:val="21"/>
          <w:szCs w:val="21"/>
        </w:rPr>
      </w:r>
      <w:r w:rsidRPr="0053013B">
        <w:rPr>
          <w:rFonts w:ascii="宋体" w:hAnsi="宋体"/>
          <w:b/>
          <w:color w:val="403152"/>
          <w:sz w:val="21"/>
          <w:szCs w:val="21"/>
        </w:rPr>
        <w:pict>
          <v:shape id="_x0000_s1096" type="#_x0000_t202" style="width:384.2pt;height:33.3pt;mso-position-horizontal-relative:char;mso-position-vertical-relative:line;mso-width-relative:margin;mso-height-relative:margin">
            <v:textbox style="mso-next-textbox:#_x0000_s1096">
              <w:txbxContent>
                <w:p w:rsidR="001D6FC1" w:rsidRPr="000B4B56" w:rsidRDefault="001D6FC1" w:rsidP="001D6FC1">
                  <w:pPr>
                    <w:ind w:left="0"/>
                    <w:rPr>
                      <w:szCs w:val="36"/>
                    </w:rPr>
                  </w:pPr>
                  <w:bookmarkStart w:id="65" w:name="OLE_LINK7"/>
                  <w:bookmarkStart w:id="66" w:name="OLE_LINK8"/>
                  <w:bookmarkStart w:id="67" w:name="_Hlk319408704"/>
                  <w:r>
                    <w:rPr>
                      <w:rFonts w:hint="eastAsia"/>
                    </w:rPr>
                    <w:t>hsl c=1</w:t>
                  </w:r>
                  <w:r w:rsidRPr="003F37E3">
                    <w:rPr>
                      <w:rFonts w:hint="eastAsia"/>
                    </w:rPr>
                    <w:t>,m=</w:t>
                  </w:r>
                  <w:r>
                    <w:rPr>
                      <w:rFonts w:hint="eastAsia"/>
                    </w:rPr>
                    <w:t>hwtest</w:t>
                  </w:r>
                  <w:r w:rsidRPr="003F37E3">
                    <w:rPr>
                      <w:rFonts w:hint="eastAsia"/>
                    </w:rPr>
                    <w:t>,a=0</w:t>
                  </w:r>
                  <w:bookmarkEnd w:id="65"/>
                  <w:bookmarkEnd w:id="66"/>
                  <w:bookmarkEnd w:id="67"/>
                </w:p>
              </w:txbxContent>
            </v:textbox>
            <w10:wrap type="none"/>
            <w10:anchorlock/>
          </v:shape>
        </w:pict>
      </w:r>
    </w:p>
    <w:p w:rsidR="001D6FC1" w:rsidRPr="00BA0B8A" w:rsidRDefault="001D6FC1" w:rsidP="001D6FC1">
      <w:pPr>
        <w:widowControl w:val="0"/>
        <w:numPr>
          <w:ilvl w:val="0"/>
          <w:numId w:val="12"/>
        </w:numPr>
        <w:spacing w:before="0" w:after="0"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等待10s后（外时钟测试需要等待），打开slot1所有指示灯</w:t>
      </w:r>
    </w:p>
    <w:bookmarkStart w:id="68" w:name="OLE_LINK1"/>
    <w:bookmarkStart w:id="69" w:name="OLE_LINK2"/>
    <w:p w:rsidR="001D6FC1" w:rsidRDefault="0053013B" w:rsidP="001D6FC1">
      <w:pPr>
        <w:spacing w:line="360" w:lineRule="auto"/>
        <w:ind w:left="780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095" type="#_x0000_t202" style="width:384.2pt;height:37.7pt;mso-position-horizontal-relative:char;mso-position-vertical-relative:line;mso-width-relative:margin;mso-height-relative:margin">
            <v:textbox style="mso-next-textbox:#_x0000_s1095">
              <w:txbxContent>
                <w:p w:rsidR="001D6FC1" w:rsidRPr="000B4B56" w:rsidRDefault="001D6FC1" w:rsidP="001D6FC1">
                  <w:pPr>
                    <w:ind w:left="0"/>
                    <w:rPr>
                      <w:szCs w:val="36"/>
                    </w:rPr>
                  </w:pPr>
                  <w:r>
                    <w:rPr>
                      <w:rFonts w:hint="eastAsia"/>
                    </w:rPr>
                    <w:t>hsl c=1</w:t>
                  </w:r>
                  <w:r w:rsidRPr="003F37E3">
                    <w:rPr>
                      <w:rFonts w:hint="eastAsia"/>
                    </w:rPr>
                    <w:t>,m=</w:t>
                  </w:r>
                  <w:r>
                    <w:rPr>
                      <w:rFonts w:hint="eastAsia"/>
                    </w:rPr>
                    <w:t>hwtest</w:t>
                  </w:r>
                  <w:r w:rsidRPr="003F37E3">
                    <w:rPr>
                      <w:rFonts w:hint="eastAsia"/>
                    </w:rPr>
                    <w:t>,a=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  <w10:wrap type="none"/>
            <w10:anchorlock/>
          </v:shape>
        </w:pict>
      </w:r>
      <w:bookmarkEnd w:id="68"/>
      <w:bookmarkEnd w:id="69"/>
    </w:p>
    <w:p w:rsidR="001D6FC1" w:rsidRDefault="001D6FC1" w:rsidP="001D6FC1">
      <w:pPr>
        <w:spacing w:line="360" w:lineRule="auto"/>
        <w:ind w:left="780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 w:hint="eastAsia"/>
          <w:b/>
          <w:color w:val="403152"/>
          <w:sz w:val="21"/>
          <w:szCs w:val="21"/>
        </w:rPr>
        <w:t>注意检查各指示灯的颜色位置是否正确。</w:t>
      </w:r>
    </w:p>
    <w:p w:rsidR="001D6FC1" w:rsidRDefault="001D6FC1" w:rsidP="001D6FC1">
      <w:pPr>
        <w:spacing w:line="360" w:lineRule="auto"/>
        <w:ind w:left="780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 w:hint="eastAsia"/>
          <w:b/>
          <w:color w:val="403152"/>
          <w:sz w:val="21"/>
          <w:szCs w:val="21"/>
        </w:rPr>
        <w:t>面板左侧的告警指示灯颜色为：</w:t>
      </w:r>
    </w:p>
    <w:p w:rsidR="001D6FC1" w:rsidRPr="00660629" w:rsidRDefault="001D6FC1" w:rsidP="001D6FC1">
      <w:pPr>
        <w:spacing w:line="360" w:lineRule="auto"/>
        <w:ind w:left="780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 w:hint="eastAsia"/>
          <w:b/>
          <w:color w:val="403152"/>
          <w:sz w:val="21"/>
          <w:szCs w:val="21"/>
        </w:rPr>
        <w:t>PWR:G；CALM:R；CSTA:G；XALM:R；XSTA:G；DBALM:R；DBSTA:G；（G:绿色；R：红色）。FX和GE灯为：左绿右红；</w:t>
      </w:r>
    </w:p>
    <w:p w:rsidR="001D6FC1" w:rsidRPr="00BA0B8A" w:rsidRDefault="001D6FC1" w:rsidP="001D6FC1">
      <w:pPr>
        <w:widowControl w:val="0"/>
        <w:numPr>
          <w:ilvl w:val="0"/>
          <w:numId w:val="12"/>
        </w:numPr>
        <w:spacing w:before="0" w:after="0"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登陆slot1单板（192.168.1.201）23端口下的root界面，执行dmesg，会显示：</w:t>
      </w:r>
    </w:p>
    <w:p w:rsidR="001D6FC1" w:rsidRPr="00DB5137" w:rsidRDefault="0053013B" w:rsidP="001D6FC1">
      <w:pPr>
        <w:pStyle w:val="aff4"/>
        <w:ind w:leftChars="-94" w:left="-9" w:hangingChars="103" w:hanging="217"/>
        <w:rPr>
          <w:rFonts w:ascii="宋体" w:hAnsi="宋体"/>
          <w:szCs w:val="21"/>
        </w:rPr>
      </w:pPr>
      <w:r w:rsidRPr="0053013B">
        <w:rPr>
          <w:rFonts w:ascii="宋体" w:hAnsi="宋体"/>
          <w:b/>
          <w:color w:val="403152"/>
          <w:szCs w:val="21"/>
        </w:rPr>
      </w:r>
      <w:r w:rsidRPr="0053013B">
        <w:rPr>
          <w:rFonts w:ascii="宋体" w:hAnsi="宋体"/>
          <w:b/>
          <w:color w:val="403152"/>
          <w:szCs w:val="21"/>
        </w:rPr>
        <w:pict>
          <v:shape id="_x0000_s1094" type="#_x0000_t202" style="width:407.6pt;height:669.9pt;mso-position-horizontal-relative:char;mso-position-vertical-relative:line;mso-width-relative:margin;mso-height-relative:margin">
            <v:textbox style="mso-next-textbox:#_x0000_s1094">
              <w:txbxContent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*********************hwtest******************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board type ACTP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E</w:t>
                  </w:r>
                  <w:r w:rsidRPr="0004413C">
                    <w:rPr>
                      <w:sz w:val="21"/>
                      <w:szCs w:val="21"/>
                    </w:rPr>
                    <w:t>_A_75ohm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或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ACTPE_A_120ohm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L</w:t>
                  </w:r>
                  <w:r w:rsidRPr="0004413C">
                    <w:rPr>
                      <w:sz w:val="21"/>
                      <w:szCs w:val="21"/>
                    </w:rPr>
                    <w:t>ed on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CPLD_ID 330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5</w:t>
                  </w:r>
                  <w:r w:rsidRPr="0004413C">
                    <w:rPr>
                      <w:sz w:val="21"/>
                      <w:szCs w:val="21"/>
                    </w:rPr>
                    <w:t xml:space="preserve">     version  1.</w:t>
                  </w:r>
                  <w:r>
                    <w:rPr>
                      <w:rFonts w:hint="eastAsia"/>
                      <w:sz w:val="21"/>
                      <w:szCs w:val="21"/>
                    </w:rPr>
                    <w:t>7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FPGA1_ID  330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7</w:t>
                  </w:r>
                  <w:r w:rsidRPr="0004413C">
                    <w:rPr>
                      <w:sz w:val="21"/>
                      <w:szCs w:val="21"/>
                    </w:rPr>
                    <w:t xml:space="preserve">   version  </w:t>
                  </w:r>
                  <w:r w:rsidR="00BC1733">
                    <w:rPr>
                      <w:rFonts w:hint="eastAsia"/>
                      <w:sz w:val="21"/>
                      <w:szCs w:val="21"/>
                    </w:rPr>
                    <w:t>2.2</w:t>
                  </w:r>
                </w:p>
                <w:p w:rsidR="001D6FC1" w:rsidRPr="0004413C" w:rsidRDefault="00BC1733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FPGA2_ID  3306  version  </w:t>
                  </w:r>
                  <w:r>
                    <w:rPr>
                      <w:rFonts w:hint="eastAsia"/>
                      <w:sz w:val="21"/>
                      <w:szCs w:val="21"/>
                    </w:rPr>
                    <w:t>1.f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pcb_version=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0</w:t>
                  </w:r>
                  <w:r w:rsidRPr="0004413C">
                    <w:rPr>
                      <w:sz w:val="21"/>
                      <w:szCs w:val="21"/>
                    </w:rPr>
                    <w:t xml:space="preserve">  BkpType:CXT20C_A0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CPLD            ok 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FPGA1 ok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04413C">
                    <w:rPr>
                      <w:sz w:val="21"/>
                      <w:szCs w:val="21"/>
                    </w:rPr>
                    <w:t>FPGA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2</w:t>
                  </w:r>
                  <w:r w:rsidRPr="0004413C">
                    <w:rPr>
                      <w:sz w:val="21"/>
                      <w:szCs w:val="21"/>
                    </w:rPr>
                    <w:t xml:space="preserve"> ok</w:t>
                  </w:r>
                </w:p>
                <w:p w:rsidR="001D6FC1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C77A7A">
                    <w:rPr>
                      <w:sz w:val="21"/>
                      <w:szCs w:val="21"/>
                    </w:rPr>
                    <w:t xml:space="preserve">IDT3380 ok      </w:t>
                  </w:r>
                </w:p>
                <w:p w:rsidR="001D6FC1" w:rsidRPr="00C77A7A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C77A7A">
                    <w:rPr>
                      <w:sz w:val="21"/>
                      <w:szCs w:val="21"/>
                    </w:rPr>
                    <w:t xml:space="preserve">IDT3380 IN3 </w:t>
                  </w:r>
                  <w:r>
                    <w:rPr>
                      <w:rFonts w:hint="eastAsia"/>
                      <w:sz w:val="21"/>
                      <w:szCs w:val="21"/>
                    </w:rPr>
                    <w:t>ok</w:t>
                  </w:r>
                  <w:r w:rsidRPr="00C77A7A">
                    <w:rPr>
                      <w:sz w:val="21"/>
                      <w:szCs w:val="21"/>
                    </w:rPr>
                    <w:t xml:space="preserve">        IDT3380 IN4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ok</w:t>
                  </w:r>
                </w:p>
                <w:p w:rsidR="001D6FC1" w:rsidRPr="00C77A7A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C77A7A">
                    <w:rPr>
                      <w:sz w:val="21"/>
                      <w:szCs w:val="21"/>
                    </w:rPr>
                    <w:t xml:space="preserve">IDT3380 IN6 </w:t>
                  </w:r>
                  <w:r>
                    <w:rPr>
                      <w:rFonts w:hint="eastAsia"/>
                      <w:sz w:val="21"/>
                      <w:szCs w:val="21"/>
                    </w:rPr>
                    <w:t>ok</w:t>
                  </w:r>
                  <w:r w:rsidRPr="00C77A7A">
                    <w:rPr>
                      <w:sz w:val="21"/>
                      <w:szCs w:val="21"/>
                    </w:rPr>
                    <w:t xml:space="preserve">       IDT3380 IN7 </w:t>
                  </w:r>
                  <w:r>
                    <w:rPr>
                      <w:rFonts w:hint="eastAsia"/>
                      <w:sz w:val="21"/>
                      <w:szCs w:val="21"/>
                    </w:rPr>
                    <w:t>ok</w:t>
                  </w:r>
                </w:p>
                <w:p w:rsidR="001D6FC1" w:rsidRPr="00C77A7A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C77A7A">
                    <w:rPr>
                      <w:sz w:val="21"/>
                      <w:szCs w:val="21"/>
                    </w:rPr>
                    <w:t>IDT3380 IN8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ok</w:t>
                  </w:r>
                  <w:r w:rsidRPr="00C77A7A">
                    <w:rPr>
                      <w:sz w:val="21"/>
                      <w:szCs w:val="21"/>
                    </w:rPr>
                    <w:t xml:space="preserve">        IDT3380 IN9 </w:t>
                  </w:r>
                  <w:r>
                    <w:rPr>
                      <w:rFonts w:hint="eastAsia"/>
                      <w:sz w:val="21"/>
                      <w:szCs w:val="21"/>
                    </w:rPr>
                    <w:t>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LIU_1 ok        LIU_2 ok        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oam ddr 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FE PHY LINK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alm 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Card </w:t>
                  </w:r>
                  <w:r w:rsidRPr="0004413C">
                    <w:rPr>
                      <w:sz w:val="21"/>
                      <w:szCs w:val="21"/>
                    </w:rPr>
                    <w:t>temp : 56</w:t>
                  </w:r>
                </w:p>
                <w:p w:rsidR="001D6FC1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RTC ok</w:t>
                  </w:r>
                </w:p>
                <w:p w:rsidR="001D6FC1" w:rsidRPr="00EF654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Power1 </w:t>
                  </w:r>
                  <w:r>
                    <w:rPr>
                      <w:rFonts w:hint="eastAsia"/>
                      <w:sz w:val="21"/>
                      <w:szCs w:val="21"/>
                    </w:rPr>
                    <w:t>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EF654C">
                    <w:rPr>
                      <w:sz w:val="21"/>
                      <w:szCs w:val="21"/>
                    </w:rPr>
                    <w:t>FREQ recover:     ge[0,1]:ok,ok     fx0[0~3]:ok,ok,ok,ok     e1:ok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online 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com 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EXT_CLK 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1PPS_TOD 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FAN1 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FAN2 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FAN3 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fe 0   :up      fe 1   :up      fe 2   :up      fe 3   :up      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fe 4   :up      fe 5   :up      fe 6   :up      fe 7   :up      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fe 8   :up      fe 9   :up      fe10   :up      fe11   :up      </w:t>
                  </w:r>
                </w:p>
                <w:p w:rsidR="001D6FC1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fe12   :up      fe13   :up      fe14   :up      fe15   :up  </w:t>
                  </w:r>
                </w:p>
                <w:p w:rsidR="001D6FC1" w:rsidRPr="00C77A7A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C77A7A">
                    <w:rPr>
                      <w:sz w:val="21"/>
                      <w:szCs w:val="21"/>
                    </w:rPr>
                    <w:t xml:space="preserve">fe16   : up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  <w:r w:rsidRPr="00C77A7A">
                    <w:rPr>
                      <w:sz w:val="21"/>
                      <w:szCs w:val="21"/>
                    </w:rPr>
                    <w:t xml:space="preserve"> fe17   : up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C77A7A">
                    <w:rPr>
                      <w:sz w:val="21"/>
                      <w:szCs w:val="21"/>
                    </w:rPr>
                    <w:t xml:space="preserve">fe18   : up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C77A7A">
                    <w:rPr>
                      <w:sz w:val="21"/>
                      <w:szCs w:val="21"/>
                    </w:rPr>
                    <w:t xml:space="preserve">fe19   : up    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C77A7A">
                    <w:rPr>
                      <w:sz w:val="21"/>
                      <w:szCs w:val="21"/>
                    </w:rPr>
                    <w:t xml:space="preserve">fe20   : up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  <w:r w:rsidRPr="00C77A7A">
                    <w:rPr>
                      <w:sz w:val="21"/>
                      <w:szCs w:val="21"/>
                    </w:rPr>
                    <w:t xml:space="preserve">fe21   : up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C77A7A">
                    <w:rPr>
                      <w:sz w:val="21"/>
                      <w:szCs w:val="21"/>
                    </w:rPr>
                    <w:t xml:space="preserve"> fe22   : up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C77A7A">
                    <w:rPr>
                      <w:sz w:val="21"/>
                      <w:szCs w:val="21"/>
                    </w:rPr>
                    <w:t xml:space="preserve">fe23   : up    </w:t>
                  </w:r>
                  <w:r w:rsidRPr="0004413C">
                    <w:rPr>
                      <w:sz w:val="21"/>
                      <w:szCs w:val="21"/>
                    </w:rPr>
                    <w:t xml:space="preserve">    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ge 0   :up      ge 1   :up      hg 0   :up      xe 0   :up    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ge[1] :sfp    ge[2] :sfp    ge[3] :sfp                   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fx[1] :sfp    fx[2] :sfp    fx[3] :sfp    fx[4] :sfp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*********************end******************</w:t>
                  </w:r>
                </w:p>
                <w:p w:rsidR="001D6FC1" w:rsidRPr="00460901" w:rsidRDefault="001D6FC1" w:rsidP="001D6FC1">
                  <w:pPr>
                    <w:rPr>
                      <w:szCs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D6FC1" w:rsidRDefault="001D6FC1" w:rsidP="001D6FC1">
      <w:pPr>
        <w:widowControl w:val="0"/>
        <w:numPr>
          <w:ilvl w:val="0"/>
          <w:numId w:val="12"/>
        </w:numPr>
        <w:spacing w:before="0" w:after="0" w:line="360" w:lineRule="auto"/>
        <w:ind w:left="780"/>
        <w:rPr>
          <w:sz w:val="21"/>
          <w:szCs w:val="21"/>
        </w:rPr>
      </w:pPr>
      <w:r w:rsidRPr="00C90C12">
        <w:rPr>
          <w:rFonts w:hint="eastAsia"/>
          <w:sz w:val="21"/>
          <w:szCs w:val="21"/>
        </w:rPr>
        <w:lastRenderedPageBreak/>
        <w:t>检查以上显示结果，</w:t>
      </w:r>
    </w:p>
    <w:p w:rsidR="001D6FC1" w:rsidRPr="00631643" w:rsidRDefault="001D6FC1" w:rsidP="001D6FC1">
      <w:pPr>
        <w:widowControl w:val="0"/>
        <w:spacing w:before="0" w:after="0" w:line="360" w:lineRule="auto"/>
        <w:ind w:left="780"/>
        <w:rPr>
          <w:sz w:val="21"/>
          <w:szCs w:val="21"/>
        </w:rPr>
      </w:pPr>
      <w:r w:rsidRPr="00631643">
        <w:rPr>
          <w:rFonts w:hint="eastAsia"/>
          <w:sz w:val="21"/>
          <w:szCs w:val="21"/>
        </w:rPr>
        <w:t>关注</w:t>
      </w:r>
      <w:r w:rsidRPr="00631643">
        <w:rPr>
          <w:sz w:val="21"/>
          <w:szCs w:val="21"/>
        </w:rPr>
        <w:t>board type</w:t>
      </w:r>
      <w:r>
        <w:rPr>
          <w:rFonts w:hint="eastAsia"/>
          <w:sz w:val="21"/>
          <w:szCs w:val="21"/>
        </w:rPr>
        <w:t>,</w:t>
      </w:r>
      <w:r w:rsidRPr="00631643">
        <w:rPr>
          <w:rFonts w:hint="eastAsia"/>
          <w:sz w:val="21"/>
          <w:szCs w:val="21"/>
        </w:rPr>
        <w:t xml:space="preserve"> </w:t>
      </w:r>
      <w:r w:rsidRPr="00447941">
        <w:rPr>
          <w:rFonts w:hint="eastAsia"/>
          <w:sz w:val="21"/>
          <w:szCs w:val="21"/>
        </w:rPr>
        <w:t>75</w:t>
      </w:r>
      <w:r w:rsidRPr="00447941">
        <w:rPr>
          <w:rFonts w:hint="eastAsia"/>
          <w:sz w:val="21"/>
          <w:szCs w:val="21"/>
        </w:rPr>
        <w:t>Ω</w:t>
      </w:r>
      <w:r w:rsidRPr="00631643">
        <w:rPr>
          <w:rFonts w:hint="eastAsia"/>
          <w:sz w:val="21"/>
          <w:szCs w:val="21"/>
        </w:rPr>
        <w:t>为</w:t>
      </w:r>
      <w:r w:rsidRPr="006A0980">
        <w:rPr>
          <w:szCs w:val="36"/>
        </w:rPr>
        <w:t>ACTP</w:t>
      </w:r>
      <w:r>
        <w:rPr>
          <w:rFonts w:hint="eastAsia"/>
          <w:szCs w:val="36"/>
        </w:rPr>
        <w:t>E</w:t>
      </w:r>
      <w:r w:rsidRPr="006A0980">
        <w:rPr>
          <w:szCs w:val="36"/>
        </w:rPr>
        <w:t>_A_75ohm</w:t>
      </w:r>
      <w:r w:rsidRPr="00631643">
        <w:rPr>
          <w:rFonts w:hint="eastAsia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120</w:t>
      </w:r>
      <w:r w:rsidRPr="00447941">
        <w:rPr>
          <w:rFonts w:hint="eastAsia"/>
          <w:sz w:val="21"/>
          <w:szCs w:val="21"/>
        </w:rPr>
        <w:t>Ω</w:t>
      </w:r>
      <w:r w:rsidRPr="00631643">
        <w:rPr>
          <w:rFonts w:hint="eastAsia"/>
          <w:sz w:val="21"/>
          <w:szCs w:val="21"/>
        </w:rPr>
        <w:t>为</w:t>
      </w:r>
      <w:r>
        <w:rPr>
          <w:szCs w:val="36"/>
        </w:rPr>
        <w:t>ACTP</w:t>
      </w:r>
      <w:r>
        <w:rPr>
          <w:rFonts w:hint="eastAsia"/>
          <w:szCs w:val="36"/>
        </w:rPr>
        <w:t>E</w:t>
      </w:r>
      <w:r>
        <w:rPr>
          <w:szCs w:val="36"/>
        </w:rPr>
        <w:t>_A_</w:t>
      </w:r>
      <w:r>
        <w:rPr>
          <w:rFonts w:hint="eastAsia"/>
          <w:szCs w:val="36"/>
        </w:rPr>
        <w:t>120</w:t>
      </w:r>
      <w:r w:rsidRPr="006A0980">
        <w:rPr>
          <w:szCs w:val="36"/>
        </w:rPr>
        <w:t>ohm</w:t>
      </w:r>
      <w:r>
        <w:rPr>
          <w:rFonts w:hint="eastAsia"/>
          <w:szCs w:val="36"/>
        </w:rPr>
        <w:t>，</w:t>
      </w:r>
      <w:r w:rsidRPr="00631643">
        <w:rPr>
          <w:rFonts w:hint="eastAsia"/>
          <w:sz w:val="21"/>
          <w:szCs w:val="21"/>
        </w:rPr>
        <w:t xml:space="preserve"> CPLD/FPGA</w:t>
      </w:r>
      <w:r w:rsidRPr="00631643">
        <w:rPr>
          <w:rFonts w:hint="eastAsia"/>
          <w:sz w:val="21"/>
          <w:szCs w:val="21"/>
        </w:rPr>
        <w:t>版本是否正确（对照</w:t>
      </w:r>
      <w:r>
        <w:rPr>
          <w:rFonts w:hint="eastAsia"/>
          <w:sz w:val="21"/>
          <w:szCs w:val="21"/>
        </w:rPr>
        <w:t>PKG_Version</w:t>
      </w:r>
      <w:r w:rsidRPr="00631643">
        <w:rPr>
          <w:rFonts w:hint="eastAsia"/>
          <w:sz w:val="21"/>
          <w:szCs w:val="21"/>
        </w:rPr>
        <w:t>确认）；</w:t>
      </w:r>
    </w:p>
    <w:p w:rsidR="001D6FC1" w:rsidRPr="00631643" w:rsidRDefault="001D6FC1" w:rsidP="001D6FC1">
      <w:pPr>
        <w:widowControl w:val="0"/>
        <w:spacing w:before="0" w:after="0" w:line="360" w:lineRule="auto"/>
        <w:ind w:left="780"/>
        <w:rPr>
          <w:sz w:val="21"/>
          <w:szCs w:val="21"/>
        </w:rPr>
      </w:pPr>
      <w:r w:rsidRPr="00631643">
        <w:rPr>
          <w:rFonts w:hint="eastAsia"/>
          <w:sz w:val="21"/>
          <w:szCs w:val="21"/>
        </w:rPr>
        <w:t>状态都要为</w:t>
      </w:r>
      <w:r w:rsidRPr="00631643">
        <w:rPr>
          <w:rFonts w:hint="eastAsia"/>
          <w:sz w:val="21"/>
          <w:szCs w:val="21"/>
        </w:rPr>
        <w:t>ok</w:t>
      </w:r>
      <w:r w:rsidRPr="00631643">
        <w:rPr>
          <w:rFonts w:hint="eastAsia"/>
          <w:sz w:val="21"/>
          <w:szCs w:val="21"/>
        </w:rPr>
        <w:t>，</w:t>
      </w:r>
      <w:r w:rsidRPr="00631643">
        <w:rPr>
          <w:rFonts w:hint="eastAsia"/>
          <w:sz w:val="21"/>
          <w:szCs w:val="21"/>
        </w:rPr>
        <w:t>temp</w:t>
      </w:r>
      <w:r w:rsidRPr="00631643">
        <w:rPr>
          <w:rFonts w:hint="eastAsia"/>
          <w:sz w:val="21"/>
          <w:szCs w:val="21"/>
        </w:rPr>
        <w:t>的值在</w:t>
      </w:r>
      <w:r w:rsidRPr="00631643">
        <w:rPr>
          <w:rFonts w:hint="eastAsia"/>
          <w:sz w:val="21"/>
          <w:szCs w:val="21"/>
        </w:rPr>
        <w:t>30</w:t>
      </w:r>
      <w:r w:rsidRPr="00631643">
        <w:rPr>
          <w:rFonts w:hint="eastAsia"/>
          <w:sz w:val="21"/>
          <w:szCs w:val="21"/>
        </w:rPr>
        <w:t>～</w:t>
      </w:r>
      <w:r w:rsidRPr="00631643">
        <w:rPr>
          <w:rFonts w:hint="eastAsia"/>
          <w:sz w:val="21"/>
          <w:szCs w:val="21"/>
        </w:rPr>
        <w:t>70</w:t>
      </w:r>
      <w:r w:rsidRPr="00631643">
        <w:rPr>
          <w:rFonts w:hint="eastAsia"/>
          <w:sz w:val="21"/>
          <w:szCs w:val="21"/>
        </w:rPr>
        <w:t>范围内是正常的；</w:t>
      </w:r>
    </w:p>
    <w:p w:rsidR="001D6FC1" w:rsidRPr="00F40527" w:rsidRDefault="001D6FC1" w:rsidP="001D6FC1">
      <w:pPr>
        <w:widowControl w:val="0"/>
        <w:spacing w:before="0" w:after="0" w:line="360" w:lineRule="auto"/>
        <w:ind w:left="780"/>
        <w:rPr>
          <w:sz w:val="21"/>
          <w:szCs w:val="21"/>
        </w:rPr>
      </w:pPr>
      <w:r>
        <w:rPr>
          <w:rFonts w:hint="eastAsia"/>
          <w:sz w:val="21"/>
          <w:szCs w:val="21"/>
        </w:rPr>
        <w:t>注意：如有异常状态，请及时通知生产测试技术支持。</w:t>
      </w:r>
    </w:p>
    <w:p w:rsidR="001D6FC1" w:rsidRPr="00BA0B8A" w:rsidRDefault="001D6FC1" w:rsidP="001D6FC1">
      <w:pPr>
        <w:widowControl w:val="0"/>
        <w:numPr>
          <w:ilvl w:val="0"/>
          <w:numId w:val="12"/>
        </w:numPr>
        <w:spacing w:before="0" w:after="0"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关掉slot2的所有灯，命令如下：</w:t>
      </w:r>
    </w:p>
    <w:p w:rsidR="001D6FC1" w:rsidRPr="00BA0B8A" w:rsidRDefault="0053013B" w:rsidP="001D6FC1">
      <w:pPr>
        <w:spacing w:line="360" w:lineRule="auto"/>
        <w:ind w:left="780"/>
        <w:rPr>
          <w:rFonts w:ascii="宋体" w:hAnsi="宋体"/>
          <w:sz w:val="21"/>
          <w:szCs w:val="21"/>
        </w:rPr>
      </w:pPr>
      <w:r w:rsidRPr="0053013B">
        <w:rPr>
          <w:rFonts w:ascii="宋体" w:hAnsi="宋体"/>
          <w:b/>
          <w:color w:val="403152"/>
          <w:sz w:val="21"/>
          <w:szCs w:val="21"/>
        </w:rPr>
      </w:r>
      <w:r w:rsidRPr="0053013B">
        <w:rPr>
          <w:rFonts w:ascii="宋体" w:hAnsi="宋体"/>
          <w:b/>
          <w:color w:val="403152"/>
          <w:sz w:val="21"/>
          <w:szCs w:val="21"/>
        </w:rPr>
        <w:pict>
          <v:shape id="_x0000_s1093" type="#_x0000_t202" style="width:384.2pt;height:33.3pt;mso-position-horizontal-relative:char;mso-position-vertical-relative:line;mso-width-relative:margin;mso-height-relative:margin">
            <v:textbox style="mso-next-textbox:#_x0000_s1093">
              <w:txbxContent>
                <w:p w:rsidR="001D6FC1" w:rsidRPr="000B4B56" w:rsidRDefault="001D6FC1" w:rsidP="001D6FC1">
                  <w:pPr>
                    <w:ind w:left="0"/>
                    <w:rPr>
                      <w:szCs w:val="36"/>
                    </w:rPr>
                  </w:pPr>
                  <w:r>
                    <w:rPr>
                      <w:rFonts w:hint="eastAsia"/>
                    </w:rPr>
                    <w:t>hsl c=2</w:t>
                  </w:r>
                  <w:r w:rsidRPr="003F37E3">
                    <w:rPr>
                      <w:rFonts w:hint="eastAsia"/>
                    </w:rPr>
                    <w:t>,m=</w:t>
                  </w:r>
                  <w:r>
                    <w:rPr>
                      <w:rFonts w:hint="eastAsia"/>
                    </w:rPr>
                    <w:t>hwtest</w:t>
                  </w:r>
                  <w:r w:rsidRPr="003F37E3">
                    <w:rPr>
                      <w:rFonts w:hint="eastAsia"/>
                    </w:rPr>
                    <w:t>,a=0</w:t>
                  </w:r>
                </w:p>
              </w:txbxContent>
            </v:textbox>
            <w10:wrap type="none"/>
            <w10:anchorlock/>
          </v:shape>
        </w:pict>
      </w:r>
    </w:p>
    <w:p w:rsidR="001D6FC1" w:rsidRPr="00BA0B8A" w:rsidRDefault="001D6FC1" w:rsidP="001D6FC1">
      <w:pPr>
        <w:widowControl w:val="0"/>
        <w:numPr>
          <w:ilvl w:val="0"/>
          <w:numId w:val="12"/>
        </w:numPr>
        <w:spacing w:before="0" w:after="0"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等待10s后（外时钟测试需要等待），打开slot2所有指示灯</w:t>
      </w:r>
    </w:p>
    <w:p w:rsidR="001D6FC1" w:rsidRDefault="0053013B" w:rsidP="001D6FC1">
      <w:pPr>
        <w:spacing w:line="360" w:lineRule="auto"/>
        <w:ind w:left="780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092" type="#_x0000_t202" style="width:384.2pt;height:37.7pt;mso-position-horizontal-relative:char;mso-position-vertical-relative:line;mso-width-relative:margin;mso-height-relative:margin">
            <v:textbox style="mso-next-textbox:#_x0000_s1092">
              <w:txbxContent>
                <w:p w:rsidR="001D6FC1" w:rsidRPr="000B4B56" w:rsidRDefault="001D6FC1" w:rsidP="001D6FC1">
                  <w:pPr>
                    <w:ind w:left="0"/>
                    <w:rPr>
                      <w:szCs w:val="36"/>
                    </w:rPr>
                  </w:pPr>
                  <w:r>
                    <w:rPr>
                      <w:rFonts w:hint="eastAsia"/>
                    </w:rPr>
                    <w:t>hsl c=2</w:t>
                  </w:r>
                  <w:r w:rsidRPr="003F37E3">
                    <w:rPr>
                      <w:rFonts w:hint="eastAsia"/>
                    </w:rPr>
                    <w:t>,m=</w:t>
                  </w:r>
                  <w:r>
                    <w:rPr>
                      <w:rFonts w:hint="eastAsia"/>
                    </w:rPr>
                    <w:t>hwtest</w:t>
                  </w:r>
                  <w:r w:rsidRPr="003F37E3">
                    <w:rPr>
                      <w:rFonts w:hint="eastAsia"/>
                    </w:rPr>
                    <w:t>,a=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  <w10:wrap type="none"/>
            <w10:anchorlock/>
          </v:shape>
        </w:pict>
      </w:r>
    </w:p>
    <w:p w:rsidR="001D6FC1" w:rsidRDefault="001D6FC1" w:rsidP="001D6FC1">
      <w:pPr>
        <w:spacing w:line="360" w:lineRule="auto"/>
        <w:ind w:left="780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 w:hint="eastAsia"/>
          <w:b/>
          <w:color w:val="403152"/>
          <w:sz w:val="21"/>
          <w:szCs w:val="21"/>
        </w:rPr>
        <w:t>此时也需注意各灯的位置和颜色，面板左侧的告警指示灯颜色为：</w:t>
      </w:r>
    </w:p>
    <w:p w:rsidR="001D6FC1" w:rsidRPr="00660629" w:rsidRDefault="001D6FC1" w:rsidP="001D6FC1">
      <w:pPr>
        <w:spacing w:line="360" w:lineRule="auto"/>
        <w:ind w:left="78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b/>
          <w:color w:val="403152"/>
          <w:sz w:val="21"/>
          <w:szCs w:val="21"/>
        </w:rPr>
        <w:t>PWR:G；CALM:R；CSTA:G；XALM:R；XSTA:G；DBALM:R；DBSTA:G；（G:绿色；R：红色）。FX和GE灯为：左绿右红；</w:t>
      </w:r>
    </w:p>
    <w:p w:rsidR="001D6FC1" w:rsidRPr="00BA0B8A" w:rsidRDefault="001D6FC1" w:rsidP="001D6FC1">
      <w:pPr>
        <w:widowControl w:val="0"/>
        <w:numPr>
          <w:ilvl w:val="0"/>
          <w:numId w:val="12"/>
        </w:numPr>
        <w:spacing w:before="0" w:after="0"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登陆</w:t>
      </w:r>
      <w:r>
        <w:rPr>
          <w:rFonts w:ascii="宋体" w:hAnsi="宋体" w:hint="eastAsia"/>
          <w:sz w:val="21"/>
          <w:szCs w:val="21"/>
        </w:rPr>
        <w:t>slot2</w:t>
      </w:r>
      <w:r w:rsidRPr="00BA0B8A">
        <w:rPr>
          <w:rFonts w:ascii="宋体" w:hAnsi="宋体" w:hint="eastAsia"/>
          <w:sz w:val="21"/>
          <w:szCs w:val="21"/>
        </w:rPr>
        <w:t>单板（192.168.1.201）23端口下的root界面，执行</w:t>
      </w:r>
    </w:p>
    <w:p w:rsidR="001D6FC1" w:rsidRPr="00BA0B8A" w:rsidRDefault="0053013B" w:rsidP="001D6FC1">
      <w:pPr>
        <w:widowControl w:val="0"/>
        <w:spacing w:before="0" w:after="0" w:line="360" w:lineRule="auto"/>
        <w:ind w:left="780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091" type="#_x0000_t202" style="width:384.2pt;height:37.7pt;mso-position-horizontal-relative:char;mso-position-vertical-relative:line;mso-width-relative:margin;mso-height-relative:margin">
            <v:textbox style="mso-next-textbox:#_x0000_s1091">
              <w:txbxContent>
                <w:p w:rsidR="001D6FC1" w:rsidRPr="000B4B56" w:rsidRDefault="001D6FC1" w:rsidP="001D6FC1">
                  <w:pPr>
                    <w:ind w:left="0"/>
                    <w:rPr>
                      <w:szCs w:val="36"/>
                    </w:rPr>
                  </w:pPr>
                  <w:r>
                    <w:rPr>
                      <w:rFonts w:hint="eastAsia"/>
                    </w:rPr>
                    <w:t>telnet 192.168.100.3</w:t>
                  </w:r>
                </w:p>
              </w:txbxContent>
            </v:textbox>
            <w10:wrap type="none"/>
            <w10:anchorlock/>
          </v:shape>
        </w:pict>
      </w:r>
    </w:p>
    <w:p w:rsidR="001D6FC1" w:rsidRPr="00BA0B8A" w:rsidRDefault="001D6FC1" w:rsidP="001D6FC1">
      <w:pPr>
        <w:widowControl w:val="0"/>
        <w:spacing w:before="0" w:after="0" w:line="360" w:lineRule="auto"/>
        <w:ind w:left="786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登陆slot2的23端口，执行dmesg，会显示如下结果：</w:t>
      </w:r>
    </w:p>
    <w:p w:rsidR="001D6FC1" w:rsidRDefault="001D6FC1" w:rsidP="001D6FC1">
      <w:pPr>
        <w:widowControl w:val="0"/>
        <w:spacing w:before="0" w:after="0" w:line="360" w:lineRule="auto"/>
        <w:ind w:leftChars="-35" w:left="-8" w:hangingChars="36" w:hanging="76"/>
        <w:rPr>
          <w:rFonts w:ascii="宋体" w:hAnsi="宋体"/>
          <w:b/>
          <w:color w:val="403152"/>
          <w:sz w:val="21"/>
          <w:szCs w:val="21"/>
        </w:rPr>
      </w:pPr>
    </w:p>
    <w:p w:rsidR="001D6FC1" w:rsidRDefault="001D6FC1" w:rsidP="001D6FC1">
      <w:pPr>
        <w:widowControl w:val="0"/>
        <w:spacing w:before="0" w:after="0" w:line="360" w:lineRule="auto"/>
        <w:ind w:leftChars="-35" w:left="-8" w:hangingChars="36" w:hanging="76"/>
        <w:rPr>
          <w:rFonts w:ascii="宋体" w:hAnsi="宋体"/>
          <w:b/>
          <w:color w:val="403152"/>
          <w:sz w:val="21"/>
          <w:szCs w:val="21"/>
        </w:rPr>
      </w:pPr>
    </w:p>
    <w:p w:rsidR="001D6FC1" w:rsidRDefault="001D6FC1" w:rsidP="001D6FC1">
      <w:pPr>
        <w:widowControl w:val="0"/>
        <w:spacing w:before="0" w:after="0" w:line="360" w:lineRule="auto"/>
        <w:ind w:leftChars="-35" w:left="-8" w:hangingChars="36" w:hanging="76"/>
        <w:rPr>
          <w:rFonts w:ascii="宋体" w:hAnsi="宋体"/>
          <w:b/>
          <w:color w:val="403152"/>
          <w:sz w:val="21"/>
          <w:szCs w:val="21"/>
        </w:rPr>
      </w:pPr>
    </w:p>
    <w:p w:rsidR="001D6FC1" w:rsidRDefault="001D6FC1" w:rsidP="001D6FC1">
      <w:pPr>
        <w:widowControl w:val="0"/>
        <w:spacing w:before="0" w:after="0" w:line="360" w:lineRule="auto"/>
        <w:ind w:leftChars="-35" w:left="-8" w:hangingChars="36" w:hanging="76"/>
        <w:rPr>
          <w:rFonts w:ascii="宋体" w:hAnsi="宋体"/>
          <w:b/>
          <w:color w:val="403152"/>
          <w:sz w:val="21"/>
          <w:szCs w:val="21"/>
        </w:rPr>
      </w:pPr>
    </w:p>
    <w:p w:rsidR="001D6FC1" w:rsidRDefault="001D6FC1" w:rsidP="001D6FC1">
      <w:pPr>
        <w:widowControl w:val="0"/>
        <w:spacing w:before="0" w:after="0" w:line="360" w:lineRule="auto"/>
        <w:ind w:leftChars="-35" w:left="-8" w:hangingChars="36" w:hanging="76"/>
        <w:rPr>
          <w:rFonts w:ascii="宋体" w:hAnsi="宋体"/>
          <w:b/>
          <w:color w:val="403152"/>
          <w:sz w:val="21"/>
          <w:szCs w:val="21"/>
        </w:rPr>
      </w:pPr>
    </w:p>
    <w:p w:rsidR="001D6FC1" w:rsidRDefault="001D6FC1" w:rsidP="001D6FC1">
      <w:pPr>
        <w:widowControl w:val="0"/>
        <w:spacing w:before="0" w:after="0" w:line="360" w:lineRule="auto"/>
        <w:ind w:leftChars="-35" w:left="-8" w:hangingChars="36" w:hanging="76"/>
        <w:rPr>
          <w:rFonts w:ascii="宋体" w:hAnsi="宋体"/>
          <w:b/>
          <w:color w:val="403152"/>
          <w:sz w:val="21"/>
          <w:szCs w:val="21"/>
        </w:rPr>
      </w:pPr>
    </w:p>
    <w:p w:rsidR="001D6FC1" w:rsidRDefault="001D6FC1" w:rsidP="001D6FC1">
      <w:pPr>
        <w:widowControl w:val="0"/>
        <w:spacing w:before="0" w:after="0" w:line="360" w:lineRule="auto"/>
        <w:ind w:leftChars="-35" w:left="-8" w:hangingChars="36" w:hanging="76"/>
        <w:rPr>
          <w:rFonts w:ascii="宋体" w:hAnsi="宋体"/>
          <w:b/>
          <w:color w:val="403152"/>
          <w:sz w:val="21"/>
          <w:szCs w:val="21"/>
        </w:rPr>
      </w:pPr>
    </w:p>
    <w:p w:rsidR="001D6FC1" w:rsidRDefault="001D6FC1" w:rsidP="001D6FC1">
      <w:pPr>
        <w:widowControl w:val="0"/>
        <w:spacing w:before="0" w:after="0" w:line="360" w:lineRule="auto"/>
        <w:ind w:leftChars="-35" w:left="-8" w:hangingChars="36" w:hanging="76"/>
        <w:rPr>
          <w:rFonts w:ascii="宋体" w:hAnsi="宋体"/>
          <w:b/>
          <w:color w:val="403152"/>
          <w:sz w:val="21"/>
          <w:szCs w:val="21"/>
        </w:rPr>
      </w:pPr>
    </w:p>
    <w:p w:rsidR="001D6FC1" w:rsidRDefault="0053013B" w:rsidP="001D6FC1">
      <w:pPr>
        <w:widowControl w:val="0"/>
        <w:spacing w:before="0" w:after="0" w:line="360" w:lineRule="auto"/>
        <w:ind w:leftChars="-35" w:left="3" w:hangingChars="36" w:hanging="87"/>
        <w:rPr>
          <w:rFonts w:ascii="宋体" w:hAnsi="宋体"/>
          <w:b/>
          <w:color w:val="403152"/>
          <w:sz w:val="21"/>
          <w:szCs w:val="21"/>
        </w:rPr>
      </w:pPr>
      <w:r w:rsidRPr="0053013B">
        <w:rPr>
          <w:rFonts w:ascii="宋体" w:hAnsi="宋体"/>
          <w:b/>
          <w:color w:val="403152"/>
          <w:szCs w:val="21"/>
        </w:rPr>
      </w:r>
      <w:r w:rsidRPr="0053013B">
        <w:rPr>
          <w:rFonts w:ascii="宋体" w:hAnsi="宋体"/>
          <w:b/>
          <w:color w:val="403152"/>
          <w:szCs w:val="21"/>
        </w:rPr>
        <w:pict>
          <v:shape id="_x0000_s1090" type="#_x0000_t202" style="width:402pt;height:674.05pt;mso-position-horizontal-relative:char;mso-position-vertical-relative:line;mso-width-relative:margin;mso-height-relative:margin">
            <v:textbox style="mso-next-textbox:#_x0000_s1090">
              <w:txbxContent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*********************hwtest******************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board type ACTP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E</w:t>
                  </w:r>
                  <w:r w:rsidRPr="0004413C">
                    <w:rPr>
                      <w:sz w:val="21"/>
                      <w:szCs w:val="21"/>
                    </w:rPr>
                    <w:t>_A_75ohm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或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ACTPE_A_120ohm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L</w:t>
                  </w:r>
                  <w:r w:rsidRPr="0004413C">
                    <w:rPr>
                      <w:sz w:val="21"/>
                      <w:szCs w:val="21"/>
                    </w:rPr>
                    <w:t>ed on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CPLD_ID 330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5</w:t>
                  </w:r>
                  <w:r w:rsidRPr="0004413C">
                    <w:rPr>
                      <w:sz w:val="21"/>
                      <w:szCs w:val="21"/>
                    </w:rPr>
                    <w:t xml:space="preserve">     version  1.</w:t>
                  </w:r>
                  <w:r>
                    <w:rPr>
                      <w:rFonts w:hint="eastAsia"/>
                      <w:sz w:val="21"/>
                      <w:szCs w:val="21"/>
                    </w:rPr>
                    <w:t>7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FPGA1_ID  330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7</w:t>
                  </w:r>
                  <w:r w:rsidRPr="0004413C">
                    <w:rPr>
                      <w:sz w:val="21"/>
                      <w:szCs w:val="21"/>
                    </w:rPr>
                    <w:t xml:space="preserve">   version  </w:t>
                  </w:r>
                  <w:r w:rsidR="00FA116F">
                    <w:rPr>
                      <w:rFonts w:hint="eastAsia"/>
                      <w:sz w:val="21"/>
                      <w:szCs w:val="21"/>
                    </w:rPr>
                    <w:t>2.2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FPGA2_ID  3306  </w:t>
                  </w:r>
                  <w:r>
                    <w:rPr>
                      <w:sz w:val="21"/>
                      <w:szCs w:val="21"/>
                    </w:rPr>
                    <w:t>version  1.</w:t>
                  </w:r>
                  <w:r w:rsidR="00FA116F">
                    <w:rPr>
                      <w:rFonts w:hint="eastAsia"/>
                      <w:sz w:val="21"/>
                      <w:szCs w:val="21"/>
                    </w:rPr>
                    <w:t>f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pcb_version=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0</w:t>
                  </w:r>
                  <w:r w:rsidRPr="0004413C">
                    <w:rPr>
                      <w:sz w:val="21"/>
                      <w:szCs w:val="21"/>
                    </w:rPr>
                    <w:t xml:space="preserve">  BkpType:CXT20C_A0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CPLD            ok 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FPGA1 ok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  <w:r w:rsidRPr="0004413C">
                    <w:rPr>
                      <w:sz w:val="21"/>
                      <w:szCs w:val="21"/>
                    </w:rPr>
                    <w:t>FPGA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2</w:t>
                  </w:r>
                  <w:r w:rsidRPr="0004413C">
                    <w:rPr>
                      <w:sz w:val="21"/>
                      <w:szCs w:val="21"/>
                    </w:rPr>
                    <w:t xml:space="preserve"> 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IDT3380 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IDT3380 IN3 ok 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  </w:t>
                  </w:r>
                  <w:r w:rsidRPr="0004413C">
                    <w:rPr>
                      <w:sz w:val="21"/>
                      <w:szCs w:val="21"/>
                    </w:rPr>
                    <w:t xml:space="preserve">IDT3380 IN4 ok </w:t>
                  </w:r>
                </w:p>
                <w:p w:rsidR="001D6FC1" w:rsidRPr="00C77A7A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C77A7A">
                    <w:rPr>
                      <w:sz w:val="21"/>
                      <w:szCs w:val="21"/>
                    </w:rPr>
                    <w:t xml:space="preserve">IDT3380 IN6 </w:t>
                  </w:r>
                  <w:r>
                    <w:rPr>
                      <w:rFonts w:hint="eastAsia"/>
                      <w:sz w:val="21"/>
                      <w:szCs w:val="21"/>
                    </w:rPr>
                    <w:t>ok</w:t>
                  </w:r>
                  <w:r w:rsidRPr="00C77A7A">
                    <w:rPr>
                      <w:sz w:val="21"/>
                      <w:szCs w:val="21"/>
                    </w:rPr>
                    <w:t xml:space="preserve">       IDT3380 IN7 </w:t>
                  </w:r>
                  <w:r>
                    <w:rPr>
                      <w:rFonts w:hint="eastAsia"/>
                      <w:sz w:val="21"/>
                      <w:szCs w:val="21"/>
                    </w:rPr>
                    <w:t>ok</w:t>
                  </w:r>
                </w:p>
                <w:p w:rsidR="001D6FC1" w:rsidRPr="00C77A7A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C77A7A">
                    <w:rPr>
                      <w:sz w:val="21"/>
                      <w:szCs w:val="21"/>
                    </w:rPr>
                    <w:t>IDT3380 IN8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ok</w:t>
                  </w:r>
                  <w:r>
                    <w:rPr>
                      <w:sz w:val="21"/>
                      <w:szCs w:val="21"/>
                    </w:rPr>
                    <w:t xml:space="preserve">       </w:t>
                  </w:r>
                  <w:r w:rsidRPr="00C77A7A">
                    <w:rPr>
                      <w:sz w:val="21"/>
                      <w:szCs w:val="21"/>
                    </w:rPr>
                    <w:t xml:space="preserve">IDT3380 IN9 </w:t>
                  </w:r>
                  <w:r>
                    <w:rPr>
                      <w:rFonts w:hint="eastAsia"/>
                      <w:sz w:val="21"/>
                      <w:szCs w:val="21"/>
                    </w:rPr>
                    <w:t>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LIU_1 ok        LIU_2 ok        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oam ddr 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FE PHY LINK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alm 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Card </w:t>
                  </w:r>
                  <w:r w:rsidRPr="0004413C">
                    <w:rPr>
                      <w:sz w:val="21"/>
                      <w:szCs w:val="21"/>
                    </w:rPr>
                    <w:t>temp : 56</w:t>
                  </w:r>
                </w:p>
                <w:p w:rsidR="001D6FC1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RTC ok</w:t>
                  </w:r>
                </w:p>
                <w:p w:rsidR="001D6FC1" w:rsidRPr="000A7A43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Power1 </w:t>
                  </w:r>
                  <w:r>
                    <w:rPr>
                      <w:rFonts w:hint="eastAsia"/>
                      <w:sz w:val="21"/>
                      <w:szCs w:val="21"/>
                    </w:rPr>
                    <w:t>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A7A43">
                    <w:rPr>
                      <w:sz w:val="21"/>
                      <w:szCs w:val="21"/>
                    </w:rPr>
                    <w:t>FREQ recover:     ge[0,1]:ok,ok     fx0[0~3]:ok,ok,ok,ok     e1:ok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online 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com 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EXT_CLK </w:t>
                  </w:r>
                  <w:r w:rsidRPr="0004413C">
                    <w:rPr>
                      <w:rFonts w:hint="eastAsia"/>
                      <w:sz w:val="21"/>
                      <w:szCs w:val="21"/>
                    </w:rPr>
                    <w:t>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1PPS_TOD 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FAN1 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FAN2 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FAN3 OK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fe 0   :up      fe 1   :up      fe 2   :up      fe 3   :up      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fe 4   :up      fe 5   :up      fe 6   :up      fe 7   :up      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fe 8   :up      fe 9   :up      fe10   :up      fe11   :up      </w:t>
                  </w:r>
                </w:p>
                <w:p w:rsidR="001D6FC1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fe12   :up      fe13   :up      fe14   :up      fe15   :up      </w:t>
                  </w:r>
                </w:p>
                <w:p w:rsidR="001D6FC1" w:rsidRPr="00C77A7A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C77A7A">
                    <w:rPr>
                      <w:sz w:val="21"/>
                      <w:szCs w:val="21"/>
                    </w:rPr>
                    <w:t xml:space="preserve">fe16   : up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  <w:r w:rsidRPr="00C77A7A">
                    <w:rPr>
                      <w:sz w:val="21"/>
                      <w:szCs w:val="21"/>
                    </w:rPr>
                    <w:t xml:space="preserve"> fe17   : up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C77A7A">
                    <w:rPr>
                      <w:sz w:val="21"/>
                      <w:szCs w:val="21"/>
                    </w:rPr>
                    <w:t xml:space="preserve">fe18   : up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C77A7A">
                    <w:rPr>
                      <w:sz w:val="21"/>
                      <w:szCs w:val="21"/>
                    </w:rPr>
                    <w:t xml:space="preserve">fe19   : up    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C77A7A">
                    <w:rPr>
                      <w:sz w:val="21"/>
                      <w:szCs w:val="21"/>
                    </w:rPr>
                    <w:t xml:space="preserve">fe20   : up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  <w:r w:rsidRPr="00C77A7A">
                    <w:rPr>
                      <w:sz w:val="21"/>
                      <w:szCs w:val="21"/>
                    </w:rPr>
                    <w:t xml:space="preserve">fe21   : up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C77A7A">
                    <w:rPr>
                      <w:sz w:val="21"/>
                      <w:szCs w:val="21"/>
                    </w:rPr>
                    <w:t xml:space="preserve"> fe22   : up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C77A7A">
                    <w:rPr>
                      <w:sz w:val="21"/>
                      <w:szCs w:val="21"/>
                    </w:rPr>
                    <w:t xml:space="preserve">fe23   : up   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ge 0   :up      ge 1   :up      hg 0   :up      xe 0   :up    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 xml:space="preserve">ge[1] :sfp    ge[2] :sfp    ge[3] :sfp                   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fx[1] :sfp    fx[2] :sfp    fx[3] :sfp    fx[4] :sfp</w:t>
                  </w:r>
                </w:p>
                <w:p w:rsidR="001D6FC1" w:rsidRPr="0004413C" w:rsidRDefault="001D6FC1" w:rsidP="001D6FC1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04413C">
                    <w:rPr>
                      <w:sz w:val="21"/>
                      <w:szCs w:val="21"/>
                    </w:rPr>
                    <w:t>*********************end******************</w:t>
                  </w:r>
                </w:p>
                <w:p w:rsidR="001D6FC1" w:rsidRPr="00460901" w:rsidRDefault="001D6FC1" w:rsidP="001D6FC1">
                  <w:pPr>
                    <w:rPr>
                      <w:szCs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D6FC1" w:rsidRDefault="001D6FC1" w:rsidP="001D6FC1">
      <w:pPr>
        <w:widowControl w:val="0"/>
        <w:numPr>
          <w:ilvl w:val="0"/>
          <w:numId w:val="12"/>
        </w:numPr>
        <w:spacing w:before="0" w:after="0" w:line="360" w:lineRule="auto"/>
        <w:ind w:left="780"/>
        <w:rPr>
          <w:sz w:val="21"/>
          <w:szCs w:val="21"/>
        </w:rPr>
      </w:pPr>
      <w:r w:rsidRPr="00631643">
        <w:rPr>
          <w:rFonts w:hint="eastAsia"/>
          <w:sz w:val="21"/>
          <w:szCs w:val="21"/>
        </w:rPr>
        <w:lastRenderedPageBreak/>
        <w:t>检查以上显示结果，</w:t>
      </w:r>
    </w:p>
    <w:p w:rsidR="001D6FC1" w:rsidRPr="00210010" w:rsidRDefault="001D6FC1" w:rsidP="001D6FC1">
      <w:pPr>
        <w:pStyle w:val="aff4"/>
        <w:spacing w:line="360" w:lineRule="auto"/>
        <w:ind w:left="786" w:firstLineChars="0" w:firstLine="0"/>
        <w:rPr>
          <w:szCs w:val="21"/>
        </w:rPr>
      </w:pPr>
      <w:r w:rsidRPr="00210010">
        <w:rPr>
          <w:rFonts w:hint="eastAsia"/>
          <w:szCs w:val="21"/>
        </w:rPr>
        <w:t>关注</w:t>
      </w:r>
      <w:r w:rsidRPr="00210010">
        <w:rPr>
          <w:szCs w:val="21"/>
        </w:rPr>
        <w:t>board type</w:t>
      </w:r>
      <w:r w:rsidRPr="00210010">
        <w:rPr>
          <w:rFonts w:hint="eastAsia"/>
          <w:szCs w:val="21"/>
        </w:rPr>
        <w:t xml:space="preserve">, </w:t>
      </w:r>
      <w:r w:rsidRPr="00210010">
        <w:rPr>
          <w:rFonts w:ascii="Times New Roman" w:hAnsi="Times New Roman" w:hint="eastAsia"/>
          <w:szCs w:val="21"/>
        </w:rPr>
        <w:t>75</w:t>
      </w:r>
      <w:r w:rsidRPr="00210010">
        <w:rPr>
          <w:rFonts w:ascii="Times New Roman" w:hAnsi="Times New Roman" w:hint="eastAsia"/>
          <w:szCs w:val="21"/>
        </w:rPr>
        <w:t>Ω</w:t>
      </w:r>
      <w:r w:rsidRPr="00210010">
        <w:rPr>
          <w:rFonts w:hint="eastAsia"/>
          <w:szCs w:val="21"/>
        </w:rPr>
        <w:t>为</w:t>
      </w:r>
      <w:r w:rsidRPr="00210010">
        <w:rPr>
          <w:szCs w:val="36"/>
        </w:rPr>
        <w:t>ACTP</w:t>
      </w:r>
      <w:r>
        <w:rPr>
          <w:rFonts w:hint="eastAsia"/>
          <w:szCs w:val="36"/>
        </w:rPr>
        <w:t>E</w:t>
      </w:r>
      <w:r w:rsidRPr="00210010">
        <w:rPr>
          <w:szCs w:val="36"/>
        </w:rPr>
        <w:t>_A_75ohm</w:t>
      </w:r>
      <w:r w:rsidRPr="00210010">
        <w:rPr>
          <w:rFonts w:hint="eastAsia"/>
          <w:szCs w:val="21"/>
        </w:rPr>
        <w:t>, 120</w:t>
      </w:r>
      <w:r w:rsidRPr="00210010">
        <w:rPr>
          <w:rFonts w:ascii="Times New Roman" w:hAnsi="Times New Roman" w:hint="eastAsia"/>
          <w:szCs w:val="21"/>
        </w:rPr>
        <w:t>Ω</w:t>
      </w:r>
      <w:r w:rsidRPr="00210010">
        <w:rPr>
          <w:rFonts w:hint="eastAsia"/>
          <w:szCs w:val="21"/>
        </w:rPr>
        <w:t>为</w:t>
      </w:r>
      <w:r w:rsidRPr="00210010">
        <w:rPr>
          <w:szCs w:val="36"/>
        </w:rPr>
        <w:t>ACTP</w:t>
      </w:r>
      <w:r>
        <w:rPr>
          <w:rFonts w:hint="eastAsia"/>
          <w:szCs w:val="36"/>
        </w:rPr>
        <w:t>E</w:t>
      </w:r>
      <w:r w:rsidRPr="00210010">
        <w:rPr>
          <w:szCs w:val="36"/>
        </w:rPr>
        <w:t>_A_</w:t>
      </w:r>
      <w:r w:rsidRPr="00210010">
        <w:rPr>
          <w:rFonts w:hint="eastAsia"/>
          <w:szCs w:val="36"/>
        </w:rPr>
        <w:t>120</w:t>
      </w:r>
      <w:r w:rsidRPr="00210010">
        <w:rPr>
          <w:szCs w:val="36"/>
        </w:rPr>
        <w:t>ohm</w:t>
      </w:r>
      <w:r w:rsidRPr="00210010">
        <w:rPr>
          <w:rFonts w:hint="eastAsia"/>
          <w:szCs w:val="36"/>
        </w:rPr>
        <w:t>，</w:t>
      </w:r>
      <w:r w:rsidRPr="00210010">
        <w:rPr>
          <w:rFonts w:hint="eastAsia"/>
          <w:szCs w:val="21"/>
        </w:rPr>
        <w:t xml:space="preserve"> CPLD/FPGA</w:t>
      </w:r>
      <w:r w:rsidRPr="00210010">
        <w:rPr>
          <w:rFonts w:hint="eastAsia"/>
          <w:szCs w:val="21"/>
        </w:rPr>
        <w:t>版本是否正确（对照</w:t>
      </w:r>
      <w:r>
        <w:rPr>
          <w:rFonts w:hint="eastAsia"/>
          <w:szCs w:val="21"/>
        </w:rPr>
        <w:t>PKG_Version</w:t>
      </w:r>
      <w:r w:rsidRPr="00210010">
        <w:rPr>
          <w:rFonts w:hint="eastAsia"/>
          <w:szCs w:val="21"/>
        </w:rPr>
        <w:t>确认）；</w:t>
      </w:r>
    </w:p>
    <w:p w:rsidR="001D6FC1" w:rsidRPr="002F3786" w:rsidRDefault="001D6FC1" w:rsidP="001D6FC1">
      <w:pPr>
        <w:pStyle w:val="aff4"/>
        <w:spacing w:line="360" w:lineRule="auto"/>
        <w:ind w:left="786" w:firstLineChars="0" w:firstLine="0"/>
        <w:rPr>
          <w:szCs w:val="21"/>
        </w:rPr>
      </w:pPr>
      <w:r w:rsidRPr="002F3786">
        <w:rPr>
          <w:rFonts w:hint="eastAsia"/>
          <w:szCs w:val="21"/>
        </w:rPr>
        <w:t>状态都要为</w:t>
      </w:r>
      <w:r w:rsidRPr="002F3786">
        <w:rPr>
          <w:rFonts w:hint="eastAsia"/>
          <w:szCs w:val="21"/>
        </w:rPr>
        <w:t>ok</w:t>
      </w:r>
      <w:r w:rsidRPr="002F3786">
        <w:rPr>
          <w:rFonts w:hint="eastAsia"/>
          <w:szCs w:val="21"/>
        </w:rPr>
        <w:t>，</w:t>
      </w:r>
      <w:r w:rsidRPr="002F3786">
        <w:rPr>
          <w:rFonts w:hint="eastAsia"/>
          <w:szCs w:val="21"/>
        </w:rPr>
        <w:t>temp</w:t>
      </w:r>
      <w:r w:rsidRPr="002F3786">
        <w:rPr>
          <w:rFonts w:hint="eastAsia"/>
          <w:szCs w:val="21"/>
        </w:rPr>
        <w:t>的值在</w:t>
      </w:r>
      <w:r w:rsidRPr="002F3786">
        <w:rPr>
          <w:rFonts w:hint="eastAsia"/>
          <w:szCs w:val="21"/>
        </w:rPr>
        <w:t>30</w:t>
      </w:r>
      <w:r w:rsidRPr="002F3786">
        <w:rPr>
          <w:rFonts w:hint="eastAsia"/>
          <w:szCs w:val="21"/>
        </w:rPr>
        <w:t>～</w:t>
      </w:r>
      <w:r w:rsidRPr="002F3786">
        <w:rPr>
          <w:rFonts w:hint="eastAsia"/>
          <w:szCs w:val="21"/>
        </w:rPr>
        <w:t>70</w:t>
      </w:r>
      <w:r w:rsidRPr="002F3786">
        <w:rPr>
          <w:rFonts w:hint="eastAsia"/>
          <w:szCs w:val="21"/>
        </w:rPr>
        <w:t>范围内是正常的；</w:t>
      </w:r>
    </w:p>
    <w:p w:rsidR="001D6FC1" w:rsidRPr="002F3786" w:rsidRDefault="001D6FC1" w:rsidP="001D6FC1">
      <w:pPr>
        <w:pStyle w:val="aff4"/>
        <w:spacing w:line="360" w:lineRule="auto"/>
        <w:ind w:left="786" w:firstLineChars="0" w:firstLine="0"/>
        <w:rPr>
          <w:szCs w:val="21"/>
        </w:rPr>
      </w:pPr>
      <w:r w:rsidRPr="002F3786">
        <w:rPr>
          <w:rFonts w:hint="eastAsia"/>
          <w:szCs w:val="21"/>
        </w:rPr>
        <w:t>注意：如有异常状态，请及时通知生产测试技术支持。</w:t>
      </w:r>
    </w:p>
    <w:p w:rsidR="001D6FC1" w:rsidRPr="00B571B3" w:rsidRDefault="001D6FC1" w:rsidP="001D6FC1">
      <w:pPr>
        <w:widowControl w:val="0"/>
        <w:numPr>
          <w:ilvl w:val="0"/>
          <w:numId w:val="12"/>
        </w:numPr>
        <w:spacing w:before="0" w:after="0" w:line="360" w:lineRule="auto"/>
        <w:ind w:left="780"/>
        <w:rPr>
          <w:rFonts w:ascii="宋体" w:hAnsi="宋体"/>
          <w:sz w:val="21"/>
          <w:szCs w:val="21"/>
        </w:rPr>
      </w:pPr>
      <w:r w:rsidRPr="00B571B3">
        <w:rPr>
          <w:rFonts w:ascii="宋体" w:hAnsi="宋体" w:hint="eastAsia"/>
          <w:sz w:val="21"/>
          <w:szCs w:val="21"/>
        </w:rPr>
        <w:t>测试完成后，在</w:t>
      </w:r>
      <w:r>
        <w:rPr>
          <w:rFonts w:ascii="宋体" w:hAnsi="宋体" w:hint="eastAsia"/>
          <w:sz w:val="21"/>
          <w:szCs w:val="21"/>
        </w:rPr>
        <w:t>主控板卡</w:t>
      </w:r>
      <w:r w:rsidRPr="00B571B3">
        <w:rPr>
          <w:rFonts w:ascii="宋体" w:hAnsi="宋体" w:hint="eastAsia"/>
          <w:sz w:val="21"/>
          <w:szCs w:val="21"/>
        </w:rPr>
        <w:t>的</w:t>
      </w:r>
      <w:r>
        <w:rPr>
          <w:rFonts w:ascii="宋体" w:hAnsi="宋体" w:hint="eastAsia"/>
          <w:sz w:val="21"/>
          <w:szCs w:val="21"/>
        </w:rPr>
        <w:t>23</w:t>
      </w:r>
      <w:r w:rsidRPr="00B571B3">
        <w:rPr>
          <w:rFonts w:ascii="宋体" w:hAnsi="宋体" w:hint="eastAsia"/>
          <w:sz w:val="21"/>
          <w:szCs w:val="21"/>
        </w:rPr>
        <w:t>端口的下执行以下命令清除数据库</w:t>
      </w:r>
      <w:r>
        <w:rPr>
          <w:rFonts w:ascii="宋体" w:hAnsi="宋体" w:hint="eastAsia"/>
          <w:sz w:val="21"/>
          <w:szCs w:val="21"/>
        </w:rPr>
        <w:t>,日志文件,历史性能文件等</w:t>
      </w:r>
    </w:p>
    <w:p w:rsidR="001D6FC1" w:rsidRPr="00F215CB" w:rsidRDefault="0053013B" w:rsidP="001D6FC1">
      <w:pPr>
        <w:widowControl w:val="0"/>
        <w:spacing w:before="0" w:after="0" w:line="360" w:lineRule="auto"/>
        <w:ind w:left="780"/>
        <w:rPr>
          <w:rFonts w:ascii="宋体" w:hAnsi="宋体"/>
          <w:sz w:val="21"/>
          <w:szCs w:val="21"/>
        </w:rPr>
      </w:pPr>
      <w:r w:rsidRPr="0053013B">
        <w:rPr>
          <w:rFonts w:ascii="宋体" w:hAnsi="宋体"/>
          <w:b/>
          <w:color w:val="403152"/>
          <w:sz w:val="21"/>
          <w:szCs w:val="21"/>
        </w:rPr>
      </w:r>
      <w:r w:rsidRPr="0053013B">
        <w:rPr>
          <w:rFonts w:ascii="宋体" w:hAnsi="宋体"/>
          <w:b/>
          <w:color w:val="403152"/>
          <w:sz w:val="21"/>
          <w:szCs w:val="21"/>
        </w:rPr>
        <w:pict>
          <v:shape id="_x0000_s1089" type="#_x0000_t202" style="width:384.2pt;height:39.25pt;mso-position-horizontal-relative:char;mso-position-vertical-relative:line;mso-width-relative:margin;mso-height-relative:margin">
            <v:textbox style="mso-next-textbox:#_x0000_s1089">
              <w:txbxContent>
                <w:p w:rsidR="001D6FC1" w:rsidRPr="00226B2D" w:rsidRDefault="001D6FC1" w:rsidP="001D6FC1">
                  <w:pPr>
                    <w:rPr>
                      <w:rFonts w:ascii="Calibri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hAnsi="Calibri" w:cs="Calibri" w:hint="eastAsia"/>
                      <w:sz w:val="21"/>
                      <w:szCs w:val="21"/>
                    </w:rPr>
                    <w:t>manu sysclear</w:t>
                  </w:r>
                </w:p>
              </w:txbxContent>
            </v:textbox>
            <w10:wrap type="none"/>
            <w10:anchorlock/>
          </v:shape>
        </w:pict>
      </w:r>
    </w:p>
    <w:p w:rsidR="002723C7" w:rsidRPr="00BA0B8A" w:rsidRDefault="002723C7" w:rsidP="002723C7">
      <w:pPr>
        <w:pStyle w:val="20"/>
        <w:rPr>
          <w:rFonts w:ascii="宋体" w:eastAsia="宋体" w:hAnsi="宋体"/>
          <w:sz w:val="21"/>
          <w:szCs w:val="21"/>
        </w:rPr>
      </w:pPr>
      <w:r w:rsidRPr="00BA0B8A">
        <w:rPr>
          <w:rFonts w:ascii="宋体" w:eastAsia="宋体" w:hAnsi="宋体"/>
          <w:sz w:val="21"/>
          <w:szCs w:val="21"/>
        </w:rPr>
        <w:t>R</w:t>
      </w:r>
      <w:r w:rsidRPr="00BA0B8A">
        <w:rPr>
          <w:rFonts w:ascii="宋体" w:eastAsia="宋体" w:hAnsi="宋体" w:hint="eastAsia"/>
          <w:sz w:val="21"/>
          <w:szCs w:val="21"/>
        </w:rPr>
        <w:t>eset按钮测试</w:t>
      </w:r>
      <w:bookmarkEnd w:id="63"/>
      <w:bookmarkEnd w:id="64"/>
    </w:p>
    <w:p w:rsidR="002723C7" w:rsidRPr="00BA0B8A" w:rsidRDefault="002723C7" w:rsidP="006F3329">
      <w:pPr>
        <w:pStyle w:val="aff4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完成</w:t>
      </w:r>
      <w:r w:rsidR="00EC2A2B">
        <w:rPr>
          <w:rFonts w:ascii="宋体" w:hAnsi="宋体" w:hint="eastAsia"/>
          <w:szCs w:val="21"/>
        </w:rPr>
        <w:t>5</w:t>
      </w:r>
      <w:r w:rsidR="00C77D96" w:rsidRPr="00BA0B8A">
        <w:rPr>
          <w:rFonts w:ascii="宋体" w:hAnsi="宋体" w:hint="eastAsia"/>
          <w:szCs w:val="21"/>
        </w:rPr>
        <w:t>.12</w:t>
      </w:r>
      <w:r w:rsidRPr="00BA0B8A">
        <w:rPr>
          <w:rFonts w:ascii="宋体" w:hAnsi="宋体" w:hint="eastAsia"/>
          <w:szCs w:val="21"/>
        </w:rPr>
        <w:t>和</w:t>
      </w:r>
      <w:r w:rsidR="00EC2A2B">
        <w:rPr>
          <w:rFonts w:ascii="宋体" w:hAnsi="宋体" w:hint="eastAsia"/>
          <w:szCs w:val="21"/>
        </w:rPr>
        <w:t>5</w:t>
      </w:r>
      <w:r w:rsidR="00C77D96" w:rsidRPr="00BA0B8A">
        <w:rPr>
          <w:rFonts w:ascii="宋体" w:hAnsi="宋体" w:hint="eastAsia"/>
          <w:szCs w:val="21"/>
        </w:rPr>
        <w:t>.13</w:t>
      </w:r>
      <w:r w:rsidRPr="00BA0B8A">
        <w:rPr>
          <w:rFonts w:ascii="宋体" w:hAnsi="宋体" w:hint="eastAsia"/>
          <w:szCs w:val="21"/>
        </w:rPr>
        <w:t>的测试后，按下</w:t>
      </w:r>
      <w:r w:rsidR="00EC2A2B">
        <w:rPr>
          <w:rFonts w:ascii="宋体" w:hAnsi="宋体" w:hint="eastAsia"/>
          <w:szCs w:val="21"/>
        </w:rPr>
        <w:t>slot1</w:t>
      </w:r>
      <w:r w:rsidRPr="00BA0B8A">
        <w:rPr>
          <w:rFonts w:ascii="宋体" w:hAnsi="宋体" w:hint="eastAsia"/>
          <w:szCs w:val="21"/>
        </w:rPr>
        <w:t>面板的rst按钮，重启单板。若单板重启，则ok。</w:t>
      </w:r>
    </w:p>
    <w:p w:rsidR="004A537F" w:rsidRPr="00BA0B8A" w:rsidRDefault="004A537F" w:rsidP="006F3329">
      <w:pPr>
        <w:widowControl w:val="0"/>
        <w:numPr>
          <w:ilvl w:val="0"/>
          <w:numId w:val="14"/>
        </w:numPr>
        <w:spacing w:before="0" w:after="0" w:line="24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监视串口界面，看到倒数数字时，敲回车，停在uboot界面；</w:t>
      </w:r>
    </w:p>
    <w:p w:rsidR="004A537F" w:rsidRDefault="004A537F" w:rsidP="006F3329">
      <w:pPr>
        <w:widowControl w:val="0"/>
        <w:numPr>
          <w:ilvl w:val="0"/>
          <w:numId w:val="14"/>
        </w:numPr>
        <w:spacing w:before="0" w:after="0" w:line="24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执行“print</w:t>
      </w:r>
      <w:r w:rsidRPr="00BA0B8A">
        <w:rPr>
          <w:rFonts w:ascii="宋体" w:hAnsi="宋体"/>
          <w:sz w:val="21"/>
          <w:szCs w:val="21"/>
        </w:rPr>
        <w:t>”</w:t>
      </w:r>
      <w:r w:rsidRPr="00BA0B8A">
        <w:rPr>
          <w:rFonts w:ascii="宋体" w:hAnsi="宋体" w:hint="eastAsia"/>
          <w:sz w:val="21"/>
          <w:szCs w:val="21"/>
        </w:rPr>
        <w:t>命令。检查ethaddr的 mac</w:t>
      </w:r>
      <w:r w:rsidR="003A2D6A" w:rsidRPr="00BA0B8A">
        <w:rPr>
          <w:rFonts w:ascii="宋体" w:hAnsi="宋体" w:hint="eastAsia"/>
          <w:sz w:val="21"/>
          <w:szCs w:val="21"/>
        </w:rPr>
        <w:t>地址是否与标签地址一致</w:t>
      </w:r>
      <w:r w:rsidR="00EC2A2B">
        <w:rPr>
          <w:rFonts w:ascii="宋体" w:hAnsi="宋体" w:hint="eastAsia"/>
          <w:sz w:val="21"/>
          <w:szCs w:val="21"/>
        </w:rPr>
        <w:t>，不一致的话需要按照步骤5.8重新写入mac地址</w:t>
      </w:r>
      <w:r w:rsidR="003A2D6A" w:rsidRPr="00BA0B8A">
        <w:rPr>
          <w:rFonts w:ascii="宋体" w:hAnsi="宋体" w:hint="eastAsia"/>
          <w:sz w:val="21"/>
          <w:szCs w:val="21"/>
        </w:rPr>
        <w:t>；</w:t>
      </w:r>
    </w:p>
    <w:p w:rsidR="00BC3CA7" w:rsidRPr="00F6094A" w:rsidRDefault="00EC2A2B" w:rsidP="006F3329">
      <w:pPr>
        <w:widowControl w:val="0"/>
        <w:numPr>
          <w:ilvl w:val="0"/>
          <w:numId w:val="14"/>
        </w:numPr>
        <w:spacing w:before="0"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完成slot1 reset测试后，按下slot2面板的rst按钮，执行步骤2~3。</w:t>
      </w:r>
    </w:p>
    <w:p w:rsidR="00851B65" w:rsidRPr="00BA0B8A" w:rsidRDefault="00851B65" w:rsidP="00851B65">
      <w:pPr>
        <w:pStyle w:val="20"/>
        <w:rPr>
          <w:rFonts w:ascii="宋体" w:eastAsia="宋体" w:hAnsi="宋体"/>
          <w:sz w:val="21"/>
          <w:szCs w:val="21"/>
        </w:rPr>
      </w:pPr>
      <w:bookmarkStart w:id="70" w:name="_Toc309903569"/>
      <w:bookmarkStart w:id="71" w:name="_Toc310603274"/>
      <w:bookmarkStart w:id="72" w:name="_Toc319656259"/>
      <w:bookmarkStart w:id="73" w:name="_Toc375647482"/>
      <w:r w:rsidRPr="00BA0B8A">
        <w:rPr>
          <w:rFonts w:ascii="宋体" w:eastAsia="宋体" w:hAnsi="宋体" w:hint="eastAsia"/>
          <w:sz w:val="21"/>
          <w:szCs w:val="21"/>
        </w:rPr>
        <w:t>单板生产信息录入</w:t>
      </w:r>
      <w:bookmarkEnd w:id="70"/>
      <w:bookmarkEnd w:id="71"/>
      <w:bookmarkEnd w:id="72"/>
      <w:bookmarkEnd w:id="73"/>
    </w:p>
    <w:p w:rsidR="00851B65" w:rsidRPr="00A72858" w:rsidRDefault="00851B65" w:rsidP="00851B65">
      <w:pPr>
        <w:spacing w:line="360" w:lineRule="auto"/>
        <w:rPr>
          <w:b/>
        </w:rPr>
      </w:pPr>
      <w:r w:rsidRPr="00A72858">
        <w:rPr>
          <w:rFonts w:hint="eastAsia"/>
          <w:b/>
        </w:rPr>
        <w:t>单板加工信息</w:t>
      </w:r>
      <w:r>
        <w:rPr>
          <w:rFonts w:hint="eastAsia"/>
          <w:b/>
        </w:rPr>
        <w:t>录入</w:t>
      </w:r>
    </w:p>
    <w:p w:rsidR="00851B65" w:rsidRDefault="00851B65" w:rsidP="00851B65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 w:rsidRPr="00213C98">
        <w:rPr>
          <w:rFonts w:ascii="宋体" w:hAnsi="宋体" w:hint="eastAsia"/>
          <w:szCs w:val="21"/>
        </w:rPr>
        <w:t>进入</w:t>
      </w:r>
      <w:r>
        <w:rPr>
          <w:rFonts w:ascii="宋体" w:hAnsi="宋体" w:hint="eastAsia"/>
          <w:szCs w:val="21"/>
        </w:rPr>
        <w:t>slot1</w:t>
      </w:r>
      <w:r w:rsidRPr="00213C98">
        <w:rPr>
          <w:rFonts w:ascii="宋体" w:hAnsi="宋体" w:hint="eastAsia"/>
          <w:szCs w:val="21"/>
        </w:rPr>
        <w:t>的23端口，在23</w:t>
      </w:r>
      <w:r>
        <w:rPr>
          <w:rFonts w:ascii="宋体" w:hAnsi="宋体" w:hint="eastAsia"/>
          <w:szCs w:val="21"/>
        </w:rPr>
        <w:t>端口下执行以下命令</w:t>
      </w:r>
      <w:r w:rsidRPr="00213C98">
        <w:rPr>
          <w:rFonts w:ascii="宋体" w:hAnsi="宋体" w:hint="eastAsia"/>
          <w:szCs w:val="21"/>
        </w:rPr>
        <w:t>。</w:t>
      </w:r>
    </w:p>
    <w:p w:rsidR="00851B65" w:rsidRPr="00113789" w:rsidRDefault="0053013B" w:rsidP="00851B65">
      <w:pPr>
        <w:pStyle w:val="aff4"/>
        <w:spacing w:line="360" w:lineRule="auto"/>
        <w:ind w:left="720" w:firstLineChars="0" w:firstLine="0"/>
        <w:rPr>
          <w:rFonts w:ascii="宋体" w:hAnsi="宋体"/>
          <w:szCs w:val="21"/>
        </w:rPr>
      </w:pPr>
      <w:r w:rsidRPr="0053013B">
        <w:rPr>
          <w:rFonts w:ascii="宋体" w:hAnsi="宋体"/>
          <w:b/>
          <w:color w:val="403152"/>
          <w:szCs w:val="21"/>
        </w:rPr>
      </w:r>
      <w:r w:rsidRPr="0053013B">
        <w:rPr>
          <w:rFonts w:ascii="宋体" w:hAnsi="宋体"/>
          <w:b/>
          <w:color w:val="403152"/>
          <w:szCs w:val="21"/>
        </w:rPr>
        <w:pict>
          <v:shape id="_x0000_s1088" type="#_x0000_t202" style="width:384.2pt;height:30.25pt;mso-position-horizontal-relative:char;mso-position-vertical-relative:line;mso-width-relative:margin;mso-height-relative:margin">
            <v:textbox style="mso-next-textbox:#_x0000_s1088">
              <w:txbxContent>
                <w:p w:rsidR="00A65AA3" w:rsidRPr="002A562B" w:rsidRDefault="00A65AA3" w:rsidP="00851B65">
                  <w:pPr>
                    <w:rPr>
                      <w:szCs w:val="36"/>
                    </w:rPr>
                  </w:pPr>
                  <w:r>
                    <w:rPr>
                      <w:rFonts w:ascii="Calibri" w:hAnsi="Calibri" w:cs="Calibri" w:hint="eastAsia"/>
                      <w:szCs w:val="21"/>
                    </w:rPr>
                    <w:t>manu clear</w:t>
                  </w:r>
                </w:p>
                <w:p w:rsidR="00A65AA3" w:rsidRPr="00113789" w:rsidRDefault="00A65AA3" w:rsidP="00851B65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851B65" w:rsidRDefault="00851B65" w:rsidP="00851B65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根据板卡MAC条码写入MAC地址命令如下，</w:t>
      </w:r>
    </w:p>
    <w:p w:rsidR="00851B65" w:rsidRDefault="0053013B" w:rsidP="00851B65">
      <w:pPr>
        <w:pStyle w:val="aff4"/>
        <w:spacing w:line="360" w:lineRule="auto"/>
        <w:ind w:left="720" w:firstLineChars="0" w:firstLine="0"/>
        <w:rPr>
          <w:rFonts w:ascii="宋体" w:hAnsi="宋体"/>
          <w:b/>
          <w:color w:val="403152"/>
          <w:szCs w:val="21"/>
        </w:rPr>
      </w:pPr>
      <w:r>
        <w:rPr>
          <w:rFonts w:ascii="宋体" w:hAnsi="宋体"/>
          <w:b/>
          <w:color w:val="403152"/>
          <w:szCs w:val="21"/>
        </w:rPr>
      </w:r>
      <w:r>
        <w:rPr>
          <w:rFonts w:ascii="宋体" w:hAnsi="宋体"/>
          <w:b/>
          <w:color w:val="403152"/>
          <w:szCs w:val="21"/>
        </w:rPr>
        <w:pict>
          <v:shape id="_x0000_s1087" type="#_x0000_t202" style="width:384.2pt;height:40.5pt;mso-position-horizontal-relative:char;mso-position-vertical-relative:line;mso-width-relative:margin;mso-height-relative:margin">
            <v:textbox style="mso-next-textbox:#_x0000_s1087">
              <w:txbxContent>
                <w:p w:rsidR="00A65AA3" w:rsidRPr="006C3B3F" w:rsidRDefault="00A65AA3" w:rsidP="00851B65">
                  <w:pPr>
                    <w:rPr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set mac </w:t>
                  </w:r>
                  <w:r w:rsidRPr="006C3B3F">
                    <w:rPr>
                      <w:b/>
                      <w:i/>
                      <w:sz w:val="18"/>
                      <w:szCs w:val="18"/>
                    </w:rPr>
                    <w:t>48DF.1C</w:t>
                  </w:r>
                  <w:r w:rsidRPr="006C3B3F">
                    <w:rPr>
                      <w:rFonts w:hint="eastAsia"/>
                      <w:b/>
                      <w:i/>
                      <w:sz w:val="18"/>
                      <w:szCs w:val="18"/>
                    </w:rPr>
                    <w:t>XX</w:t>
                  </w:r>
                  <w:r w:rsidRPr="006C3B3F">
                    <w:rPr>
                      <w:b/>
                      <w:i/>
                      <w:sz w:val="18"/>
                      <w:szCs w:val="18"/>
                    </w:rPr>
                    <w:t>.</w:t>
                  </w:r>
                  <w:r w:rsidRPr="006C3B3F">
                    <w:rPr>
                      <w:rFonts w:hint="eastAsia"/>
                      <w:b/>
                      <w:i/>
                      <w:sz w:val="18"/>
                      <w:szCs w:val="18"/>
                    </w:rPr>
                    <w:t>XXXX</w:t>
                  </w:r>
                </w:p>
              </w:txbxContent>
            </v:textbox>
            <w10:wrap type="none"/>
            <w10:anchorlock/>
          </v:shape>
        </w:pict>
      </w:r>
    </w:p>
    <w:p w:rsidR="00851B65" w:rsidRPr="00213C98" w:rsidRDefault="00851B65" w:rsidP="00851B65">
      <w:pPr>
        <w:pStyle w:val="aff4"/>
        <w:spacing w:line="360" w:lineRule="auto"/>
        <w:ind w:left="720" w:firstLineChars="0" w:firstLine="0"/>
        <w:rPr>
          <w:rFonts w:ascii="宋体" w:hAnsi="宋体"/>
          <w:szCs w:val="21"/>
        </w:rPr>
      </w:pPr>
    </w:p>
    <w:p w:rsidR="00851B65" w:rsidRDefault="00851B65" w:rsidP="00851B65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SN/PN按照产品上的二维码来设置，</w:t>
      </w:r>
    </w:p>
    <w:p w:rsidR="00A42867" w:rsidRPr="00A42867" w:rsidRDefault="00A42867" w:rsidP="00A42867">
      <w:pPr>
        <w:pStyle w:val="aff4"/>
        <w:ind w:left="720" w:firstLineChars="0" w:firstLine="0"/>
        <w:jc w:val="left"/>
        <w:rPr>
          <w:rFonts w:ascii="宋体" w:hAnsi="宋体" w:cs="宋体"/>
          <w:kern w:val="0"/>
          <w:szCs w:val="24"/>
        </w:rPr>
      </w:pPr>
      <w:r>
        <w:rPr>
          <w:noProof/>
          <w:kern w:val="0"/>
        </w:rPr>
        <w:drawing>
          <wp:inline distT="0" distB="0" distL="0" distR="0">
            <wp:extent cx="4791075" cy="352425"/>
            <wp:effectExtent l="19050" t="0" r="9525" b="0"/>
            <wp:docPr id="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867" w:rsidRDefault="00A42867" w:rsidP="00A42867">
      <w:pPr>
        <w:pStyle w:val="aff4"/>
        <w:spacing w:line="360" w:lineRule="auto"/>
        <w:ind w:left="7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PN:1P后内容+2P后内容</w:t>
      </w:r>
    </w:p>
    <w:p w:rsidR="00A42867" w:rsidRPr="00C43692" w:rsidRDefault="00A42867" w:rsidP="00A42867">
      <w:pPr>
        <w:pStyle w:val="aff4"/>
        <w:spacing w:line="360" w:lineRule="auto"/>
        <w:ind w:left="7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SN: S后内容</w:t>
      </w:r>
    </w:p>
    <w:p w:rsidR="00851B65" w:rsidRPr="00F9101C" w:rsidRDefault="00851B65" w:rsidP="00851B65">
      <w:pPr>
        <w:spacing w:line="360" w:lineRule="auto"/>
        <w:ind w:left="720"/>
        <w:rPr>
          <w:rFonts w:ascii="宋体" w:hAnsi="宋体"/>
          <w:sz w:val="21"/>
          <w:szCs w:val="21"/>
        </w:rPr>
      </w:pPr>
      <w:r w:rsidRPr="00F9101C">
        <w:rPr>
          <w:rFonts w:ascii="宋体" w:hAnsi="宋体" w:hint="eastAsia"/>
          <w:sz w:val="21"/>
          <w:szCs w:val="21"/>
        </w:rPr>
        <w:t>根据二维码写入SN</w:t>
      </w:r>
      <w:r>
        <w:rPr>
          <w:rFonts w:ascii="宋体" w:hAnsi="宋体" w:hint="eastAsia"/>
          <w:sz w:val="21"/>
          <w:szCs w:val="21"/>
        </w:rPr>
        <w:t>/PN</w:t>
      </w:r>
      <w:r w:rsidRPr="00F9101C">
        <w:rPr>
          <w:rFonts w:ascii="宋体" w:hAnsi="宋体" w:hint="eastAsia"/>
          <w:sz w:val="21"/>
          <w:szCs w:val="21"/>
        </w:rPr>
        <w:t>命令如下</w:t>
      </w:r>
      <w:r>
        <w:rPr>
          <w:rFonts w:ascii="宋体" w:hAnsi="宋体" w:hint="eastAsia"/>
          <w:sz w:val="21"/>
          <w:szCs w:val="21"/>
        </w:rPr>
        <w:t>（注：pn/sn仅供参考，请根据实物二维码输入）</w:t>
      </w:r>
    </w:p>
    <w:p w:rsidR="00851B65" w:rsidRPr="00F55620" w:rsidRDefault="0053013B" w:rsidP="00851B65">
      <w:pPr>
        <w:spacing w:line="360" w:lineRule="auto"/>
        <w:ind w:left="720"/>
        <w:rPr>
          <w:rFonts w:ascii="宋体" w:hAnsi="宋体"/>
          <w:b/>
          <w:szCs w:val="21"/>
        </w:rPr>
      </w:pPr>
      <w:r w:rsidRPr="0053013B">
        <w:rPr>
          <w:rFonts w:ascii="宋体" w:hAnsi="宋体"/>
          <w:b/>
          <w:color w:val="403152"/>
          <w:szCs w:val="21"/>
        </w:rPr>
      </w:r>
      <w:r w:rsidRPr="0053013B">
        <w:rPr>
          <w:rFonts w:ascii="宋体" w:hAnsi="宋体"/>
          <w:b/>
          <w:color w:val="403152"/>
          <w:szCs w:val="21"/>
        </w:rPr>
        <w:pict>
          <v:shape id="_x0000_s1086" type="#_x0000_t202" style="width:384.2pt;height:66.15pt;mso-position-horizontal-relative:char;mso-position-vertical-relative:line;mso-width-relative:margin;mso-height-relative:margin">
            <v:textbox style="mso-next-textbox:#_x0000_s1086">
              <w:txbxContent>
                <w:p w:rsidR="00A65AA3" w:rsidRDefault="00A65AA3" w:rsidP="00851B65">
                  <w:pPr>
                    <w:rPr>
                      <w:b/>
                      <w:i/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set </w:t>
                  </w: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 w:rsidRPr="006C3B3F">
                    <w:rPr>
                      <w:rFonts w:hint="eastAsia"/>
                      <w:sz w:val="18"/>
                      <w:szCs w:val="18"/>
                    </w:rPr>
                    <w:t>n</w:t>
                  </w:r>
                  <w:r w:rsidRPr="006C3B3F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FF0000"/>
                      <w:szCs w:val="24"/>
                    </w:rPr>
                    <w:t>S42023-L5142-A1-1</w:t>
                  </w:r>
                </w:p>
                <w:p w:rsidR="00A65AA3" w:rsidRDefault="00A65AA3" w:rsidP="00851B65">
                  <w:pPr>
                    <w:rPr>
                      <w:b/>
                      <w:i/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set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sn </w:t>
                  </w:r>
                  <w:r>
                    <w:rPr>
                      <w:color w:val="FF0000"/>
                      <w:szCs w:val="24"/>
                    </w:rPr>
                    <w:t>CXQD7123456</w:t>
                  </w:r>
                </w:p>
                <w:p w:rsidR="00A65AA3" w:rsidRPr="00DD2168" w:rsidRDefault="00A65AA3" w:rsidP="00851B6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851B65" w:rsidRDefault="00851B65" w:rsidP="00851B65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Uboot编译日期查询命令如下，</w:t>
      </w:r>
      <w:r w:rsidR="00A97065">
        <w:rPr>
          <w:rFonts w:ascii="宋体" w:hAnsi="宋体" w:hint="eastAsia"/>
          <w:szCs w:val="21"/>
        </w:rPr>
        <w:t>a.</w:t>
      </w:r>
      <w:r>
        <w:rPr>
          <w:rFonts w:ascii="宋体" w:hAnsi="宋体" w:hint="eastAsia"/>
          <w:szCs w:val="21"/>
        </w:rPr>
        <w:t>查询</w:t>
      </w:r>
      <w:r w:rsidRPr="00196572">
        <w:rPr>
          <w:rFonts w:hint="eastAsia"/>
          <w:szCs w:val="21"/>
        </w:rPr>
        <w:t>《</w:t>
      </w:r>
      <w:r>
        <w:rPr>
          <w:szCs w:val="21"/>
        </w:rPr>
        <w:t>boot</w:t>
      </w:r>
      <w:r>
        <w:rPr>
          <w:rFonts w:hint="eastAsia"/>
          <w:szCs w:val="21"/>
        </w:rPr>
        <w:t>编码管理表》</w:t>
      </w:r>
      <w:r>
        <w:rPr>
          <w:rFonts w:ascii="宋体" w:hAnsi="宋体" w:hint="eastAsia"/>
          <w:szCs w:val="21"/>
        </w:rPr>
        <w:t>确认boot日期与对应的boot编码是否为所要求版本。</w:t>
      </w:r>
      <w:r w:rsidR="00A97065">
        <w:rPr>
          <w:rFonts w:ascii="宋体" w:hAnsi="宋体" w:hint="eastAsia"/>
          <w:szCs w:val="21"/>
        </w:rPr>
        <w:t>b.确认括号内的字串是存在正确与否</w:t>
      </w:r>
    </w:p>
    <w:p w:rsidR="00851B65" w:rsidRDefault="0053013B" w:rsidP="00851B65">
      <w:pPr>
        <w:pStyle w:val="aff4"/>
        <w:spacing w:line="360" w:lineRule="auto"/>
        <w:ind w:left="720" w:firstLineChars="0" w:firstLine="0"/>
        <w:rPr>
          <w:rFonts w:ascii="宋体" w:hAnsi="宋体"/>
          <w:b/>
          <w:color w:val="403152"/>
          <w:szCs w:val="21"/>
        </w:rPr>
      </w:pPr>
      <w:r>
        <w:rPr>
          <w:rFonts w:ascii="宋体" w:hAnsi="宋体"/>
          <w:b/>
          <w:color w:val="403152"/>
          <w:szCs w:val="21"/>
        </w:rPr>
      </w:r>
      <w:r>
        <w:rPr>
          <w:rFonts w:ascii="宋体" w:hAnsi="宋体"/>
          <w:b/>
          <w:color w:val="403152"/>
          <w:szCs w:val="21"/>
        </w:rPr>
        <w:pict>
          <v:shape id="_x0000_s1085" type="#_x0000_t202" style="width:384.2pt;height:86.1pt;mso-position-horizontal-relative:char;mso-position-vertical-relative:line;mso-width-relative:margin;mso-height-relative:margin">
            <v:textbox style="mso-next-textbox:#_x0000_s1085">
              <w:txbxContent>
                <w:p w:rsidR="00A65AA3" w:rsidRPr="00213C98" w:rsidRDefault="00A65AA3" w:rsidP="00851B65">
                  <w:pPr>
                    <w:rPr>
                      <w:sz w:val="18"/>
                      <w:szCs w:val="18"/>
                    </w:rPr>
                  </w:pPr>
                  <w:r w:rsidRPr="00213C98">
                    <w:rPr>
                      <w:sz w:val="18"/>
                      <w:szCs w:val="18"/>
                    </w:rPr>
                    <w:t xml:space="preserve">/ # cat proc/cmdline </w:t>
                  </w:r>
                </w:p>
                <w:p w:rsidR="00A97065" w:rsidRPr="00213C98" w:rsidRDefault="00A65AA3" w:rsidP="00A97065">
                  <w:pPr>
                    <w:rPr>
                      <w:sz w:val="18"/>
                      <w:szCs w:val="18"/>
                    </w:rPr>
                  </w:pPr>
                  <w:r w:rsidRPr="00213C98">
                    <w:rPr>
                      <w:sz w:val="18"/>
                      <w:szCs w:val="18"/>
                    </w:rPr>
                    <w:t>root=/dev/mtdblock3 rw rootfstype=jffs2 console=ttyS0,115200 uboot=</w:t>
                  </w:r>
                  <w:r w:rsidRPr="009D6849">
                    <w:t xml:space="preserve"> </w:t>
                  </w:r>
                  <w:r w:rsidRPr="009D6849">
                    <w:rPr>
                      <w:b/>
                      <w:sz w:val="18"/>
                      <w:szCs w:val="18"/>
                    </w:rPr>
                    <w:t>Oct 28 2013-19:01:47</w:t>
                  </w:r>
                  <w:r w:rsidR="00A97065" w:rsidRPr="00BF44BF">
                    <w:rPr>
                      <w:rFonts w:hint="eastAsia"/>
                      <w:b/>
                      <w:sz w:val="18"/>
                      <w:szCs w:val="18"/>
                    </w:rPr>
                    <w:t>(</w:t>
                  </w:r>
                  <w:r w:rsidR="00A97065" w:rsidRPr="00BF44BF">
                    <w:rPr>
                      <w:b/>
                      <w:sz w:val="18"/>
                      <w:szCs w:val="18"/>
                    </w:rPr>
                    <w:t>mem=0x1e000000 reserve=0x1e000000,0x2000000 errcode=0x0</w:t>
                  </w:r>
                  <w:r w:rsidR="00A97065" w:rsidRPr="00BF44BF">
                    <w:rPr>
                      <w:rFonts w:hint="eastAsia"/>
                      <w:b/>
                      <w:sz w:val="18"/>
                      <w:szCs w:val="18"/>
                    </w:rPr>
                    <w:t>)</w:t>
                  </w:r>
                </w:p>
                <w:p w:rsidR="00A65AA3" w:rsidRPr="00A97065" w:rsidRDefault="00A65AA3" w:rsidP="00851B6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851B65" w:rsidRDefault="00851B65" w:rsidP="00851B65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Rootfs编译日期查询命令如下，</w:t>
      </w:r>
      <w:r w:rsidR="00E153C0">
        <w:rPr>
          <w:rFonts w:ascii="宋体" w:hAnsi="宋体" w:hint="eastAsia"/>
          <w:szCs w:val="21"/>
        </w:rPr>
        <w:t>a.</w:t>
      </w:r>
      <w:r>
        <w:rPr>
          <w:rFonts w:ascii="宋体" w:hAnsi="宋体" w:hint="eastAsia"/>
          <w:szCs w:val="21"/>
        </w:rPr>
        <w:t>查询</w:t>
      </w:r>
      <w:r w:rsidRPr="00196572">
        <w:rPr>
          <w:rFonts w:hint="eastAsia"/>
          <w:szCs w:val="21"/>
        </w:rPr>
        <w:t>《</w:t>
      </w:r>
      <w:r>
        <w:rPr>
          <w:szCs w:val="21"/>
        </w:rPr>
        <w:t>boot</w:t>
      </w:r>
      <w:r>
        <w:rPr>
          <w:rFonts w:hint="eastAsia"/>
          <w:szCs w:val="21"/>
        </w:rPr>
        <w:t>编码管理表》</w:t>
      </w:r>
      <w:r>
        <w:rPr>
          <w:rFonts w:ascii="宋体" w:hAnsi="宋体" w:hint="eastAsia"/>
          <w:szCs w:val="21"/>
        </w:rPr>
        <w:t>确认rootfs日期与对应的boot编码是否为所要求版本。</w:t>
      </w:r>
      <w:r w:rsidR="00E153C0">
        <w:rPr>
          <w:rFonts w:ascii="宋体" w:hAnsi="宋体" w:hint="eastAsia"/>
          <w:szCs w:val="21"/>
        </w:rPr>
        <w:t>b.确认括号内的字串是存在正确与否</w:t>
      </w:r>
    </w:p>
    <w:p w:rsidR="00851B65" w:rsidRPr="00606036" w:rsidRDefault="0053013B" w:rsidP="00851B65">
      <w:pPr>
        <w:pStyle w:val="aff4"/>
        <w:spacing w:line="360" w:lineRule="auto"/>
        <w:ind w:left="720" w:firstLineChars="0" w:firstLine="0"/>
        <w:rPr>
          <w:rFonts w:ascii="宋体" w:hAnsi="宋体"/>
          <w:b/>
          <w:color w:val="403152"/>
          <w:szCs w:val="21"/>
        </w:rPr>
      </w:pPr>
      <w:r>
        <w:rPr>
          <w:rFonts w:ascii="宋体" w:hAnsi="宋体"/>
          <w:b/>
          <w:color w:val="403152"/>
          <w:szCs w:val="21"/>
        </w:rPr>
      </w:r>
      <w:r>
        <w:rPr>
          <w:rFonts w:ascii="宋体" w:hAnsi="宋体"/>
          <w:b/>
          <w:color w:val="403152"/>
          <w:szCs w:val="21"/>
        </w:rPr>
        <w:pict>
          <v:shape id="_x0000_s1084" type="#_x0000_t202" style="width:384.2pt;height:69.5pt;mso-position-horizontal-relative:char;mso-position-vertical-relative:line;mso-width-relative:margin;mso-height-relative:margin">
            <v:textbox style="mso-next-textbox:#_x0000_s1084">
              <w:txbxContent>
                <w:p w:rsidR="00A65AA3" w:rsidRPr="00213C98" w:rsidRDefault="00A65AA3" w:rsidP="00851B6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kern w:val="0"/>
                      <w:sz w:val="18"/>
                      <w:szCs w:val="18"/>
                    </w:rPr>
                  </w:pPr>
                  <w:r w:rsidRPr="00213C98">
                    <w:rPr>
                      <w:rFonts w:ascii="Calibri" w:hAnsi="Calibri" w:cs="Calibri"/>
                      <w:kern w:val="0"/>
                      <w:sz w:val="18"/>
                      <w:szCs w:val="18"/>
                    </w:rPr>
                    <w:t>/ # cat /etc/buildtime</w:t>
                  </w:r>
                </w:p>
                <w:p w:rsidR="00A65AA3" w:rsidRPr="00606036" w:rsidRDefault="00A65AA3" w:rsidP="00851B65">
                  <w:pPr>
                    <w:rPr>
                      <w:szCs w:val="18"/>
                    </w:rPr>
                  </w:pPr>
                  <w:r w:rsidRPr="009D6849">
                    <w:rPr>
                      <w:rFonts w:ascii="Calibri" w:hAnsi="Calibri" w:cs="Calibri"/>
                      <w:b/>
                      <w:kern w:val="0"/>
                      <w:sz w:val="18"/>
                      <w:szCs w:val="18"/>
                    </w:rPr>
                    <w:t>2013-10-15 11:27:50</w:t>
                  </w:r>
                </w:p>
              </w:txbxContent>
            </v:textbox>
            <w10:wrap type="none"/>
            <w10:anchorlock/>
          </v:shape>
        </w:pict>
      </w:r>
    </w:p>
    <w:p w:rsidR="00851B65" w:rsidRPr="00F45EE6" w:rsidRDefault="00851B65" w:rsidP="00851B65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color w:val="403152"/>
          <w:szCs w:val="21"/>
        </w:rPr>
      </w:pPr>
      <w:r w:rsidRPr="00F45EE6">
        <w:rPr>
          <w:rFonts w:ascii="宋体" w:hAnsi="宋体" w:hint="eastAsia"/>
          <w:color w:val="403152"/>
          <w:szCs w:val="21"/>
        </w:rPr>
        <w:t>将</w:t>
      </w:r>
      <w:r>
        <w:rPr>
          <w:rFonts w:ascii="宋体" w:hAnsi="宋体" w:hint="eastAsia"/>
          <w:color w:val="403152"/>
          <w:szCs w:val="21"/>
        </w:rPr>
        <w:t>上述确认好的boot编码版本写入命令如下，</w:t>
      </w:r>
    </w:p>
    <w:p w:rsidR="00851B65" w:rsidRPr="00606036" w:rsidRDefault="0053013B" w:rsidP="00851B65">
      <w:pPr>
        <w:spacing w:line="360" w:lineRule="auto"/>
        <w:ind w:leftChars="150" w:left="360" w:firstLineChars="200" w:firstLine="482"/>
        <w:rPr>
          <w:rFonts w:ascii="宋体" w:hAnsi="宋体"/>
          <w:b/>
          <w:color w:val="403152"/>
          <w:szCs w:val="21"/>
        </w:rPr>
      </w:pPr>
      <w:r>
        <w:rPr>
          <w:rFonts w:ascii="宋体" w:hAnsi="宋体"/>
          <w:b/>
          <w:color w:val="403152"/>
          <w:szCs w:val="21"/>
        </w:rPr>
      </w:r>
      <w:r>
        <w:rPr>
          <w:rFonts w:ascii="宋体" w:hAnsi="宋体"/>
          <w:b/>
          <w:color w:val="403152"/>
          <w:szCs w:val="21"/>
        </w:rPr>
        <w:pict>
          <v:shape id="_x0000_s1083" type="#_x0000_t202" style="width:384.2pt;height:40.5pt;mso-position-horizontal-relative:char;mso-position-vertical-relative:line;mso-width-relative:margin;mso-height-relative:margin">
            <v:textbox style="mso-next-textbox:#_x0000_s1083">
              <w:txbxContent>
                <w:p w:rsidR="00A65AA3" w:rsidRPr="006C3B3F" w:rsidRDefault="00A65AA3" w:rsidP="00851B65">
                  <w:pPr>
                    <w:rPr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set </w:t>
                  </w:r>
                  <w:r w:rsidRPr="006C3B3F">
                    <w:rPr>
                      <w:rFonts w:hint="eastAsia"/>
                      <w:sz w:val="18"/>
                      <w:szCs w:val="18"/>
                    </w:rPr>
                    <w:t xml:space="preserve">boot </w:t>
                  </w:r>
                  <w:r w:rsidR="00332376" w:rsidRPr="00332376">
                    <w:rPr>
                      <w:b/>
                      <w:i/>
                      <w:sz w:val="18"/>
                      <w:szCs w:val="18"/>
                    </w:rPr>
                    <w:t>172.00002.20</w:t>
                  </w:r>
                </w:p>
              </w:txbxContent>
            </v:textbox>
            <w10:wrap type="none"/>
            <w10:anchorlock/>
          </v:shape>
        </w:pict>
      </w:r>
    </w:p>
    <w:p w:rsidR="00851B65" w:rsidRDefault="00851B65" w:rsidP="00851B65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按需写入客户信息命令如下，</w:t>
      </w:r>
    </w:p>
    <w:p w:rsidR="00851B65" w:rsidRPr="00201005" w:rsidRDefault="0053013B" w:rsidP="00851B65">
      <w:pPr>
        <w:spacing w:line="360" w:lineRule="auto"/>
        <w:ind w:leftChars="236" w:left="566" w:firstLineChars="100" w:firstLine="241"/>
        <w:rPr>
          <w:rFonts w:ascii="宋体" w:hAnsi="宋体"/>
          <w:szCs w:val="21"/>
        </w:rPr>
      </w:pPr>
      <w:r w:rsidRPr="0053013B">
        <w:rPr>
          <w:rFonts w:ascii="宋体" w:hAnsi="宋体"/>
          <w:b/>
          <w:color w:val="403152"/>
          <w:szCs w:val="21"/>
        </w:rPr>
      </w:r>
      <w:r w:rsidRPr="0053013B">
        <w:rPr>
          <w:rFonts w:ascii="宋体" w:hAnsi="宋体"/>
          <w:b/>
          <w:color w:val="403152"/>
          <w:szCs w:val="21"/>
        </w:rPr>
        <w:pict>
          <v:shape id="_x0000_s1082" type="#_x0000_t202" style="width:384.2pt;height:40.5pt;mso-position-horizontal-relative:char;mso-position-vertical-relative:line;mso-width-relative:margin;mso-height-relative:margin">
            <v:textbox style="mso-next-textbox:#_x0000_s1082">
              <w:txbxContent>
                <w:p w:rsidR="00A65AA3" w:rsidRPr="006C3B3F" w:rsidRDefault="00A65AA3" w:rsidP="00851B65">
                  <w:pPr>
                    <w:rPr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set </w:t>
                  </w:r>
                  <w:r w:rsidRPr="006C3B3F">
                    <w:rPr>
                      <w:rFonts w:hint="eastAsia"/>
                      <w:sz w:val="18"/>
                      <w:szCs w:val="18"/>
                    </w:rPr>
                    <w:t xml:space="preserve">vendor </w:t>
                  </w:r>
                  <w:r w:rsidR="00BB5A45">
                    <w:rPr>
                      <w:rFonts w:hint="eastAsia"/>
                      <w:b/>
                      <w:i/>
                      <w:sz w:val="18"/>
                      <w:szCs w:val="18"/>
                    </w:rPr>
                    <w:t>CORIANT</w:t>
                  </w:r>
                </w:p>
              </w:txbxContent>
            </v:textbox>
            <w10:wrap type="none"/>
            <w10:anchorlock/>
          </v:shape>
        </w:pict>
      </w:r>
    </w:p>
    <w:p w:rsidR="00851B65" w:rsidRDefault="00851B65" w:rsidP="00851B65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生产信息完整性命令如下，</w:t>
      </w:r>
    </w:p>
    <w:p w:rsidR="00851B65" w:rsidRDefault="0053013B" w:rsidP="00851B65">
      <w:pPr>
        <w:spacing w:line="360" w:lineRule="auto"/>
        <w:ind w:leftChars="236" w:left="566" w:firstLineChars="100" w:firstLine="241"/>
        <w:rPr>
          <w:rFonts w:ascii="宋体" w:hAnsi="宋体"/>
          <w:b/>
          <w:color w:val="403152"/>
          <w:szCs w:val="21"/>
        </w:rPr>
      </w:pPr>
      <w:r>
        <w:rPr>
          <w:rFonts w:ascii="宋体" w:hAnsi="宋体"/>
          <w:b/>
          <w:color w:val="403152"/>
          <w:szCs w:val="21"/>
        </w:rPr>
      </w:r>
      <w:r>
        <w:rPr>
          <w:rFonts w:ascii="宋体" w:hAnsi="宋体"/>
          <w:b/>
          <w:color w:val="403152"/>
          <w:szCs w:val="21"/>
        </w:rPr>
        <w:pict>
          <v:shape id="_x0000_s1081" type="#_x0000_t202" style="width:384.2pt;height:60.95pt;mso-position-horizontal-relative:char;mso-position-vertical-relative:line;mso-width-relative:margin;mso-height-relative:margin">
            <v:textbox style="mso-next-textbox:#_x0000_s1081">
              <w:txbxContent>
                <w:p w:rsidR="00A65AA3" w:rsidRDefault="00A65AA3" w:rsidP="00851B65">
                  <w:pPr>
                    <w:rPr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</w:t>
                  </w:r>
                  <w:r>
                    <w:rPr>
                      <w:rFonts w:hint="eastAsia"/>
                      <w:sz w:val="18"/>
                      <w:szCs w:val="18"/>
                    </w:rPr>
                    <w:t>check</w:t>
                  </w:r>
                </w:p>
                <w:p w:rsidR="00A65AA3" w:rsidRPr="00201005" w:rsidRDefault="00A65AA3" w:rsidP="00851B65">
                  <w:pPr>
                    <w:rPr>
                      <w:b/>
                      <w:i/>
                      <w:sz w:val="18"/>
                      <w:szCs w:val="18"/>
                    </w:rPr>
                  </w:pPr>
                  <w:r w:rsidRPr="00201005">
                    <w:rPr>
                      <w:b/>
                      <w:i/>
                      <w:sz w:val="18"/>
                      <w:szCs w:val="18"/>
                    </w:rPr>
                    <w:t>manu file "check" all ok !  :)</w:t>
                  </w:r>
                </w:p>
              </w:txbxContent>
            </v:textbox>
            <w10:wrap type="none"/>
            <w10:anchorlock/>
          </v:shape>
        </w:pict>
      </w:r>
    </w:p>
    <w:p w:rsidR="00851B65" w:rsidRPr="00201005" w:rsidRDefault="00851B65" w:rsidP="00851B65">
      <w:pPr>
        <w:spacing w:line="360" w:lineRule="auto"/>
        <w:ind w:leftChars="236" w:left="566" w:firstLineChars="100" w:firstLine="240"/>
        <w:rPr>
          <w:rFonts w:ascii="宋体" w:hAnsi="宋体"/>
          <w:szCs w:val="21"/>
        </w:rPr>
      </w:pPr>
      <w:r w:rsidRPr="00201005">
        <w:rPr>
          <w:rFonts w:ascii="宋体" w:hAnsi="宋体" w:hint="eastAsia"/>
          <w:szCs w:val="21"/>
        </w:rPr>
        <w:t>出现粗斜体部分表明</w:t>
      </w:r>
      <w:r>
        <w:rPr>
          <w:rFonts w:ascii="宋体" w:hAnsi="宋体" w:hint="eastAsia"/>
          <w:szCs w:val="21"/>
        </w:rPr>
        <w:t>生产信息</w:t>
      </w:r>
      <w:r w:rsidRPr="00201005">
        <w:rPr>
          <w:rFonts w:ascii="宋体" w:hAnsi="宋体" w:hint="eastAsia"/>
          <w:szCs w:val="21"/>
        </w:rPr>
        <w:t>完整性OK</w:t>
      </w:r>
      <w:r>
        <w:rPr>
          <w:rFonts w:ascii="宋体" w:hAnsi="宋体" w:hint="eastAsia"/>
          <w:szCs w:val="21"/>
        </w:rPr>
        <w:t>.</w:t>
      </w:r>
    </w:p>
    <w:p w:rsidR="00851B65" w:rsidRPr="00213C98" w:rsidRDefault="00851B65" w:rsidP="00851B65">
      <w:pPr>
        <w:pStyle w:val="aff4"/>
        <w:spacing w:line="360" w:lineRule="auto"/>
        <w:ind w:left="720" w:firstLineChars="0" w:firstLine="0"/>
        <w:rPr>
          <w:rFonts w:ascii="宋体" w:hAnsi="宋体"/>
          <w:szCs w:val="21"/>
        </w:rPr>
      </w:pPr>
    </w:p>
    <w:p w:rsidR="00851B65" w:rsidRPr="00A72858" w:rsidRDefault="00851B65" w:rsidP="00851B65">
      <w:pPr>
        <w:spacing w:line="360" w:lineRule="auto"/>
        <w:rPr>
          <w:b/>
        </w:rPr>
      </w:pPr>
      <w:r w:rsidRPr="00A72858">
        <w:rPr>
          <w:rFonts w:hint="eastAsia"/>
          <w:b/>
        </w:rPr>
        <w:t>单板加工信息检查</w:t>
      </w:r>
    </w:p>
    <w:p w:rsidR="00851B65" w:rsidRDefault="00851B65" w:rsidP="00851B65">
      <w:pPr>
        <w:widowControl w:val="0"/>
        <w:numPr>
          <w:ilvl w:val="0"/>
          <w:numId w:val="19"/>
        </w:numPr>
        <w:spacing w:before="0" w:after="0" w:line="360" w:lineRule="auto"/>
      </w:pPr>
      <w:r w:rsidRPr="00EE25CE">
        <w:rPr>
          <w:rFonts w:hint="eastAsia"/>
        </w:rPr>
        <w:t>在</w:t>
      </w:r>
      <w:r w:rsidRPr="00EE25CE">
        <w:rPr>
          <w:rFonts w:hint="eastAsia"/>
        </w:rPr>
        <w:t>3000</w:t>
      </w:r>
      <w:r w:rsidRPr="00EE25CE">
        <w:rPr>
          <w:rFonts w:hint="eastAsia"/>
        </w:rPr>
        <w:t>端口下执行</w:t>
      </w:r>
      <w:r>
        <w:rPr>
          <w:rFonts w:hint="eastAsia"/>
        </w:rPr>
        <w:t>以下命令</w:t>
      </w:r>
      <w:r w:rsidRPr="00EE25CE">
        <w:rPr>
          <w:rFonts w:hint="eastAsia"/>
        </w:rPr>
        <w:t>，可</w:t>
      </w:r>
      <w:r w:rsidRPr="00F77393">
        <w:rPr>
          <w:rFonts w:hint="eastAsia"/>
        </w:rPr>
        <w:t>以显示单板加工信息。</w:t>
      </w:r>
      <w:r>
        <w:rPr>
          <w:rFonts w:hint="eastAsia"/>
        </w:rPr>
        <w:t>确认与上述信息一致。</w:t>
      </w:r>
      <w:r>
        <w:rPr>
          <w:rFonts w:ascii="宋体" w:hAnsi="宋体" w:hint="eastAsia"/>
          <w:sz w:val="21"/>
          <w:szCs w:val="21"/>
        </w:rPr>
        <w:t>（注：pn/sn仅供参考，请根据实物二维码检查）</w:t>
      </w:r>
    </w:p>
    <w:p w:rsidR="00851B65" w:rsidRDefault="0053013B" w:rsidP="00851B65">
      <w:pPr>
        <w:spacing w:line="360" w:lineRule="auto"/>
        <w:ind w:left="720"/>
        <w:rPr>
          <w:b/>
          <w:color w:val="403152"/>
        </w:rPr>
      </w:pPr>
      <w:r>
        <w:rPr>
          <w:b/>
          <w:color w:val="403152"/>
        </w:rPr>
      </w:r>
      <w:r>
        <w:rPr>
          <w:b/>
          <w:color w:val="403152"/>
        </w:rPr>
        <w:pict>
          <v:shape id="_x0000_s1080" type="#_x0000_t202" style="width:384.2pt;height:278.25pt;mso-position-horizontal-relative:char;mso-position-vertical-relative:line;mso-width-relative:margin;mso-height-relative:margin">
            <v:textbox style="mso-next-textbox:#_x0000_s1080">
              <w:txbxContent>
                <w:p w:rsidR="00A65AA3" w:rsidRPr="00541799" w:rsidRDefault="00A65AA3" w:rsidP="00851B6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bookmarkStart w:id="74" w:name="_Hlk358985223"/>
                  <w:r>
                    <w:rPr>
                      <w:rFonts w:ascii="宋体" w:hAnsi="宋体"/>
                      <w:sz w:val="18"/>
                      <w:szCs w:val="18"/>
                    </w:rPr>
                    <w:t xml:space="preserve">CFG# call / showmanu 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1</w:t>
                  </w:r>
                </w:p>
                <w:p w:rsidR="00A65AA3" w:rsidRPr="00541799" w:rsidRDefault="00A65AA3" w:rsidP="00851B6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>SUCCESS, background running...</w:t>
                  </w:r>
                </w:p>
                <w:p w:rsidR="00A65AA3" w:rsidRPr="00541799" w:rsidRDefault="00A65AA3" w:rsidP="00851B6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>0.01999999999998181s, 9236.0126953125k</w:t>
                  </w:r>
                </w:p>
                <w:p w:rsidR="00A65AA3" w:rsidRPr="00541799" w:rsidRDefault="00A65AA3" w:rsidP="00851B6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>[edit ne]</w:t>
                  </w:r>
                </w:p>
                <w:p w:rsidR="00A65AA3" w:rsidRPr="00541799" w:rsidRDefault="00A65AA3" w:rsidP="00851B6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 xml:space="preserve">CFG# </w:t>
                  </w:r>
                </w:p>
                <w:p w:rsidR="00A65AA3" w:rsidRPr="00541799" w:rsidRDefault="00A65AA3" w:rsidP="00851B6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 xml:space="preserve">mac: </w:t>
                  </w:r>
                  <w:r w:rsidRPr="00541799">
                    <w:rPr>
                      <w:b/>
                      <w:i/>
                      <w:sz w:val="18"/>
                      <w:szCs w:val="18"/>
                    </w:rPr>
                    <w:t>48DF.1C</w:t>
                  </w:r>
                  <w:r w:rsidRPr="00541799">
                    <w:rPr>
                      <w:rFonts w:hint="eastAsia"/>
                      <w:b/>
                      <w:i/>
                      <w:sz w:val="18"/>
                      <w:szCs w:val="18"/>
                    </w:rPr>
                    <w:t>XX</w:t>
                  </w:r>
                  <w:r w:rsidRPr="00541799">
                    <w:rPr>
                      <w:b/>
                      <w:i/>
                      <w:sz w:val="18"/>
                      <w:szCs w:val="18"/>
                    </w:rPr>
                    <w:t>.</w:t>
                  </w:r>
                  <w:r w:rsidRPr="00541799">
                    <w:rPr>
                      <w:rFonts w:hint="eastAsia"/>
                      <w:b/>
                      <w:i/>
                      <w:sz w:val="18"/>
                      <w:szCs w:val="18"/>
                    </w:rPr>
                    <w:t>XXXX</w:t>
                  </w:r>
                </w:p>
                <w:p w:rsidR="00A65AA3" w:rsidRDefault="00A65AA3" w:rsidP="00851B65">
                  <w:pPr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p</w:t>
                  </w: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 xml:space="preserve">n: </w:t>
                  </w:r>
                  <w:r>
                    <w:rPr>
                      <w:color w:val="FF0000"/>
                      <w:szCs w:val="24"/>
                    </w:rPr>
                    <w:t>S42023-L5142-A1-1</w:t>
                  </w:r>
                </w:p>
                <w:p w:rsidR="00A65AA3" w:rsidRPr="00541799" w:rsidRDefault="00A65AA3" w:rsidP="00851B6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sn:</w:t>
                  </w:r>
                  <w:r w:rsidRPr="00F213D9">
                    <w:rPr>
                      <w:color w:val="FF0000"/>
                      <w:szCs w:val="24"/>
                    </w:rPr>
                    <w:t xml:space="preserve"> </w:t>
                  </w:r>
                  <w:r>
                    <w:rPr>
                      <w:color w:val="FF0000"/>
                      <w:szCs w:val="24"/>
                    </w:rPr>
                    <w:t>CXQD7123456</w:t>
                  </w:r>
                </w:p>
                <w:p w:rsidR="00A65AA3" w:rsidRDefault="00A65AA3" w:rsidP="00851B65">
                  <w:pPr>
                    <w:rPr>
                      <w:b/>
                      <w:i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 xml:space="preserve">boot: </w:t>
                  </w:r>
                  <w:r w:rsidR="00710D63" w:rsidRPr="00710D63">
                    <w:rPr>
                      <w:b/>
                      <w:i/>
                      <w:sz w:val="18"/>
                      <w:szCs w:val="18"/>
                    </w:rPr>
                    <w:t>172.00002.20</w:t>
                  </w:r>
                </w:p>
                <w:p w:rsidR="00A65AA3" w:rsidRDefault="00A65AA3" w:rsidP="00851B65">
                  <w:pPr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vendor: </w:t>
                  </w:r>
                  <w:r w:rsidR="00BB5A45">
                    <w:rPr>
                      <w:rFonts w:hint="eastAsia"/>
                      <w:b/>
                      <w:i/>
                      <w:sz w:val="18"/>
                      <w:szCs w:val="18"/>
                    </w:rPr>
                    <w:t>CORIANT</w:t>
                  </w:r>
                </w:p>
                <w:p w:rsidR="00A65AA3" w:rsidRPr="0068042C" w:rsidRDefault="00A65AA3" w:rsidP="00851B65">
                  <w:pPr>
                    <w:rPr>
                      <w:szCs w:val="36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 xml:space="preserve">        SUCCESS!</w:t>
                  </w:r>
                  <w:bookmarkEnd w:id="74"/>
                </w:p>
                <w:p w:rsidR="00A65AA3" w:rsidRPr="00F6026F" w:rsidRDefault="00A65AA3" w:rsidP="00851B65">
                  <w:pPr>
                    <w:rPr>
                      <w:szCs w:val="3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851B65" w:rsidRPr="00343413" w:rsidRDefault="00851B65" w:rsidP="00851B6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color w:val="403152"/>
          <w:szCs w:val="21"/>
        </w:rPr>
        <w:t>v</w:t>
      </w:r>
      <w:r w:rsidRPr="004F114C">
        <w:rPr>
          <w:rFonts w:ascii="宋体" w:hAnsi="宋体" w:hint="eastAsia"/>
          <w:color w:val="403152"/>
          <w:szCs w:val="21"/>
        </w:rPr>
        <w:t>endor</w:t>
      </w:r>
      <w:r>
        <w:rPr>
          <w:rFonts w:ascii="宋体" w:hAnsi="宋体" w:hint="eastAsia"/>
          <w:color w:val="403152"/>
          <w:szCs w:val="21"/>
        </w:rPr>
        <w:t>这一行如果写入vendor信息就会有显示，没有写入就不会显示。</w:t>
      </w:r>
    </w:p>
    <w:p w:rsidR="00851B65" w:rsidRPr="00BA0B8A" w:rsidRDefault="00851B65" w:rsidP="00851B65">
      <w:pPr>
        <w:spacing w:line="360" w:lineRule="auto"/>
        <w:ind w:left="0"/>
        <w:rPr>
          <w:rFonts w:ascii="宋体" w:hAnsi="宋体"/>
          <w:color w:val="403152"/>
          <w:sz w:val="21"/>
          <w:szCs w:val="21"/>
        </w:rPr>
      </w:pPr>
      <w:r>
        <w:rPr>
          <w:rFonts w:ascii="宋体" w:hAnsi="宋体" w:hint="eastAsia"/>
          <w:color w:val="403152"/>
          <w:sz w:val="21"/>
          <w:szCs w:val="21"/>
        </w:rPr>
        <w:t>10.</w:t>
      </w:r>
      <w:r>
        <w:rPr>
          <w:rFonts w:ascii="宋体" w:hAnsi="宋体" w:hint="eastAsia"/>
          <w:color w:val="403152"/>
          <w:sz w:val="21"/>
          <w:szCs w:val="21"/>
        </w:rPr>
        <w:tab/>
      </w:r>
      <w:r w:rsidRPr="00BA0B8A">
        <w:rPr>
          <w:rFonts w:ascii="宋体" w:hAnsi="宋体" w:hint="eastAsia"/>
          <w:color w:val="403152"/>
          <w:sz w:val="21"/>
          <w:szCs w:val="21"/>
        </w:rPr>
        <w:t>进入slot2的23端口，执行步骤</w:t>
      </w:r>
      <w:r>
        <w:rPr>
          <w:rFonts w:ascii="宋体" w:hAnsi="宋体" w:hint="eastAsia"/>
          <w:color w:val="403152"/>
          <w:sz w:val="21"/>
          <w:szCs w:val="21"/>
        </w:rPr>
        <w:t>2~9</w:t>
      </w:r>
      <w:r w:rsidRPr="00BA0B8A">
        <w:rPr>
          <w:rFonts w:ascii="宋体" w:hAnsi="宋体" w:hint="eastAsia"/>
          <w:color w:val="403152"/>
          <w:sz w:val="21"/>
          <w:szCs w:val="21"/>
        </w:rPr>
        <w:t>。</w:t>
      </w:r>
      <w:r>
        <w:rPr>
          <w:rFonts w:ascii="宋体" w:hAnsi="宋体" w:hint="eastAsia"/>
          <w:color w:val="403152"/>
          <w:sz w:val="21"/>
          <w:szCs w:val="21"/>
        </w:rPr>
        <w:t>注意:查看slot2的命令为call / showmaun 2</w:t>
      </w:r>
    </w:p>
    <w:p w:rsidR="00D66972" w:rsidRPr="00BA0B8A" w:rsidRDefault="00D66972" w:rsidP="00D66972">
      <w:pPr>
        <w:pStyle w:val="20"/>
        <w:rPr>
          <w:rFonts w:ascii="宋体" w:eastAsia="宋体" w:hAnsi="宋体"/>
          <w:sz w:val="21"/>
          <w:szCs w:val="21"/>
        </w:rPr>
      </w:pPr>
      <w:bookmarkStart w:id="75" w:name="_Toc375647483"/>
      <w:r w:rsidRPr="00BA0B8A">
        <w:rPr>
          <w:rFonts w:ascii="宋体" w:eastAsia="宋体" w:hAnsi="宋体"/>
          <w:sz w:val="21"/>
          <w:szCs w:val="21"/>
        </w:rPr>
        <w:t>R</w:t>
      </w:r>
      <w:r w:rsidRPr="00BA0B8A">
        <w:rPr>
          <w:rFonts w:ascii="宋体" w:eastAsia="宋体" w:hAnsi="宋体" w:hint="eastAsia"/>
          <w:sz w:val="21"/>
          <w:szCs w:val="21"/>
        </w:rPr>
        <w:t>eset按钮测试</w:t>
      </w:r>
      <w:bookmarkEnd w:id="75"/>
    </w:p>
    <w:p w:rsidR="00D66972" w:rsidRPr="00BA0B8A" w:rsidRDefault="00D66972" w:rsidP="00D66972">
      <w:pPr>
        <w:pStyle w:val="aff4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完成</w:t>
      </w:r>
      <w:r>
        <w:rPr>
          <w:rFonts w:ascii="宋体" w:hAnsi="宋体" w:hint="eastAsia"/>
          <w:szCs w:val="21"/>
        </w:rPr>
        <w:t>5</w:t>
      </w:r>
      <w:r w:rsidRPr="00BA0B8A">
        <w:rPr>
          <w:rFonts w:ascii="宋体" w:hAnsi="宋体" w:hint="eastAsia"/>
          <w:szCs w:val="21"/>
        </w:rPr>
        <w:t>.12和</w:t>
      </w:r>
      <w:r>
        <w:rPr>
          <w:rFonts w:ascii="宋体" w:hAnsi="宋体" w:hint="eastAsia"/>
          <w:szCs w:val="21"/>
        </w:rPr>
        <w:t>5</w:t>
      </w:r>
      <w:r w:rsidRPr="00BA0B8A">
        <w:rPr>
          <w:rFonts w:ascii="宋体" w:hAnsi="宋体" w:hint="eastAsia"/>
          <w:szCs w:val="21"/>
        </w:rPr>
        <w:t>.13的测试后，按下</w:t>
      </w:r>
      <w:r>
        <w:rPr>
          <w:rFonts w:ascii="宋体" w:hAnsi="宋体" w:hint="eastAsia"/>
          <w:szCs w:val="21"/>
        </w:rPr>
        <w:t>slot1</w:t>
      </w:r>
      <w:r w:rsidRPr="00BA0B8A">
        <w:rPr>
          <w:rFonts w:ascii="宋体" w:hAnsi="宋体" w:hint="eastAsia"/>
          <w:szCs w:val="21"/>
        </w:rPr>
        <w:t>面板的rst按钮，重启单板。若单板重启，则ok。</w:t>
      </w:r>
    </w:p>
    <w:p w:rsidR="00D66972" w:rsidRPr="00BA0B8A" w:rsidRDefault="00D66972" w:rsidP="00D66972">
      <w:pPr>
        <w:widowControl w:val="0"/>
        <w:numPr>
          <w:ilvl w:val="0"/>
          <w:numId w:val="14"/>
        </w:numPr>
        <w:spacing w:before="0" w:after="0" w:line="24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监视串口界面，看到倒数数字时，敲回车，停在uboot界面；</w:t>
      </w:r>
    </w:p>
    <w:p w:rsidR="00D66972" w:rsidRDefault="00D66972" w:rsidP="00D66972">
      <w:pPr>
        <w:widowControl w:val="0"/>
        <w:numPr>
          <w:ilvl w:val="0"/>
          <w:numId w:val="14"/>
        </w:numPr>
        <w:spacing w:before="0" w:after="0" w:line="24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lastRenderedPageBreak/>
        <w:t>执行“print</w:t>
      </w:r>
      <w:r w:rsidRPr="00BA0B8A">
        <w:rPr>
          <w:rFonts w:ascii="宋体" w:hAnsi="宋体"/>
          <w:sz w:val="21"/>
          <w:szCs w:val="21"/>
        </w:rPr>
        <w:t>”</w:t>
      </w:r>
      <w:r w:rsidRPr="00BA0B8A">
        <w:rPr>
          <w:rFonts w:ascii="宋体" w:hAnsi="宋体" w:hint="eastAsia"/>
          <w:sz w:val="21"/>
          <w:szCs w:val="21"/>
        </w:rPr>
        <w:t>命令。检查ethaddr的 mac地址是否与标签地址一致</w:t>
      </w:r>
      <w:r>
        <w:rPr>
          <w:rFonts w:ascii="宋体" w:hAnsi="宋体" w:hint="eastAsia"/>
          <w:sz w:val="21"/>
          <w:szCs w:val="21"/>
        </w:rPr>
        <w:t>，不一致的话需要按照步骤5.8重新写入mac地址</w:t>
      </w:r>
      <w:r w:rsidRPr="00BA0B8A">
        <w:rPr>
          <w:rFonts w:ascii="宋体" w:hAnsi="宋体" w:hint="eastAsia"/>
          <w:sz w:val="21"/>
          <w:szCs w:val="21"/>
        </w:rPr>
        <w:t>；</w:t>
      </w:r>
    </w:p>
    <w:p w:rsidR="00D66972" w:rsidRPr="00F6094A" w:rsidRDefault="00D66972" w:rsidP="00D66972">
      <w:pPr>
        <w:widowControl w:val="0"/>
        <w:numPr>
          <w:ilvl w:val="0"/>
          <w:numId w:val="14"/>
        </w:numPr>
        <w:spacing w:before="0"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完成slot1 reset测试后，按下slot2面板的rst按钮，执行步骤2~3。</w:t>
      </w:r>
    </w:p>
    <w:p w:rsidR="00D66972" w:rsidRPr="00BA0B8A" w:rsidRDefault="00D66972" w:rsidP="00851B65">
      <w:pPr>
        <w:widowControl w:val="0"/>
        <w:spacing w:before="0" w:after="0" w:line="240" w:lineRule="auto"/>
        <w:ind w:left="0"/>
        <w:rPr>
          <w:rFonts w:ascii="宋体" w:hAnsi="宋体"/>
          <w:sz w:val="21"/>
          <w:szCs w:val="21"/>
        </w:rPr>
      </w:pPr>
    </w:p>
    <w:p w:rsidR="00871DD6" w:rsidRPr="00BA0B8A" w:rsidRDefault="00871DD6" w:rsidP="00871DD6">
      <w:pPr>
        <w:pStyle w:val="20"/>
        <w:rPr>
          <w:rFonts w:ascii="宋体" w:eastAsia="宋体" w:hAnsi="宋体"/>
          <w:sz w:val="21"/>
          <w:szCs w:val="21"/>
        </w:rPr>
      </w:pPr>
      <w:bookmarkStart w:id="76" w:name="_Toc375647484"/>
      <w:r>
        <w:rPr>
          <w:rFonts w:ascii="宋体" w:eastAsia="宋体" w:hAnsi="宋体" w:hint="eastAsia"/>
          <w:sz w:val="21"/>
          <w:szCs w:val="21"/>
        </w:rPr>
        <w:t>取下单板</w:t>
      </w:r>
      <w:bookmarkEnd w:id="76"/>
    </w:p>
    <w:p w:rsidR="00871DD6" w:rsidRPr="00376DE0" w:rsidRDefault="00871DD6" w:rsidP="00376DE0">
      <w:pPr>
        <w:pStyle w:val="aff4"/>
        <w:numPr>
          <w:ilvl w:val="0"/>
          <w:numId w:val="20"/>
        </w:numPr>
        <w:ind w:firstLineChars="0"/>
        <w:rPr>
          <w:szCs w:val="21"/>
        </w:rPr>
      </w:pPr>
      <w:r w:rsidRPr="00376DE0">
        <w:rPr>
          <w:rFonts w:hint="eastAsia"/>
          <w:szCs w:val="21"/>
        </w:rPr>
        <w:t>网元掉电；</w:t>
      </w:r>
    </w:p>
    <w:p w:rsidR="00376DE0" w:rsidRPr="00871DD6" w:rsidRDefault="00376DE0" w:rsidP="006F3329">
      <w:pPr>
        <w:widowControl w:val="0"/>
        <w:numPr>
          <w:ilvl w:val="0"/>
          <w:numId w:val="20"/>
        </w:numPr>
        <w:spacing w:before="0" w:after="0" w:line="240" w:lineRule="auto"/>
        <w:rPr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取下测试单板，检查背板连接器是否有损伤。</w:t>
      </w:r>
    </w:p>
    <w:p w:rsidR="00871DD6" w:rsidRPr="00871DD6" w:rsidRDefault="00871DD6" w:rsidP="006F3329">
      <w:pPr>
        <w:widowControl w:val="0"/>
        <w:numPr>
          <w:ilvl w:val="0"/>
          <w:numId w:val="20"/>
        </w:numPr>
        <w:spacing w:before="0" w:after="0" w:line="240" w:lineRule="auto"/>
        <w:rPr>
          <w:sz w:val="21"/>
          <w:szCs w:val="21"/>
        </w:rPr>
      </w:pPr>
      <w:r w:rsidRPr="00871DD6">
        <w:rPr>
          <w:rFonts w:hint="eastAsia"/>
          <w:sz w:val="21"/>
          <w:szCs w:val="21"/>
        </w:rPr>
        <w:t>取下光纤、</w:t>
      </w:r>
      <w:r w:rsidRPr="00871DD6">
        <w:rPr>
          <w:rFonts w:hint="eastAsia"/>
          <w:sz w:val="21"/>
          <w:szCs w:val="21"/>
        </w:rPr>
        <w:t>E1</w:t>
      </w:r>
      <w:r w:rsidRPr="00871DD6">
        <w:rPr>
          <w:rFonts w:hint="eastAsia"/>
          <w:sz w:val="21"/>
          <w:szCs w:val="21"/>
        </w:rPr>
        <w:t>串连水晶头、光模块（部分可以不做，方便下次背板测试）；</w:t>
      </w:r>
    </w:p>
    <w:p w:rsidR="00871DD6" w:rsidRPr="00871DD6" w:rsidRDefault="00871DD6" w:rsidP="006F3329">
      <w:pPr>
        <w:widowControl w:val="0"/>
        <w:numPr>
          <w:ilvl w:val="0"/>
          <w:numId w:val="20"/>
        </w:numPr>
        <w:spacing w:before="0" w:after="0" w:line="240" w:lineRule="auto"/>
        <w:rPr>
          <w:sz w:val="21"/>
          <w:szCs w:val="21"/>
        </w:rPr>
      </w:pPr>
      <w:r w:rsidRPr="00871DD6">
        <w:rPr>
          <w:rFonts w:hint="eastAsia"/>
          <w:sz w:val="21"/>
          <w:szCs w:val="21"/>
        </w:rPr>
        <w:t>取下单板；</w:t>
      </w:r>
    </w:p>
    <w:p w:rsidR="00871DD6" w:rsidRPr="00BA0B8A" w:rsidRDefault="00871DD6" w:rsidP="00871DD6">
      <w:pPr>
        <w:pStyle w:val="20"/>
        <w:rPr>
          <w:rFonts w:ascii="宋体" w:eastAsia="宋体" w:hAnsi="宋体"/>
          <w:sz w:val="21"/>
          <w:szCs w:val="21"/>
        </w:rPr>
      </w:pPr>
      <w:bookmarkStart w:id="77" w:name="_Toc375647485"/>
      <w:r>
        <w:rPr>
          <w:rFonts w:ascii="宋体" w:eastAsia="宋体" w:hAnsi="宋体" w:hint="eastAsia"/>
          <w:sz w:val="21"/>
          <w:szCs w:val="21"/>
        </w:rPr>
        <w:t>插上背板接插接保护盖</w:t>
      </w:r>
      <w:bookmarkEnd w:id="77"/>
    </w:p>
    <w:p w:rsidR="00AD431B" w:rsidRPr="00871DD6" w:rsidRDefault="00871DD6" w:rsidP="00871DD6">
      <w:pPr>
        <w:rPr>
          <w:sz w:val="21"/>
          <w:szCs w:val="21"/>
          <w:lang w:val="sv-SE"/>
        </w:rPr>
      </w:pPr>
      <w:r>
        <w:rPr>
          <w:rFonts w:hint="eastAsia"/>
          <w:sz w:val="21"/>
          <w:szCs w:val="21"/>
          <w:lang w:val="sv-SE"/>
        </w:rPr>
        <w:t>仔细观察背板针脚是否完好，无变形，无倒针。</w:t>
      </w:r>
      <w:r w:rsidRPr="00871DD6">
        <w:rPr>
          <w:rFonts w:hint="eastAsia"/>
          <w:sz w:val="21"/>
          <w:szCs w:val="21"/>
          <w:lang w:val="sv-SE"/>
        </w:rPr>
        <w:t>插保护盖子时，要谨慎，不能蛮插。对准后插，且缓慢往里推。确保插上保护盖子时，不倒针。</w:t>
      </w:r>
      <w:r w:rsidR="00AD431B" w:rsidRPr="00871DD6">
        <w:rPr>
          <w:rFonts w:ascii="宋体" w:hAnsi="宋体" w:hint="eastAsia"/>
          <w:sz w:val="21"/>
          <w:szCs w:val="21"/>
        </w:rPr>
        <w:t>完成后进入下一环节最终机构。</w:t>
      </w:r>
    </w:p>
    <w:p w:rsidR="00BC3CA7" w:rsidRPr="00EB6447" w:rsidRDefault="00EB6447" w:rsidP="00F360FD">
      <w:pPr>
        <w:widowControl w:val="0"/>
        <w:spacing w:before="0" w:after="0" w:line="240" w:lineRule="auto"/>
        <w:rPr>
          <w:rFonts w:ascii="宋体" w:hAnsi="宋体"/>
          <w:b/>
          <w:sz w:val="21"/>
          <w:szCs w:val="21"/>
        </w:rPr>
      </w:pPr>
      <w:r w:rsidRPr="00EB6447">
        <w:rPr>
          <w:rFonts w:ascii="宋体" w:hAnsi="宋体" w:hint="eastAsia"/>
          <w:b/>
          <w:sz w:val="21"/>
          <w:szCs w:val="21"/>
        </w:rPr>
        <w:t>注意：如果</w:t>
      </w:r>
      <w:r w:rsidR="00655D4F" w:rsidRPr="00655D4F">
        <w:rPr>
          <w:rFonts w:ascii="宋体" w:hAnsi="宋体" w:hint="eastAsia"/>
          <w:b/>
          <w:sz w:val="21"/>
          <w:szCs w:val="21"/>
        </w:rPr>
        <w:t>T20CE</w:t>
      </w:r>
      <w:r w:rsidRPr="00EB6447">
        <w:rPr>
          <w:rFonts w:ascii="宋体" w:hAnsi="宋体" w:hint="eastAsia"/>
          <w:b/>
          <w:sz w:val="21"/>
          <w:szCs w:val="21"/>
        </w:rPr>
        <w:t>是整机出货，可以不插保护盖，如果单板和背板是分开出货，就需要插好保护盖。</w:t>
      </w:r>
      <w:bookmarkEnd w:id="7"/>
    </w:p>
    <w:sectPr w:rsidR="00BC3CA7" w:rsidRPr="00EB6447" w:rsidSect="0032785F">
      <w:pgSz w:w="11906" w:h="16838" w:code="9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561" w:rsidRDefault="000A7561" w:rsidP="000C3BF1">
      <w:r>
        <w:separator/>
      </w:r>
    </w:p>
    <w:p w:rsidR="000A7561" w:rsidRDefault="000A7561" w:rsidP="000C3BF1"/>
  </w:endnote>
  <w:endnote w:type="continuationSeparator" w:id="1">
    <w:p w:rsidR="000A7561" w:rsidRDefault="000A7561" w:rsidP="000C3BF1">
      <w:r>
        <w:continuationSeparator/>
      </w:r>
    </w:p>
    <w:p w:rsidR="000A7561" w:rsidRDefault="000A7561" w:rsidP="000C3BF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03001"/>
      <w:docPartObj>
        <w:docPartGallery w:val="Page Numbers (Bottom of Page)"/>
        <w:docPartUnique/>
      </w:docPartObj>
    </w:sdtPr>
    <w:sdtContent>
      <w:p w:rsidR="00A65AA3" w:rsidRDefault="0053013B" w:rsidP="00F86F29">
        <w:pPr>
          <w:pStyle w:val="a8"/>
        </w:pPr>
        <w:r>
          <w:fldChar w:fldCharType="begin"/>
        </w:r>
        <w:r w:rsidR="00A65AA3">
          <w:instrText xml:space="preserve"> PAGE   \* MERGEFORMAT </w:instrText>
        </w:r>
        <w:r>
          <w:fldChar w:fldCharType="separate"/>
        </w:r>
        <w:r w:rsidR="00570AE4" w:rsidRPr="00570AE4">
          <w:rPr>
            <w:noProof/>
            <w:lang w:val="zh-CN"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561" w:rsidRDefault="000A7561" w:rsidP="000C3BF1">
      <w:r>
        <w:separator/>
      </w:r>
    </w:p>
    <w:p w:rsidR="000A7561" w:rsidRDefault="000A7561" w:rsidP="000C3BF1"/>
  </w:footnote>
  <w:footnote w:type="continuationSeparator" w:id="1">
    <w:p w:rsidR="000A7561" w:rsidRDefault="000A7561" w:rsidP="000C3BF1">
      <w:r>
        <w:continuationSeparator/>
      </w:r>
    </w:p>
    <w:p w:rsidR="000A7561" w:rsidRDefault="000A7561" w:rsidP="000C3BF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A3" w:rsidRDefault="00A65AA3" w:rsidP="000C3BF1">
    <w:pPr>
      <w:pStyle w:val="a6"/>
    </w:pPr>
    <w:r>
      <w:rPr>
        <w:rFonts w:hint="eastAsia"/>
      </w:rPr>
      <w:t>武汉日电光通信有限公司</w:t>
    </w:r>
    <w:r>
      <w:rPr>
        <w:rFonts w:hint="eastAsia"/>
      </w:rPr>
      <w:t xml:space="preserve">                                       </w:t>
    </w:r>
    <w:r w:rsidRPr="005B4D01">
      <w:rPr>
        <w:rFonts w:hint="eastAsia"/>
        <w:color w:val="00B050"/>
      </w:rPr>
      <w:t xml:space="preserve"> XXXXX</w:t>
    </w:r>
    <w:r w:rsidRPr="005B4D01">
      <w:rPr>
        <w:rFonts w:hint="eastAsia"/>
        <w:color w:val="00B050"/>
      </w:rPr>
      <w:t>文档名称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A3" w:rsidRPr="002B0C6B" w:rsidRDefault="00A65AA3" w:rsidP="00FC39A9">
    <w:pPr>
      <w:pStyle w:val="a6"/>
      <w:rPr>
        <w:rFonts w:ascii="宋体" w:hAnsi="宋体"/>
        <w:szCs w:val="21"/>
      </w:rPr>
    </w:pPr>
    <w:r>
      <w:rPr>
        <w:rFonts w:hint="eastAsia"/>
      </w:rPr>
      <w:t>武汉日电光通信工业有限公司</w:t>
    </w:r>
    <w:r>
      <w:rPr>
        <w:rFonts w:hint="eastAsia"/>
      </w:rPr>
      <w:t xml:space="preserve">                        ACTPE_A</w:t>
    </w:r>
    <w:r>
      <w:rPr>
        <w:rFonts w:hint="eastAsia"/>
      </w:rPr>
      <w:t>单板调测指导书</w:t>
    </w:r>
    <w:r>
      <w:tab/>
    </w:r>
    <w:r>
      <w:rPr>
        <w:rFonts w:hint="eastAsia"/>
      </w:rPr>
      <w:t xml:space="preserve">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0114AE76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00B5F76"/>
    <w:multiLevelType w:val="hybridMultilevel"/>
    <w:tmpl w:val="FDA2DC44"/>
    <w:lvl w:ilvl="0" w:tplc="051C3F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001F4EE3"/>
    <w:multiLevelType w:val="multilevel"/>
    <w:tmpl w:val="2EFCEE00"/>
    <w:lvl w:ilvl="0">
      <w:start w:val="2"/>
      <w:numFmt w:val="upperLetter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upperLetter"/>
      <w:lvlRestart w:val="0"/>
      <w:suff w:val="space"/>
      <w:lvlText w:val="附录%6"/>
      <w:lvlJc w:val="center"/>
      <w:pPr>
        <w:ind w:left="0" w:firstLine="0"/>
      </w:pPr>
      <w:rPr>
        <w:rFonts w:ascii="Arial" w:eastAsia="黑体" w:hAnsi="Arial" w:hint="default"/>
        <w:b/>
        <w:i w:val="0"/>
        <w:sz w:val="44"/>
      </w:rPr>
    </w:lvl>
    <w:lvl w:ilvl="6">
      <w:start w:val="1"/>
      <w:numFmt w:val="decimal"/>
      <w:pStyle w:val="7"/>
      <w:suff w:val="space"/>
      <w:lvlText w:val="%6.%7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6.%7.%8"/>
      <w:lvlJc w:val="left"/>
      <w:pPr>
        <w:ind w:left="0" w:firstLine="0"/>
      </w:pPr>
      <w:rPr>
        <w:rFonts w:ascii="Arial" w:eastAsia="黑体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6.%7.%8.%9"/>
      <w:lvlJc w:val="left"/>
      <w:pPr>
        <w:ind w:left="0" w:firstLine="0"/>
      </w:pPr>
      <w:rPr>
        <w:rFonts w:ascii="Arial" w:eastAsia="黑体" w:hAnsi="Arial" w:hint="default"/>
        <w:b/>
        <w:i w:val="0"/>
        <w:sz w:val="21"/>
      </w:rPr>
    </w:lvl>
  </w:abstractNum>
  <w:abstractNum w:abstractNumId="3">
    <w:nsid w:val="090E03C2"/>
    <w:multiLevelType w:val="hybridMultilevel"/>
    <w:tmpl w:val="0A604CA0"/>
    <w:lvl w:ilvl="0" w:tplc="460A5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D62BF8"/>
    <w:multiLevelType w:val="hybridMultilevel"/>
    <w:tmpl w:val="54E89BCE"/>
    <w:lvl w:ilvl="0" w:tplc="A740D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671617"/>
    <w:multiLevelType w:val="hybridMultilevel"/>
    <w:tmpl w:val="684EEEFC"/>
    <w:lvl w:ilvl="0" w:tplc="F3CA1FD8">
      <w:start w:val="1"/>
      <w:numFmt w:val="decimal"/>
      <w:pStyle w:val="1"/>
      <w:lvlText w:val="%1."/>
      <w:lvlJc w:val="left"/>
      <w:pPr>
        <w:ind w:left="2291" w:hanging="420"/>
      </w:pPr>
    </w:lvl>
    <w:lvl w:ilvl="1" w:tplc="04090019">
      <w:start w:val="1"/>
      <w:numFmt w:val="lowerLetter"/>
      <w:lvlText w:val="%2)"/>
      <w:lvlJc w:val="left"/>
      <w:pPr>
        <w:ind w:left="2711" w:hanging="420"/>
      </w:pPr>
    </w:lvl>
    <w:lvl w:ilvl="2" w:tplc="0409001B" w:tentative="1">
      <w:start w:val="1"/>
      <w:numFmt w:val="lowerRoman"/>
      <w:lvlText w:val="%3."/>
      <w:lvlJc w:val="right"/>
      <w:pPr>
        <w:ind w:left="3131" w:hanging="420"/>
      </w:pPr>
    </w:lvl>
    <w:lvl w:ilvl="3" w:tplc="0409000F" w:tentative="1">
      <w:start w:val="1"/>
      <w:numFmt w:val="decimal"/>
      <w:lvlText w:val="%4."/>
      <w:lvlJc w:val="left"/>
      <w:pPr>
        <w:ind w:left="3551" w:hanging="420"/>
      </w:pPr>
    </w:lvl>
    <w:lvl w:ilvl="4" w:tplc="04090019" w:tentative="1">
      <w:start w:val="1"/>
      <w:numFmt w:val="lowerLetter"/>
      <w:lvlText w:val="%5)"/>
      <w:lvlJc w:val="left"/>
      <w:pPr>
        <w:ind w:left="3971" w:hanging="420"/>
      </w:pPr>
    </w:lvl>
    <w:lvl w:ilvl="5" w:tplc="0409001B" w:tentative="1">
      <w:start w:val="1"/>
      <w:numFmt w:val="lowerRoman"/>
      <w:lvlText w:val="%6."/>
      <w:lvlJc w:val="right"/>
      <w:pPr>
        <w:ind w:left="4391" w:hanging="420"/>
      </w:pPr>
    </w:lvl>
    <w:lvl w:ilvl="6" w:tplc="0409000F" w:tentative="1">
      <w:start w:val="1"/>
      <w:numFmt w:val="decimal"/>
      <w:lvlText w:val="%7."/>
      <w:lvlJc w:val="left"/>
      <w:pPr>
        <w:ind w:left="4811" w:hanging="420"/>
      </w:pPr>
    </w:lvl>
    <w:lvl w:ilvl="7" w:tplc="04090019" w:tentative="1">
      <w:start w:val="1"/>
      <w:numFmt w:val="lowerLetter"/>
      <w:lvlText w:val="%8)"/>
      <w:lvlJc w:val="left"/>
      <w:pPr>
        <w:ind w:left="5231" w:hanging="420"/>
      </w:pPr>
    </w:lvl>
    <w:lvl w:ilvl="8" w:tplc="0409001B" w:tentative="1">
      <w:start w:val="1"/>
      <w:numFmt w:val="lowerRoman"/>
      <w:lvlText w:val="%9."/>
      <w:lvlJc w:val="right"/>
      <w:pPr>
        <w:ind w:left="5651" w:hanging="420"/>
      </w:pPr>
    </w:lvl>
  </w:abstractNum>
  <w:abstractNum w:abstractNumId="6">
    <w:nsid w:val="15726154"/>
    <w:multiLevelType w:val="hybridMultilevel"/>
    <w:tmpl w:val="F642C5C2"/>
    <w:lvl w:ilvl="0" w:tplc="5C083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C30C9E"/>
    <w:multiLevelType w:val="hybridMultilevel"/>
    <w:tmpl w:val="CF265E22"/>
    <w:lvl w:ilvl="0" w:tplc="AD9CE3CA">
      <w:start w:val="1"/>
      <w:numFmt w:val="decimal"/>
      <w:lvlText w:val="%1."/>
      <w:lvlJc w:val="left"/>
      <w:pPr>
        <w:ind w:left="786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CDD64C6"/>
    <w:multiLevelType w:val="hybridMultilevel"/>
    <w:tmpl w:val="FF02A8E2"/>
    <w:lvl w:ilvl="0" w:tplc="04090001">
      <w:start w:val="1"/>
      <w:numFmt w:val="bullet"/>
      <w:lvlText w:val=""/>
      <w:lvlJc w:val="left"/>
      <w:pPr>
        <w:tabs>
          <w:tab w:val="num" w:pos="975"/>
        </w:tabs>
        <w:ind w:left="975" w:hanging="360"/>
      </w:pPr>
      <w:rPr>
        <w:rFonts w:ascii="Symbol" w:hAnsi="Symbol" w:hint="default"/>
      </w:rPr>
    </w:lvl>
    <w:lvl w:ilvl="1" w:tplc="E9B67BE0">
      <w:start w:val="1"/>
      <w:numFmt w:val="japaneseCounting"/>
      <w:lvlText w:val="%2．"/>
      <w:lvlJc w:val="left"/>
      <w:pPr>
        <w:tabs>
          <w:tab w:val="num" w:pos="2055"/>
        </w:tabs>
        <w:ind w:left="2055" w:hanging="720"/>
      </w:pPr>
      <w:rPr>
        <w:rFonts w:hint="eastAsia"/>
      </w:rPr>
    </w:lvl>
    <w:lvl w:ilvl="2" w:tplc="877E69B4">
      <w:start w:val="1"/>
      <w:numFmt w:val="decimalEnclosedCircle"/>
      <w:lvlText w:val="%3"/>
      <w:lvlJc w:val="left"/>
      <w:pPr>
        <w:tabs>
          <w:tab w:val="num" w:pos="2415"/>
        </w:tabs>
        <w:ind w:left="2415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abstractNum w:abstractNumId="9">
    <w:nsid w:val="326D3BE2"/>
    <w:multiLevelType w:val="hybridMultilevel"/>
    <w:tmpl w:val="5EF4480E"/>
    <w:lvl w:ilvl="0" w:tplc="352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EE0F10"/>
    <w:multiLevelType w:val="hybridMultilevel"/>
    <w:tmpl w:val="317005B0"/>
    <w:lvl w:ilvl="0" w:tplc="70B2FFA4">
      <w:start w:val="1"/>
      <w:numFmt w:val="bullet"/>
      <w:pStyle w:val="a"/>
      <w:lvlText w:val=""/>
      <w:lvlJc w:val="left"/>
      <w:pPr>
        <w:ind w:left="2291" w:hanging="420"/>
      </w:pPr>
      <w:rPr>
        <w:rFonts w:ascii="Wingdings" w:hAnsi="Wingdings" w:hint="default"/>
      </w:rPr>
    </w:lvl>
    <w:lvl w:ilvl="1" w:tplc="F3360B0A">
      <w:start w:val="1"/>
      <w:numFmt w:val="bullet"/>
      <w:lvlText w:val=""/>
      <w:lvlJc w:val="left"/>
      <w:pPr>
        <w:ind w:left="2711" w:hanging="420"/>
      </w:pPr>
      <w:rPr>
        <w:rFonts w:ascii="Wingdings" w:hAnsi="Wingdings" w:hint="default"/>
      </w:rPr>
    </w:lvl>
    <w:lvl w:ilvl="2" w:tplc="F0B2647A" w:tentative="1">
      <w:start w:val="1"/>
      <w:numFmt w:val="bullet"/>
      <w:lvlText w:val=""/>
      <w:lvlJc w:val="left"/>
      <w:pPr>
        <w:ind w:left="3131" w:hanging="420"/>
      </w:pPr>
      <w:rPr>
        <w:rFonts w:ascii="Wingdings" w:hAnsi="Wingdings" w:hint="default"/>
      </w:rPr>
    </w:lvl>
    <w:lvl w:ilvl="3" w:tplc="3322F26E" w:tentative="1">
      <w:start w:val="1"/>
      <w:numFmt w:val="bullet"/>
      <w:lvlText w:val=""/>
      <w:lvlJc w:val="left"/>
      <w:pPr>
        <w:ind w:left="3551" w:hanging="420"/>
      </w:pPr>
      <w:rPr>
        <w:rFonts w:ascii="Wingdings" w:hAnsi="Wingdings" w:hint="default"/>
      </w:rPr>
    </w:lvl>
    <w:lvl w:ilvl="4" w:tplc="2B2204AE" w:tentative="1">
      <w:start w:val="1"/>
      <w:numFmt w:val="bullet"/>
      <w:lvlText w:val=""/>
      <w:lvlJc w:val="left"/>
      <w:pPr>
        <w:ind w:left="3971" w:hanging="420"/>
      </w:pPr>
      <w:rPr>
        <w:rFonts w:ascii="Wingdings" w:hAnsi="Wingdings" w:hint="default"/>
      </w:rPr>
    </w:lvl>
    <w:lvl w:ilvl="5" w:tplc="F21E0208" w:tentative="1">
      <w:start w:val="1"/>
      <w:numFmt w:val="bullet"/>
      <w:lvlText w:val=""/>
      <w:lvlJc w:val="left"/>
      <w:pPr>
        <w:ind w:left="4391" w:hanging="420"/>
      </w:pPr>
      <w:rPr>
        <w:rFonts w:ascii="Wingdings" w:hAnsi="Wingdings" w:hint="default"/>
      </w:rPr>
    </w:lvl>
    <w:lvl w:ilvl="6" w:tplc="36C8F646" w:tentative="1">
      <w:start w:val="1"/>
      <w:numFmt w:val="bullet"/>
      <w:lvlText w:val=""/>
      <w:lvlJc w:val="left"/>
      <w:pPr>
        <w:ind w:left="4811" w:hanging="420"/>
      </w:pPr>
      <w:rPr>
        <w:rFonts w:ascii="Wingdings" w:hAnsi="Wingdings" w:hint="default"/>
      </w:rPr>
    </w:lvl>
    <w:lvl w:ilvl="7" w:tplc="7F987610" w:tentative="1">
      <w:start w:val="1"/>
      <w:numFmt w:val="bullet"/>
      <w:lvlText w:val=""/>
      <w:lvlJc w:val="left"/>
      <w:pPr>
        <w:ind w:left="5231" w:hanging="420"/>
      </w:pPr>
      <w:rPr>
        <w:rFonts w:ascii="Wingdings" w:hAnsi="Wingdings" w:hint="default"/>
      </w:rPr>
    </w:lvl>
    <w:lvl w:ilvl="8" w:tplc="D40A42CE" w:tentative="1">
      <w:start w:val="1"/>
      <w:numFmt w:val="bullet"/>
      <w:lvlText w:val=""/>
      <w:lvlJc w:val="left"/>
      <w:pPr>
        <w:ind w:left="5651" w:hanging="420"/>
      </w:pPr>
      <w:rPr>
        <w:rFonts w:ascii="Wingdings" w:hAnsi="Wingdings" w:hint="default"/>
      </w:rPr>
    </w:lvl>
  </w:abstractNum>
  <w:abstractNum w:abstractNumId="11">
    <w:nsid w:val="344447BC"/>
    <w:multiLevelType w:val="hybridMultilevel"/>
    <w:tmpl w:val="354C25AE"/>
    <w:lvl w:ilvl="0" w:tplc="1578F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7E9286E"/>
    <w:multiLevelType w:val="hybridMultilevel"/>
    <w:tmpl w:val="F6FA76DC"/>
    <w:lvl w:ilvl="0" w:tplc="6E901098">
      <w:start w:val="1"/>
      <w:numFmt w:val="decimal"/>
      <w:lvlText w:val="%1．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F13D83"/>
    <w:multiLevelType w:val="hybridMultilevel"/>
    <w:tmpl w:val="F9A49A80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4">
    <w:nsid w:val="449B20FE"/>
    <w:multiLevelType w:val="hybridMultilevel"/>
    <w:tmpl w:val="F26EFD6E"/>
    <w:lvl w:ilvl="0" w:tplc="DB4475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>
    <w:nsid w:val="47D16092"/>
    <w:multiLevelType w:val="hybridMultilevel"/>
    <w:tmpl w:val="B726D0A4"/>
    <w:lvl w:ilvl="0" w:tplc="CD18A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9C54AFD"/>
    <w:multiLevelType w:val="hybridMultilevel"/>
    <w:tmpl w:val="5EF4480E"/>
    <w:lvl w:ilvl="0" w:tplc="352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EA53B2F"/>
    <w:multiLevelType w:val="hybridMultilevel"/>
    <w:tmpl w:val="89BC6572"/>
    <w:lvl w:ilvl="0" w:tplc="6EA2B554">
      <w:start w:val="1"/>
      <w:numFmt w:val="upperLetter"/>
      <w:pStyle w:val="6"/>
      <w:lvlText w:val="%1."/>
      <w:lvlJc w:val="left"/>
      <w:pPr>
        <w:ind w:left="420" w:hanging="420"/>
      </w:pPr>
    </w:lvl>
    <w:lvl w:ilvl="1" w:tplc="00C618F8" w:tentative="1">
      <w:start w:val="1"/>
      <w:numFmt w:val="lowerLetter"/>
      <w:lvlText w:val="%2)"/>
      <w:lvlJc w:val="left"/>
      <w:pPr>
        <w:ind w:left="840" w:hanging="420"/>
      </w:pPr>
    </w:lvl>
    <w:lvl w:ilvl="2" w:tplc="44C48F32" w:tentative="1">
      <w:start w:val="1"/>
      <w:numFmt w:val="lowerRoman"/>
      <w:lvlText w:val="%3."/>
      <w:lvlJc w:val="right"/>
      <w:pPr>
        <w:ind w:left="1260" w:hanging="420"/>
      </w:pPr>
    </w:lvl>
    <w:lvl w:ilvl="3" w:tplc="1416DD36" w:tentative="1">
      <w:start w:val="1"/>
      <w:numFmt w:val="decimal"/>
      <w:lvlText w:val="%4."/>
      <w:lvlJc w:val="left"/>
      <w:pPr>
        <w:ind w:left="1680" w:hanging="420"/>
      </w:pPr>
    </w:lvl>
    <w:lvl w:ilvl="4" w:tplc="0B12065A" w:tentative="1">
      <w:start w:val="1"/>
      <w:numFmt w:val="lowerLetter"/>
      <w:lvlText w:val="%5)"/>
      <w:lvlJc w:val="left"/>
      <w:pPr>
        <w:ind w:left="2100" w:hanging="420"/>
      </w:pPr>
    </w:lvl>
    <w:lvl w:ilvl="5" w:tplc="01543C4A" w:tentative="1">
      <w:start w:val="1"/>
      <w:numFmt w:val="lowerRoman"/>
      <w:lvlText w:val="%6."/>
      <w:lvlJc w:val="right"/>
      <w:pPr>
        <w:ind w:left="2520" w:hanging="420"/>
      </w:pPr>
    </w:lvl>
    <w:lvl w:ilvl="6" w:tplc="677C7420" w:tentative="1">
      <w:start w:val="1"/>
      <w:numFmt w:val="decimal"/>
      <w:lvlText w:val="%7."/>
      <w:lvlJc w:val="left"/>
      <w:pPr>
        <w:ind w:left="2940" w:hanging="420"/>
      </w:pPr>
    </w:lvl>
    <w:lvl w:ilvl="7" w:tplc="946C7ED2" w:tentative="1">
      <w:start w:val="1"/>
      <w:numFmt w:val="lowerLetter"/>
      <w:lvlText w:val="%8)"/>
      <w:lvlJc w:val="left"/>
      <w:pPr>
        <w:ind w:left="3360" w:hanging="420"/>
      </w:pPr>
    </w:lvl>
    <w:lvl w:ilvl="8" w:tplc="ADE2683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776D67"/>
    <w:multiLevelType w:val="hybridMultilevel"/>
    <w:tmpl w:val="9146B99E"/>
    <w:lvl w:ilvl="0" w:tplc="252EC9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>
    <w:nsid w:val="64A84771"/>
    <w:multiLevelType w:val="hybridMultilevel"/>
    <w:tmpl w:val="A6AE11F4"/>
    <w:lvl w:ilvl="0" w:tplc="5BF2C5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0">
    <w:nsid w:val="7971364A"/>
    <w:multiLevelType w:val="hybridMultilevel"/>
    <w:tmpl w:val="6B925418"/>
    <w:lvl w:ilvl="0" w:tplc="8C6A2DF4">
      <w:start w:val="1"/>
      <w:numFmt w:val="bullet"/>
      <w:pStyle w:val="-"/>
      <w:lvlText w:val="–"/>
      <w:lvlJc w:val="left"/>
      <w:pPr>
        <w:ind w:left="3255" w:hanging="420"/>
      </w:pPr>
      <w:rPr>
        <w:rFonts w:ascii="宋体" w:eastAsia="宋体" w:hAnsi="宋体" w:hint="eastAsia"/>
      </w:rPr>
    </w:lvl>
    <w:lvl w:ilvl="1" w:tplc="0409000B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21">
    <w:nsid w:val="79737A99"/>
    <w:multiLevelType w:val="multilevel"/>
    <w:tmpl w:val="BF5CA8D8"/>
    <w:lvl w:ilvl="0">
      <w:start w:val="1"/>
      <w:numFmt w:val="decimal"/>
      <w:pStyle w:val="10"/>
      <w:lvlText w:val="%1."/>
      <w:lvlJc w:val="left"/>
      <w:pPr>
        <w:ind w:left="420" w:hanging="420"/>
      </w:pPr>
      <w:rPr>
        <w:rFonts w:hint="default"/>
        <w:b/>
        <w:i w:val="0"/>
        <w:color w:val="auto"/>
        <w:spacing w:val="0"/>
        <w:position w:val="0"/>
        <w:sz w:val="44"/>
        <w:u w:val="none"/>
        <w:effect w:val="none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/>
        <w:i w:val="0"/>
        <w:sz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84" w:hanging="284"/>
      </w:pPr>
      <w:rPr>
        <w:rFonts w:ascii="Arial" w:eastAsia="黑体" w:hAnsi="Arial" w:hint="default"/>
        <w:b/>
        <w:i w:val="0"/>
        <w:sz w:val="21"/>
      </w:rPr>
    </w:lvl>
    <w:lvl w:ilvl="4">
      <w:start w:val="1"/>
      <w:numFmt w:val="lowerLetter"/>
      <w:suff w:val="space"/>
      <w:lvlText w:val="%5"/>
      <w:lvlJc w:val="left"/>
      <w:pPr>
        <w:ind w:left="0" w:firstLine="0"/>
      </w:pPr>
      <w:rPr>
        <w:rFonts w:ascii="宋体" w:eastAsia="宋体" w:hint="eastAsia"/>
        <w:sz w:val="21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num w:numId="1">
    <w:abstractNumId w:val="5"/>
  </w:num>
  <w:num w:numId="2">
    <w:abstractNumId w:val="21"/>
  </w:num>
  <w:num w:numId="3">
    <w:abstractNumId w:val="17"/>
  </w:num>
  <w:num w:numId="4">
    <w:abstractNumId w:val="2"/>
  </w:num>
  <w:num w:numId="5">
    <w:abstractNumId w:val="10"/>
  </w:num>
  <w:num w:numId="6">
    <w:abstractNumId w:val="20"/>
  </w:num>
  <w:num w:numId="7">
    <w:abstractNumId w:val="0"/>
  </w:num>
  <w:num w:numId="8">
    <w:abstractNumId w:val="8"/>
  </w:num>
  <w:num w:numId="9">
    <w:abstractNumId w:val="13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</w:num>
  <w:num w:numId="12">
    <w:abstractNumId w:val="7"/>
  </w:num>
  <w:num w:numId="13">
    <w:abstractNumId w:val="19"/>
  </w:num>
  <w:num w:numId="14">
    <w:abstractNumId w:val="18"/>
  </w:num>
  <w:num w:numId="15">
    <w:abstractNumId w:val="14"/>
  </w:num>
  <w:num w:numId="16">
    <w:abstractNumId w:val="4"/>
  </w:num>
  <w:num w:numId="17">
    <w:abstractNumId w:val="3"/>
  </w:num>
  <w:num w:numId="18">
    <w:abstractNumId w:val="1"/>
  </w:num>
  <w:num w:numId="19">
    <w:abstractNumId w:val="11"/>
  </w:num>
  <w:num w:numId="20">
    <w:abstractNumId w:val="12"/>
  </w:num>
  <w:num w:numId="21">
    <w:abstractNumId w:val="6"/>
  </w:num>
  <w:num w:numId="22">
    <w:abstractNumId w:val="15"/>
  </w:num>
  <w:num w:numId="23">
    <w:abstractNumId w:val="9"/>
  </w:num>
  <w:num w:numId="24">
    <w:abstractNumId w:val="16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5004"/>
  <w:defaultTabStop w:val="424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840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CF1"/>
    <w:rsid w:val="00000298"/>
    <w:rsid w:val="00002D03"/>
    <w:rsid w:val="0000361D"/>
    <w:rsid w:val="000056E7"/>
    <w:rsid w:val="00010703"/>
    <w:rsid w:val="000113F1"/>
    <w:rsid w:val="00014336"/>
    <w:rsid w:val="00015DD4"/>
    <w:rsid w:val="00016291"/>
    <w:rsid w:val="00021E68"/>
    <w:rsid w:val="00023C5D"/>
    <w:rsid w:val="00024737"/>
    <w:rsid w:val="00024F9D"/>
    <w:rsid w:val="000251D4"/>
    <w:rsid w:val="000251EF"/>
    <w:rsid w:val="0002605C"/>
    <w:rsid w:val="00027BEE"/>
    <w:rsid w:val="0003065B"/>
    <w:rsid w:val="00030F94"/>
    <w:rsid w:val="00032A49"/>
    <w:rsid w:val="00034223"/>
    <w:rsid w:val="0003705E"/>
    <w:rsid w:val="00037542"/>
    <w:rsid w:val="0004413C"/>
    <w:rsid w:val="000470EF"/>
    <w:rsid w:val="00047606"/>
    <w:rsid w:val="00053ABF"/>
    <w:rsid w:val="000632FC"/>
    <w:rsid w:val="00073EA3"/>
    <w:rsid w:val="000770F4"/>
    <w:rsid w:val="00082A86"/>
    <w:rsid w:val="00083A0B"/>
    <w:rsid w:val="0008450D"/>
    <w:rsid w:val="0009332B"/>
    <w:rsid w:val="000961B6"/>
    <w:rsid w:val="000A18A3"/>
    <w:rsid w:val="000A410B"/>
    <w:rsid w:val="000A7561"/>
    <w:rsid w:val="000B1180"/>
    <w:rsid w:val="000B3143"/>
    <w:rsid w:val="000B42BF"/>
    <w:rsid w:val="000B4878"/>
    <w:rsid w:val="000B69F3"/>
    <w:rsid w:val="000B7174"/>
    <w:rsid w:val="000C29A0"/>
    <w:rsid w:val="000C3320"/>
    <w:rsid w:val="000C3BF1"/>
    <w:rsid w:val="000C3FA6"/>
    <w:rsid w:val="000C7B11"/>
    <w:rsid w:val="000D4A37"/>
    <w:rsid w:val="000E1076"/>
    <w:rsid w:val="000E22B5"/>
    <w:rsid w:val="000F4116"/>
    <w:rsid w:val="000F7247"/>
    <w:rsid w:val="00100097"/>
    <w:rsid w:val="0010232A"/>
    <w:rsid w:val="00103E00"/>
    <w:rsid w:val="001048C7"/>
    <w:rsid w:val="00104CC5"/>
    <w:rsid w:val="001160F4"/>
    <w:rsid w:val="00117946"/>
    <w:rsid w:val="0012111B"/>
    <w:rsid w:val="00121ED8"/>
    <w:rsid w:val="00122C5E"/>
    <w:rsid w:val="0012636E"/>
    <w:rsid w:val="0013194C"/>
    <w:rsid w:val="00131E0D"/>
    <w:rsid w:val="00132B2B"/>
    <w:rsid w:val="001412C6"/>
    <w:rsid w:val="00151D8A"/>
    <w:rsid w:val="00161236"/>
    <w:rsid w:val="001616CD"/>
    <w:rsid w:val="00162F50"/>
    <w:rsid w:val="00164870"/>
    <w:rsid w:val="001651A6"/>
    <w:rsid w:val="0016704A"/>
    <w:rsid w:val="0016742A"/>
    <w:rsid w:val="00175561"/>
    <w:rsid w:val="001815C6"/>
    <w:rsid w:val="00183725"/>
    <w:rsid w:val="001842D8"/>
    <w:rsid w:val="00184464"/>
    <w:rsid w:val="001847D3"/>
    <w:rsid w:val="00184F74"/>
    <w:rsid w:val="00187246"/>
    <w:rsid w:val="001975C7"/>
    <w:rsid w:val="001A24AA"/>
    <w:rsid w:val="001A49B5"/>
    <w:rsid w:val="001A4CAA"/>
    <w:rsid w:val="001A4FF7"/>
    <w:rsid w:val="001B3534"/>
    <w:rsid w:val="001B5391"/>
    <w:rsid w:val="001B6001"/>
    <w:rsid w:val="001C0DF7"/>
    <w:rsid w:val="001C168F"/>
    <w:rsid w:val="001C55EB"/>
    <w:rsid w:val="001D03A5"/>
    <w:rsid w:val="001D6FC1"/>
    <w:rsid w:val="001D7F3B"/>
    <w:rsid w:val="001E268B"/>
    <w:rsid w:val="001E2882"/>
    <w:rsid w:val="001E71C8"/>
    <w:rsid w:val="001F2400"/>
    <w:rsid w:val="001F6EB8"/>
    <w:rsid w:val="002000BC"/>
    <w:rsid w:val="00200AAC"/>
    <w:rsid w:val="00203FEE"/>
    <w:rsid w:val="00210010"/>
    <w:rsid w:val="00213C98"/>
    <w:rsid w:val="002145F8"/>
    <w:rsid w:val="00215140"/>
    <w:rsid w:val="00217A19"/>
    <w:rsid w:val="00226909"/>
    <w:rsid w:val="00226B2D"/>
    <w:rsid w:val="00226EB9"/>
    <w:rsid w:val="00230E24"/>
    <w:rsid w:val="00233375"/>
    <w:rsid w:val="00241D5E"/>
    <w:rsid w:val="00241FAD"/>
    <w:rsid w:val="00244AE2"/>
    <w:rsid w:val="00244DD3"/>
    <w:rsid w:val="00251083"/>
    <w:rsid w:val="0025285C"/>
    <w:rsid w:val="00252C2F"/>
    <w:rsid w:val="00260F04"/>
    <w:rsid w:val="002645BC"/>
    <w:rsid w:val="0026608D"/>
    <w:rsid w:val="002703CC"/>
    <w:rsid w:val="002715BA"/>
    <w:rsid w:val="0027209B"/>
    <w:rsid w:val="002723C7"/>
    <w:rsid w:val="002748A0"/>
    <w:rsid w:val="00280632"/>
    <w:rsid w:val="0028248A"/>
    <w:rsid w:val="002833DF"/>
    <w:rsid w:val="0028532D"/>
    <w:rsid w:val="00290B56"/>
    <w:rsid w:val="0029152A"/>
    <w:rsid w:val="00292E9B"/>
    <w:rsid w:val="002944A3"/>
    <w:rsid w:val="002A07AC"/>
    <w:rsid w:val="002A2E6B"/>
    <w:rsid w:val="002A5579"/>
    <w:rsid w:val="002A5BE9"/>
    <w:rsid w:val="002B001D"/>
    <w:rsid w:val="002B1145"/>
    <w:rsid w:val="002B2F22"/>
    <w:rsid w:val="002C0805"/>
    <w:rsid w:val="002C0D9F"/>
    <w:rsid w:val="002C2F8A"/>
    <w:rsid w:val="002C5EE7"/>
    <w:rsid w:val="002D0F9E"/>
    <w:rsid w:val="002D10BA"/>
    <w:rsid w:val="002D1F4A"/>
    <w:rsid w:val="002D2596"/>
    <w:rsid w:val="002D2C80"/>
    <w:rsid w:val="002D622F"/>
    <w:rsid w:val="002E0055"/>
    <w:rsid w:val="002E0121"/>
    <w:rsid w:val="002E1BC6"/>
    <w:rsid w:val="002E3027"/>
    <w:rsid w:val="002E57FE"/>
    <w:rsid w:val="002F3786"/>
    <w:rsid w:val="002F5B11"/>
    <w:rsid w:val="002F5D92"/>
    <w:rsid w:val="002F5F32"/>
    <w:rsid w:val="002F6269"/>
    <w:rsid w:val="002F7C2F"/>
    <w:rsid w:val="002F7D74"/>
    <w:rsid w:val="002F7D99"/>
    <w:rsid w:val="003010D0"/>
    <w:rsid w:val="00302258"/>
    <w:rsid w:val="003041A0"/>
    <w:rsid w:val="0030484D"/>
    <w:rsid w:val="00315FA8"/>
    <w:rsid w:val="00320803"/>
    <w:rsid w:val="0032178A"/>
    <w:rsid w:val="0032785F"/>
    <w:rsid w:val="00332376"/>
    <w:rsid w:val="00342814"/>
    <w:rsid w:val="00343413"/>
    <w:rsid w:val="00347AC3"/>
    <w:rsid w:val="003522E9"/>
    <w:rsid w:val="003526F9"/>
    <w:rsid w:val="0035420E"/>
    <w:rsid w:val="0035502D"/>
    <w:rsid w:val="00361C58"/>
    <w:rsid w:val="00362A28"/>
    <w:rsid w:val="00363B93"/>
    <w:rsid w:val="003644B7"/>
    <w:rsid w:val="00365FFD"/>
    <w:rsid w:val="00366FBD"/>
    <w:rsid w:val="00370613"/>
    <w:rsid w:val="00371AFF"/>
    <w:rsid w:val="0037224B"/>
    <w:rsid w:val="00376DE0"/>
    <w:rsid w:val="00382EBD"/>
    <w:rsid w:val="0038542A"/>
    <w:rsid w:val="0038649D"/>
    <w:rsid w:val="00387B06"/>
    <w:rsid w:val="00394A0E"/>
    <w:rsid w:val="00396E66"/>
    <w:rsid w:val="003A1C85"/>
    <w:rsid w:val="003A1EFE"/>
    <w:rsid w:val="003A2D6A"/>
    <w:rsid w:val="003A5882"/>
    <w:rsid w:val="003A5F43"/>
    <w:rsid w:val="003A6889"/>
    <w:rsid w:val="003B2A69"/>
    <w:rsid w:val="003B3CE7"/>
    <w:rsid w:val="003B475C"/>
    <w:rsid w:val="003C6F6A"/>
    <w:rsid w:val="003D1451"/>
    <w:rsid w:val="003D6ED3"/>
    <w:rsid w:val="003F16F6"/>
    <w:rsid w:val="003F2309"/>
    <w:rsid w:val="003F2F58"/>
    <w:rsid w:val="003F5938"/>
    <w:rsid w:val="003F676A"/>
    <w:rsid w:val="003F6B74"/>
    <w:rsid w:val="003F7A8F"/>
    <w:rsid w:val="004036A1"/>
    <w:rsid w:val="00404FEE"/>
    <w:rsid w:val="004059B5"/>
    <w:rsid w:val="0040667D"/>
    <w:rsid w:val="00410857"/>
    <w:rsid w:val="00415C76"/>
    <w:rsid w:val="00421390"/>
    <w:rsid w:val="004219B2"/>
    <w:rsid w:val="004243E2"/>
    <w:rsid w:val="00430B41"/>
    <w:rsid w:val="004319C1"/>
    <w:rsid w:val="0043453D"/>
    <w:rsid w:val="00442744"/>
    <w:rsid w:val="00442AF0"/>
    <w:rsid w:val="00442DEB"/>
    <w:rsid w:val="00446633"/>
    <w:rsid w:val="00446A84"/>
    <w:rsid w:val="0044763A"/>
    <w:rsid w:val="00447941"/>
    <w:rsid w:val="00447D55"/>
    <w:rsid w:val="004526D1"/>
    <w:rsid w:val="004531D8"/>
    <w:rsid w:val="0045415B"/>
    <w:rsid w:val="004603A5"/>
    <w:rsid w:val="00462057"/>
    <w:rsid w:val="00463248"/>
    <w:rsid w:val="00466E07"/>
    <w:rsid w:val="00470617"/>
    <w:rsid w:val="00470D94"/>
    <w:rsid w:val="00472621"/>
    <w:rsid w:val="00476C58"/>
    <w:rsid w:val="004800D7"/>
    <w:rsid w:val="00483539"/>
    <w:rsid w:val="00484187"/>
    <w:rsid w:val="00486519"/>
    <w:rsid w:val="00492C60"/>
    <w:rsid w:val="004937F6"/>
    <w:rsid w:val="004950BD"/>
    <w:rsid w:val="0049707A"/>
    <w:rsid w:val="0049776D"/>
    <w:rsid w:val="004A1D26"/>
    <w:rsid w:val="004A223E"/>
    <w:rsid w:val="004A3CF7"/>
    <w:rsid w:val="004A500F"/>
    <w:rsid w:val="004A537F"/>
    <w:rsid w:val="004A6154"/>
    <w:rsid w:val="004B19BD"/>
    <w:rsid w:val="004B385B"/>
    <w:rsid w:val="004D0D5B"/>
    <w:rsid w:val="004D1D0B"/>
    <w:rsid w:val="004E1FAF"/>
    <w:rsid w:val="004E291C"/>
    <w:rsid w:val="004E3022"/>
    <w:rsid w:val="004E366F"/>
    <w:rsid w:val="004E3914"/>
    <w:rsid w:val="004E56D5"/>
    <w:rsid w:val="004E7C1C"/>
    <w:rsid w:val="004F200A"/>
    <w:rsid w:val="004F2909"/>
    <w:rsid w:val="004F3014"/>
    <w:rsid w:val="004F4DD8"/>
    <w:rsid w:val="004F6153"/>
    <w:rsid w:val="00500F82"/>
    <w:rsid w:val="005022C1"/>
    <w:rsid w:val="00503201"/>
    <w:rsid w:val="00503D89"/>
    <w:rsid w:val="00504318"/>
    <w:rsid w:val="00504CBA"/>
    <w:rsid w:val="0051112F"/>
    <w:rsid w:val="00514041"/>
    <w:rsid w:val="0051588F"/>
    <w:rsid w:val="0052231C"/>
    <w:rsid w:val="00523DA4"/>
    <w:rsid w:val="005244D1"/>
    <w:rsid w:val="00527E2B"/>
    <w:rsid w:val="0053013B"/>
    <w:rsid w:val="00531349"/>
    <w:rsid w:val="0053268B"/>
    <w:rsid w:val="005347D8"/>
    <w:rsid w:val="00535B74"/>
    <w:rsid w:val="005365DC"/>
    <w:rsid w:val="0053700B"/>
    <w:rsid w:val="00537B6D"/>
    <w:rsid w:val="00541614"/>
    <w:rsid w:val="0054400C"/>
    <w:rsid w:val="00545E8D"/>
    <w:rsid w:val="00546AFE"/>
    <w:rsid w:val="00550C41"/>
    <w:rsid w:val="005535A3"/>
    <w:rsid w:val="00553FD8"/>
    <w:rsid w:val="00555DE8"/>
    <w:rsid w:val="00557829"/>
    <w:rsid w:val="0056228D"/>
    <w:rsid w:val="00562C83"/>
    <w:rsid w:val="00570AE4"/>
    <w:rsid w:val="00572B41"/>
    <w:rsid w:val="00577FE2"/>
    <w:rsid w:val="0058046C"/>
    <w:rsid w:val="00581A3E"/>
    <w:rsid w:val="00582905"/>
    <w:rsid w:val="005833C4"/>
    <w:rsid w:val="005855B8"/>
    <w:rsid w:val="00586748"/>
    <w:rsid w:val="00587016"/>
    <w:rsid w:val="00590EEF"/>
    <w:rsid w:val="005A1454"/>
    <w:rsid w:val="005A29F0"/>
    <w:rsid w:val="005A6637"/>
    <w:rsid w:val="005B33B5"/>
    <w:rsid w:val="005B4D01"/>
    <w:rsid w:val="005C1082"/>
    <w:rsid w:val="005C3AFB"/>
    <w:rsid w:val="005C5A25"/>
    <w:rsid w:val="005D450F"/>
    <w:rsid w:val="005D7991"/>
    <w:rsid w:val="005E164A"/>
    <w:rsid w:val="005E1E24"/>
    <w:rsid w:val="005E4493"/>
    <w:rsid w:val="005E5F8B"/>
    <w:rsid w:val="005E652D"/>
    <w:rsid w:val="005F1BF0"/>
    <w:rsid w:val="0060376E"/>
    <w:rsid w:val="00604F5C"/>
    <w:rsid w:val="0060580B"/>
    <w:rsid w:val="00606646"/>
    <w:rsid w:val="00607432"/>
    <w:rsid w:val="00610928"/>
    <w:rsid w:val="006114F6"/>
    <w:rsid w:val="00613C4A"/>
    <w:rsid w:val="00614B6B"/>
    <w:rsid w:val="00620494"/>
    <w:rsid w:val="0062357E"/>
    <w:rsid w:val="0062392D"/>
    <w:rsid w:val="00624330"/>
    <w:rsid w:val="0062543B"/>
    <w:rsid w:val="00625877"/>
    <w:rsid w:val="006279D8"/>
    <w:rsid w:val="00631643"/>
    <w:rsid w:val="00632A53"/>
    <w:rsid w:val="0063362C"/>
    <w:rsid w:val="00642FFE"/>
    <w:rsid w:val="006437D4"/>
    <w:rsid w:val="00645523"/>
    <w:rsid w:val="0064797C"/>
    <w:rsid w:val="006500C5"/>
    <w:rsid w:val="0065156D"/>
    <w:rsid w:val="00651A3E"/>
    <w:rsid w:val="00652ADC"/>
    <w:rsid w:val="006540C6"/>
    <w:rsid w:val="00655D4F"/>
    <w:rsid w:val="00660629"/>
    <w:rsid w:val="0066081A"/>
    <w:rsid w:val="00660D64"/>
    <w:rsid w:val="00663593"/>
    <w:rsid w:val="0067034F"/>
    <w:rsid w:val="0067144D"/>
    <w:rsid w:val="006735F0"/>
    <w:rsid w:val="00674668"/>
    <w:rsid w:val="0067518D"/>
    <w:rsid w:val="006802F8"/>
    <w:rsid w:val="006812EE"/>
    <w:rsid w:val="00686CCA"/>
    <w:rsid w:val="00687F7B"/>
    <w:rsid w:val="00691AF9"/>
    <w:rsid w:val="00694426"/>
    <w:rsid w:val="00697D7F"/>
    <w:rsid w:val="006A0980"/>
    <w:rsid w:val="006A1A71"/>
    <w:rsid w:val="006A2909"/>
    <w:rsid w:val="006A3C7B"/>
    <w:rsid w:val="006A501D"/>
    <w:rsid w:val="006A6103"/>
    <w:rsid w:val="006B0060"/>
    <w:rsid w:val="006B07CE"/>
    <w:rsid w:val="006B0BB9"/>
    <w:rsid w:val="006B6348"/>
    <w:rsid w:val="006C41FB"/>
    <w:rsid w:val="006C4547"/>
    <w:rsid w:val="006C4C25"/>
    <w:rsid w:val="006C528F"/>
    <w:rsid w:val="006C74A7"/>
    <w:rsid w:val="006D2D5A"/>
    <w:rsid w:val="006D2E56"/>
    <w:rsid w:val="006D5C6C"/>
    <w:rsid w:val="006D604A"/>
    <w:rsid w:val="006E16D6"/>
    <w:rsid w:val="006E3D81"/>
    <w:rsid w:val="006E5985"/>
    <w:rsid w:val="006E690C"/>
    <w:rsid w:val="006F1ADA"/>
    <w:rsid w:val="006F3329"/>
    <w:rsid w:val="006F438C"/>
    <w:rsid w:val="006F4DAF"/>
    <w:rsid w:val="006F5B0B"/>
    <w:rsid w:val="006F628D"/>
    <w:rsid w:val="007012C7"/>
    <w:rsid w:val="00701AE6"/>
    <w:rsid w:val="00702FA6"/>
    <w:rsid w:val="00703385"/>
    <w:rsid w:val="0070635D"/>
    <w:rsid w:val="0070718B"/>
    <w:rsid w:val="0070790C"/>
    <w:rsid w:val="00710D63"/>
    <w:rsid w:val="00711036"/>
    <w:rsid w:val="0071103A"/>
    <w:rsid w:val="007140A0"/>
    <w:rsid w:val="0071459A"/>
    <w:rsid w:val="00717FC3"/>
    <w:rsid w:val="007226BC"/>
    <w:rsid w:val="00724C85"/>
    <w:rsid w:val="00725502"/>
    <w:rsid w:val="00726968"/>
    <w:rsid w:val="00733005"/>
    <w:rsid w:val="00733FD6"/>
    <w:rsid w:val="0073595B"/>
    <w:rsid w:val="00745243"/>
    <w:rsid w:val="00745725"/>
    <w:rsid w:val="0074637C"/>
    <w:rsid w:val="00747D19"/>
    <w:rsid w:val="00750459"/>
    <w:rsid w:val="00751F41"/>
    <w:rsid w:val="007534E2"/>
    <w:rsid w:val="00753EE7"/>
    <w:rsid w:val="0075594D"/>
    <w:rsid w:val="00761096"/>
    <w:rsid w:val="007720C9"/>
    <w:rsid w:val="0077231D"/>
    <w:rsid w:val="00773CE2"/>
    <w:rsid w:val="00780550"/>
    <w:rsid w:val="007815F4"/>
    <w:rsid w:val="00782431"/>
    <w:rsid w:val="007834A2"/>
    <w:rsid w:val="00787E88"/>
    <w:rsid w:val="00790C52"/>
    <w:rsid w:val="0079226A"/>
    <w:rsid w:val="0079286A"/>
    <w:rsid w:val="00793BA2"/>
    <w:rsid w:val="00793C6B"/>
    <w:rsid w:val="007962AE"/>
    <w:rsid w:val="00797D84"/>
    <w:rsid w:val="007A1CCA"/>
    <w:rsid w:val="007A2B28"/>
    <w:rsid w:val="007A4E05"/>
    <w:rsid w:val="007B1016"/>
    <w:rsid w:val="007B28B6"/>
    <w:rsid w:val="007B3237"/>
    <w:rsid w:val="007B3D85"/>
    <w:rsid w:val="007B44EA"/>
    <w:rsid w:val="007B5493"/>
    <w:rsid w:val="007C144F"/>
    <w:rsid w:val="007C4F57"/>
    <w:rsid w:val="007D19EE"/>
    <w:rsid w:val="007D2BB6"/>
    <w:rsid w:val="007D50C9"/>
    <w:rsid w:val="007D7DDB"/>
    <w:rsid w:val="007E1270"/>
    <w:rsid w:val="007E2276"/>
    <w:rsid w:val="007E3860"/>
    <w:rsid w:val="007E5748"/>
    <w:rsid w:val="007F449E"/>
    <w:rsid w:val="00802E36"/>
    <w:rsid w:val="00805D73"/>
    <w:rsid w:val="008110FD"/>
    <w:rsid w:val="0081266B"/>
    <w:rsid w:val="00815248"/>
    <w:rsid w:val="0082077C"/>
    <w:rsid w:val="00820E6F"/>
    <w:rsid w:val="00824B6A"/>
    <w:rsid w:val="00827FAF"/>
    <w:rsid w:val="008324C4"/>
    <w:rsid w:val="00834C61"/>
    <w:rsid w:val="008352E5"/>
    <w:rsid w:val="00841172"/>
    <w:rsid w:val="00842B89"/>
    <w:rsid w:val="00845754"/>
    <w:rsid w:val="008464C0"/>
    <w:rsid w:val="00851988"/>
    <w:rsid w:val="00851B65"/>
    <w:rsid w:val="0085362A"/>
    <w:rsid w:val="00857E07"/>
    <w:rsid w:val="00857F5A"/>
    <w:rsid w:val="00860B45"/>
    <w:rsid w:val="00864425"/>
    <w:rsid w:val="00866F9F"/>
    <w:rsid w:val="00871141"/>
    <w:rsid w:val="00871DD6"/>
    <w:rsid w:val="00872563"/>
    <w:rsid w:val="0087492F"/>
    <w:rsid w:val="00874C77"/>
    <w:rsid w:val="0087621C"/>
    <w:rsid w:val="008772D0"/>
    <w:rsid w:val="00882387"/>
    <w:rsid w:val="008841A5"/>
    <w:rsid w:val="00885E57"/>
    <w:rsid w:val="008871EF"/>
    <w:rsid w:val="008917E7"/>
    <w:rsid w:val="0089423F"/>
    <w:rsid w:val="00895641"/>
    <w:rsid w:val="00895EB2"/>
    <w:rsid w:val="00896F55"/>
    <w:rsid w:val="008A2E62"/>
    <w:rsid w:val="008A4269"/>
    <w:rsid w:val="008A510A"/>
    <w:rsid w:val="008B3130"/>
    <w:rsid w:val="008B319A"/>
    <w:rsid w:val="008B3E24"/>
    <w:rsid w:val="008B546D"/>
    <w:rsid w:val="008C2792"/>
    <w:rsid w:val="008C380A"/>
    <w:rsid w:val="008C73FD"/>
    <w:rsid w:val="008C76E6"/>
    <w:rsid w:val="008D1284"/>
    <w:rsid w:val="008D2CC7"/>
    <w:rsid w:val="008D5FA8"/>
    <w:rsid w:val="008E4439"/>
    <w:rsid w:val="008E4FA2"/>
    <w:rsid w:val="008E782A"/>
    <w:rsid w:val="008F0DE5"/>
    <w:rsid w:val="008F55C4"/>
    <w:rsid w:val="009020A2"/>
    <w:rsid w:val="009021D8"/>
    <w:rsid w:val="009023C7"/>
    <w:rsid w:val="00905E2E"/>
    <w:rsid w:val="00914496"/>
    <w:rsid w:val="00916795"/>
    <w:rsid w:val="00916965"/>
    <w:rsid w:val="00922B3A"/>
    <w:rsid w:val="00922C68"/>
    <w:rsid w:val="00922CA9"/>
    <w:rsid w:val="009259C4"/>
    <w:rsid w:val="00926985"/>
    <w:rsid w:val="00926B31"/>
    <w:rsid w:val="0093237E"/>
    <w:rsid w:val="009334B8"/>
    <w:rsid w:val="00933B27"/>
    <w:rsid w:val="0093403C"/>
    <w:rsid w:val="0094085D"/>
    <w:rsid w:val="00941952"/>
    <w:rsid w:val="00942687"/>
    <w:rsid w:val="00943CCA"/>
    <w:rsid w:val="00943EDD"/>
    <w:rsid w:val="00952386"/>
    <w:rsid w:val="009527E6"/>
    <w:rsid w:val="0096008D"/>
    <w:rsid w:val="00960BC2"/>
    <w:rsid w:val="00960DB0"/>
    <w:rsid w:val="00965978"/>
    <w:rsid w:val="00967B85"/>
    <w:rsid w:val="00970367"/>
    <w:rsid w:val="00973DDC"/>
    <w:rsid w:val="0097558C"/>
    <w:rsid w:val="009766FD"/>
    <w:rsid w:val="009801EB"/>
    <w:rsid w:val="00981737"/>
    <w:rsid w:val="00982CFB"/>
    <w:rsid w:val="0098648B"/>
    <w:rsid w:val="009867D2"/>
    <w:rsid w:val="00995488"/>
    <w:rsid w:val="0099670B"/>
    <w:rsid w:val="009A370A"/>
    <w:rsid w:val="009A7DED"/>
    <w:rsid w:val="009B02DA"/>
    <w:rsid w:val="009B0AF3"/>
    <w:rsid w:val="009B1507"/>
    <w:rsid w:val="009C2E10"/>
    <w:rsid w:val="009C44E4"/>
    <w:rsid w:val="009C5F8B"/>
    <w:rsid w:val="009C73DF"/>
    <w:rsid w:val="009D4653"/>
    <w:rsid w:val="009D4934"/>
    <w:rsid w:val="009E135B"/>
    <w:rsid w:val="009E6509"/>
    <w:rsid w:val="009E72E2"/>
    <w:rsid w:val="009F3581"/>
    <w:rsid w:val="00A01225"/>
    <w:rsid w:val="00A01791"/>
    <w:rsid w:val="00A017D6"/>
    <w:rsid w:val="00A046CB"/>
    <w:rsid w:val="00A124FF"/>
    <w:rsid w:val="00A14B85"/>
    <w:rsid w:val="00A21C2F"/>
    <w:rsid w:val="00A22668"/>
    <w:rsid w:val="00A27953"/>
    <w:rsid w:val="00A32A97"/>
    <w:rsid w:val="00A32C70"/>
    <w:rsid w:val="00A34F80"/>
    <w:rsid w:val="00A3740F"/>
    <w:rsid w:val="00A40294"/>
    <w:rsid w:val="00A42267"/>
    <w:rsid w:val="00A42867"/>
    <w:rsid w:val="00A433F5"/>
    <w:rsid w:val="00A443A5"/>
    <w:rsid w:val="00A46B48"/>
    <w:rsid w:val="00A47EFE"/>
    <w:rsid w:val="00A50A3E"/>
    <w:rsid w:val="00A51CAE"/>
    <w:rsid w:val="00A51F5E"/>
    <w:rsid w:val="00A5659C"/>
    <w:rsid w:val="00A575D1"/>
    <w:rsid w:val="00A57EDF"/>
    <w:rsid w:val="00A62949"/>
    <w:rsid w:val="00A64DBA"/>
    <w:rsid w:val="00A65AA3"/>
    <w:rsid w:val="00A67BAF"/>
    <w:rsid w:val="00A71687"/>
    <w:rsid w:val="00A71A90"/>
    <w:rsid w:val="00A71BEA"/>
    <w:rsid w:val="00A72140"/>
    <w:rsid w:val="00A8343B"/>
    <w:rsid w:val="00A84DA0"/>
    <w:rsid w:val="00A86777"/>
    <w:rsid w:val="00A919F6"/>
    <w:rsid w:val="00A942F5"/>
    <w:rsid w:val="00A94368"/>
    <w:rsid w:val="00A96683"/>
    <w:rsid w:val="00A96FF3"/>
    <w:rsid w:val="00A97065"/>
    <w:rsid w:val="00A97221"/>
    <w:rsid w:val="00AA276D"/>
    <w:rsid w:val="00AA3456"/>
    <w:rsid w:val="00AA6587"/>
    <w:rsid w:val="00AA6AB8"/>
    <w:rsid w:val="00AB127B"/>
    <w:rsid w:val="00AC0964"/>
    <w:rsid w:val="00AC494C"/>
    <w:rsid w:val="00AC537A"/>
    <w:rsid w:val="00AC79D9"/>
    <w:rsid w:val="00AC7D92"/>
    <w:rsid w:val="00AD07C2"/>
    <w:rsid w:val="00AD1A98"/>
    <w:rsid w:val="00AD3FE2"/>
    <w:rsid w:val="00AD431B"/>
    <w:rsid w:val="00AE0DF9"/>
    <w:rsid w:val="00AE2D27"/>
    <w:rsid w:val="00AE5054"/>
    <w:rsid w:val="00AE5666"/>
    <w:rsid w:val="00AF0CEF"/>
    <w:rsid w:val="00AF0F72"/>
    <w:rsid w:val="00AF0F8C"/>
    <w:rsid w:val="00AF1B6C"/>
    <w:rsid w:val="00AF2FB2"/>
    <w:rsid w:val="00AF687D"/>
    <w:rsid w:val="00B00CC6"/>
    <w:rsid w:val="00B07E13"/>
    <w:rsid w:val="00B1492E"/>
    <w:rsid w:val="00B15F39"/>
    <w:rsid w:val="00B25704"/>
    <w:rsid w:val="00B32DF7"/>
    <w:rsid w:val="00B33008"/>
    <w:rsid w:val="00B33C5F"/>
    <w:rsid w:val="00B341D0"/>
    <w:rsid w:val="00B4324B"/>
    <w:rsid w:val="00B43683"/>
    <w:rsid w:val="00B516C2"/>
    <w:rsid w:val="00B52C08"/>
    <w:rsid w:val="00B53B91"/>
    <w:rsid w:val="00B53ED1"/>
    <w:rsid w:val="00B55290"/>
    <w:rsid w:val="00B55C5C"/>
    <w:rsid w:val="00B55FD0"/>
    <w:rsid w:val="00B56CD4"/>
    <w:rsid w:val="00B577FF"/>
    <w:rsid w:val="00B61684"/>
    <w:rsid w:val="00B6178E"/>
    <w:rsid w:val="00B632AF"/>
    <w:rsid w:val="00B638AC"/>
    <w:rsid w:val="00B66507"/>
    <w:rsid w:val="00B66E09"/>
    <w:rsid w:val="00B7642C"/>
    <w:rsid w:val="00B8171C"/>
    <w:rsid w:val="00B845A5"/>
    <w:rsid w:val="00B84DC1"/>
    <w:rsid w:val="00B8672C"/>
    <w:rsid w:val="00B878C4"/>
    <w:rsid w:val="00B93374"/>
    <w:rsid w:val="00B950DE"/>
    <w:rsid w:val="00B9514B"/>
    <w:rsid w:val="00B95E52"/>
    <w:rsid w:val="00B97784"/>
    <w:rsid w:val="00BA0B8A"/>
    <w:rsid w:val="00BA189E"/>
    <w:rsid w:val="00BA68BA"/>
    <w:rsid w:val="00BA69E5"/>
    <w:rsid w:val="00BA77E5"/>
    <w:rsid w:val="00BB2194"/>
    <w:rsid w:val="00BB24DE"/>
    <w:rsid w:val="00BB5A45"/>
    <w:rsid w:val="00BB79E4"/>
    <w:rsid w:val="00BC0610"/>
    <w:rsid w:val="00BC1162"/>
    <w:rsid w:val="00BC1733"/>
    <w:rsid w:val="00BC342B"/>
    <w:rsid w:val="00BC3CA7"/>
    <w:rsid w:val="00BC7BD4"/>
    <w:rsid w:val="00BD10DE"/>
    <w:rsid w:val="00BD1772"/>
    <w:rsid w:val="00BD18D9"/>
    <w:rsid w:val="00BD19D2"/>
    <w:rsid w:val="00BD1E34"/>
    <w:rsid w:val="00BE02DF"/>
    <w:rsid w:val="00BE08A7"/>
    <w:rsid w:val="00BE1AF3"/>
    <w:rsid w:val="00BE60B6"/>
    <w:rsid w:val="00BE667C"/>
    <w:rsid w:val="00BE6C9A"/>
    <w:rsid w:val="00BE6DC5"/>
    <w:rsid w:val="00BF043F"/>
    <w:rsid w:val="00BF0C4F"/>
    <w:rsid w:val="00BF265C"/>
    <w:rsid w:val="00BF2972"/>
    <w:rsid w:val="00BF54EA"/>
    <w:rsid w:val="00C01DD4"/>
    <w:rsid w:val="00C04BF1"/>
    <w:rsid w:val="00C061A8"/>
    <w:rsid w:val="00C11C74"/>
    <w:rsid w:val="00C1295B"/>
    <w:rsid w:val="00C14F48"/>
    <w:rsid w:val="00C20481"/>
    <w:rsid w:val="00C22109"/>
    <w:rsid w:val="00C24CFC"/>
    <w:rsid w:val="00C26CBA"/>
    <w:rsid w:val="00C305A9"/>
    <w:rsid w:val="00C309FC"/>
    <w:rsid w:val="00C30C06"/>
    <w:rsid w:val="00C32E19"/>
    <w:rsid w:val="00C34EDB"/>
    <w:rsid w:val="00C46542"/>
    <w:rsid w:val="00C51F83"/>
    <w:rsid w:val="00C546A5"/>
    <w:rsid w:val="00C60DAC"/>
    <w:rsid w:val="00C63D86"/>
    <w:rsid w:val="00C704FD"/>
    <w:rsid w:val="00C72B76"/>
    <w:rsid w:val="00C748F0"/>
    <w:rsid w:val="00C76D2B"/>
    <w:rsid w:val="00C77037"/>
    <w:rsid w:val="00C77D96"/>
    <w:rsid w:val="00C81A20"/>
    <w:rsid w:val="00C860A2"/>
    <w:rsid w:val="00C87EB4"/>
    <w:rsid w:val="00C87F6B"/>
    <w:rsid w:val="00CA040F"/>
    <w:rsid w:val="00CA2DB1"/>
    <w:rsid w:val="00CA41CD"/>
    <w:rsid w:val="00CA74A2"/>
    <w:rsid w:val="00CB00B2"/>
    <w:rsid w:val="00CB133B"/>
    <w:rsid w:val="00CB2639"/>
    <w:rsid w:val="00CB271B"/>
    <w:rsid w:val="00CB2E1B"/>
    <w:rsid w:val="00CB5842"/>
    <w:rsid w:val="00CB687D"/>
    <w:rsid w:val="00CC1039"/>
    <w:rsid w:val="00CC7DD1"/>
    <w:rsid w:val="00CD2E07"/>
    <w:rsid w:val="00CD6883"/>
    <w:rsid w:val="00CE35ED"/>
    <w:rsid w:val="00CE5D70"/>
    <w:rsid w:val="00CE6D21"/>
    <w:rsid w:val="00CF39E3"/>
    <w:rsid w:val="00CF41E9"/>
    <w:rsid w:val="00CF7ABE"/>
    <w:rsid w:val="00D01CDB"/>
    <w:rsid w:val="00D04EE9"/>
    <w:rsid w:val="00D0624C"/>
    <w:rsid w:val="00D1021E"/>
    <w:rsid w:val="00D13148"/>
    <w:rsid w:val="00D141D9"/>
    <w:rsid w:val="00D14F36"/>
    <w:rsid w:val="00D17290"/>
    <w:rsid w:val="00D17EE1"/>
    <w:rsid w:val="00D20A88"/>
    <w:rsid w:val="00D22A93"/>
    <w:rsid w:val="00D22E9E"/>
    <w:rsid w:val="00D23A62"/>
    <w:rsid w:val="00D303B7"/>
    <w:rsid w:val="00D37201"/>
    <w:rsid w:val="00D415E2"/>
    <w:rsid w:val="00D42323"/>
    <w:rsid w:val="00D43B2B"/>
    <w:rsid w:val="00D4721D"/>
    <w:rsid w:val="00D50C77"/>
    <w:rsid w:val="00D5418B"/>
    <w:rsid w:val="00D54D2D"/>
    <w:rsid w:val="00D5740A"/>
    <w:rsid w:val="00D57B9A"/>
    <w:rsid w:val="00D62FB2"/>
    <w:rsid w:val="00D6615F"/>
    <w:rsid w:val="00D66972"/>
    <w:rsid w:val="00D675E0"/>
    <w:rsid w:val="00D71567"/>
    <w:rsid w:val="00D81339"/>
    <w:rsid w:val="00D81535"/>
    <w:rsid w:val="00D8210E"/>
    <w:rsid w:val="00D84AC0"/>
    <w:rsid w:val="00D84ECB"/>
    <w:rsid w:val="00D93D74"/>
    <w:rsid w:val="00D950B1"/>
    <w:rsid w:val="00D95EF9"/>
    <w:rsid w:val="00D97135"/>
    <w:rsid w:val="00DA51F6"/>
    <w:rsid w:val="00DA6B2E"/>
    <w:rsid w:val="00DB0DDA"/>
    <w:rsid w:val="00DB1341"/>
    <w:rsid w:val="00DB2EAA"/>
    <w:rsid w:val="00DB4C4D"/>
    <w:rsid w:val="00DB5137"/>
    <w:rsid w:val="00DB5958"/>
    <w:rsid w:val="00DB62A1"/>
    <w:rsid w:val="00DB6CB9"/>
    <w:rsid w:val="00DB6CF1"/>
    <w:rsid w:val="00DB7B1D"/>
    <w:rsid w:val="00DC0AB2"/>
    <w:rsid w:val="00DC2610"/>
    <w:rsid w:val="00DC7333"/>
    <w:rsid w:val="00DD51EA"/>
    <w:rsid w:val="00DD6E23"/>
    <w:rsid w:val="00DE1B72"/>
    <w:rsid w:val="00DE22E1"/>
    <w:rsid w:val="00DE399A"/>
    <w:rsid w:val="00DE5955"/>
    <w:rsid w:val="00DE6AAB"/>
    <w:rsid w:val="00DF174F"/>
    <w:rsid w:val="00DF4356"/>
    <w:rsid w:val="00DF48EB"/>
    <w:rsid w:val="00DF5CFB"/>
    <w:rsid w:val="00E04B1B"/>
    <w:rsid w:val="00E04FE8"/>
    <w:rsid w:val="00E153C0"/>
    <w:rsid w:val="00E15817"/>
    <w:rsid w:val="00E211A3"/>
    <w:rsid w:val="00E21AC9"/>
    <w:rsid w:val="00E2436B"/>
    <w:rsid w:val="00E25977"/>
    <w:rsid w:val="00E25F27"/>
    <w:rsid w:val="00E27F8B"/>
    <w:rsid w:val="00E30A2B"/>
    <w:rsid w:val="00E31830"/>
    <w:rsid w:val="00E331CD"/>
    <w:rsid w:val="00E33F7F"/>
    <w:rsid w:val="00E37185"/>
    <w:rsid w:val="00E503F1"/>
    <w:rsid w:val="00E50AEF"/>
    <w:rsid w:val="00E530A5"/>
    <w:rsid w:val="00E53E02"/>
    <w:rsid w:val="00E566E1"/>
    <w:rsid w:val="00E620FD"/>
    <w:rsid w:val="00E62679"/>
    <w:rsid w:val="00E626B5"/>
    <w:rsid w:val="00E6453C"/>
    <w:rsid w:val="00E70149"/>
    <w:rsid w:val="00E7079F"/>
    <w:rsid w:val="00E7528F"/>
    <w:rsid w:val="00E76276"/>
    <w:rsid w:val="00E77914"/>
    <w:rsid w:val="00E779C0"/>
    <w:rsid w:val="00E77DB5"/>
    <w:rsid w:val="00E84119"/>
    <w:rsid w:val="00E84801"/>
    <w:rsid w:val="00E9229B"/>
    <w:rsid w:val="00E93E3E"/>
    <w:rsid w:val="00E96396"/>
    <w:rsid w:val="00E972B0"/>
    <w:rsid w:val="00EA2B2C"/>
    <w:rsid w:val="00EA7BD4"/>
    <w:rsid w:val="00EB093B"/>
    <w:rsid w:val="00EB51D5"/>
    <w:rsid w:val="00EB5B31"/>
    <w:rsid w:val="00EB6447"/>
    <w:rsid w:val="00EB7155"/>
    <w:rsid w:val="00EC00B8"/>
    <w:rsid w:val="00EC2A2B"/>
    <w:rsid w:val="00ED61F7"/>
    <w:rsid w:val="00ED62B1"/>
    <w:rsid w:val="00EE0002"/>
    <w:rsid w:val="00EE0774"/>
    <w:rsid w:val="00EE0CB8"/>
    <w:rsid w:val="00EE2E99"/>
    <w:rsid w:val="00EE2FC2"/>
    <w:rsid w:val="00EE5F48"/>
    <w:rsid w:val="00EE72BE"/>
    <w:rsid w:val="00EF0F8C"/>
    <w:rsid w:val="00EF158C"/>
    <w:rsid w:val="00EF4671"/>
    <w:rsid w:val="00EF5D61"/>
    <w:rsid w:val="00EF7B4D"/>
    <w:rsid w:val="00F00A57"/>
    <w:rsid w:val="00F018AC"/>
    <w:rsid w:val="00F0343C"/>
    <w:rsid w:val="00F03E29"/>
    <w:rsid w:val="00F04898"/>
    <w:rsid w:val="00F05AD1"/>
    <w:rsid w:val="00F05ED1"/>
    <w:rsid w:val="00F15A14"/>
    <w:rsid w:val="00F16A46"/>
    <w:rsid w:val="00F2044B"/>
    <w:rsid w:val="00F215CB"/>
    <w:rsid w:val="00F2237B"/>
    <w:rsid w:val="00F22B10"/>
    <w:rsid w:val="00F304BB"/>
    <w:rsid w:val="00F360FD"/>
    <w:rsid w:val="00F36768"/>
    <w:rsid w:val="00F3799A"/>
    <w:rsid w:val="00F41B1B"/>
    <w:rsid w:val="00F42C50"/>
    <w:rsid w:val="00F43020"/>
    <w:rsid w:val="00F45156"/>
    <w:rsid w:val="00F45ADF"/>
    <w:rsid w:val="00F46C59"/>
    <w:rsid w:val="00F46C8E"/>
    <w:rsid w:val="00F50EE5"/>
    <w:rsid w:val="00F53C6C"/>
    <w:rsid w:val="00F57E2A"/>
    <w:rsid w:val="00F57E32"/>
    <w:rsid w:val="00F6094A"/>
    <w:rsid w:val="00F624CC"/>
    <w:rsid w:val="00F62D0E"/>
    <w:rsid w:val="00F65BFC"/>
    <w:rsid w:val="00F66F62"/>
    <w:rsid w:val="00F67911"/>
    <w:rsid w:val="00F7240B"/>
    <w:rsid w:val="00F75595"/>
    <w:rsid w:val="00F777EC"/>
    <w:rsid w:val="00F841B0"/>
    <w:rsid w:val="00F849C8"/>
    <w:rsid w:val="00F869C5"/>
    <w:rsid w:val="00F86F29"/>
    <w:rsid w:val="00F91490"/>
    <w:rsid w:val="00F927A1"/>
    <w:rsid w:val="00F94C42"/>
    <w:rsid w:val="00FA0746"/>
    <w:rsid w:val="00FA0750"/>
    <w:rsid w:val="00FA116F"/>
    <w:rsid w:val="00FA17EF"/>
    <w:rsid w:val="00FA2FA9"/>
    <w:rsid w:val="00FA30C3"/>
    <w:rsid w:val="00FA3C6B"/>
    <w:rsid w:val="00FA4EE0"/>
    <w:rsid w:val="00FB2956"/>
    <w:rsid w:val="00FB2D96"/>
    <w:rsid w:val="00FB55E3"/>
    <w:rsid w:val="00FB5C96"/>
    <w:rsid w:val="00FB6F50"/>
    <w:rsid w:val="00FC32CD"/>
    <w:rsid w:val="00FC39A9"/>
    <w:rsid w:val="00FC4E8B"/>
    <w:rsid w:val="00FD0749"/>
    <w:rsid w:val="00FD24CA"/>
    <w:rsid w:val="00FD3B59"/>
    <w:rsid w:val="00FD3DE4"/>
    <w:rsid w:val="00FD48E2"/>
    <w:rsid w:val="00FD655D"/>
    <w:rsid w:val="00FD7311"/>
    <w:rsid w:val="00FD7B6B"/>
    <w:rsid w:val="00FD7B75"/>
    <w:rsid w:val="00FE0536"/>
    <w:rsid w:val="00FE65F4"/>
    <w:rsid w:val="00FE6979"/>
    <w:rsid w:val="00FE7861"/>
    <w:rsid w:val="00FE7B7A"/>
    <w:rsid w:val="00FF5D0B"/>
    <w:rsid w:val="00FF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4002"/>
    <o:shapelayout v:ext="edit">
      <o:idmap v:ext="edit" data="1"/>
      <o:rules v:ext="edit">
        <o:r id="V:Rule2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tLeast"/>
        <w:ind w:firstLine="119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index heading" w:uiPriority="0"/>
    <w:lsdException w:name="caption" w:semiHidden="0" w:uiPriority="35" w:unhideWhenUsed="0" w:qFormat="1"/>
    <w:lsdException w:name="page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0629"/>
    <w:pPr>
      <w:spacing w:before="120" w:after="120"/>
      <w:ind w:left="567" w:firstLine="0"/>
    </w:pPr>
    <w:rPr>
      <w:kern w:val="2"/>
      <w:sz w:val="24"/>
    </w:rPr>
  </w:style>
  <w:style w:type="paragraph" w:styleId="10">
    <w:name w:val="heading 1"/>
    <w:basedOn w:val="a0"/>
    <w:next w:val="a0"/>
    <w:qFormat/>
    <w:rsid w:val="00EC00B8"/>
    <w:pPr>
      <w:keepNext/>
      <w:pageBreakBefore/>
      <w:numPr>
        <w:numId w:val="2"/>
      </w:numPr>
      <w:pBdr>
        <w:bottom w:val="single" w:sz="18" w:space="1" w:color="000000" w:themeColor="text1"/>
      </w:pBdr>
      <w:snapToGrid w:val="0"/>
      <w:spacing w:before="480" w:line="480" w:lineRule="atLeast"/>
      <w:jc w:val="left"/>
      <w:outlineLvl w:val="0"/>
    </w:pPr>
    <w:rPr>
      <w:rFonts w:ascii="Arial" w:eastAsia="黑体" w:hAnsi="Arial"/>
      <w:b/>
      <w:kern w:val="44"/>
      <w:sz w:val="44"/>
    </w:rPr>
  </w:style>
  <w:style w:type="paragraph" w:styleId="20">
    <w:name w:val="heading 2"/>
    <w:basedOn w:val="a0"/>
    <w:next w:val="a0"/>
    <w:link w:val="2Char"/>
    <w:qFormat/>
    <w:rsid w:val="00EC00B8"/>
    <w:pPr>
      <w:keepNext/>
      <w:numPr>
        <w:ilvl w:val="1"/>
        <w:numId w:val="2"/>
      </w:numPr>
      <w:snapToGrid w:val="0"/>
      <w:spacing w:before="480" w:line="240" w:lineRule="atLeast"/>
      <w:outlineLvl w:val="1"/>
    </w:pPr>
    <w:rPr>
      <w:rFonts w:ascii="Arial" w:eastAsia="黑体" w:hAnsi="Arial"/>
      <w:b/>
      <w:kern w:val="28"/>
      <w:sz w:val="32"/>
    </w:rPr>
  </w:style>
  <w:style w:type="paragraph" w:styleId="3">
    <w:name w:val="heading 3"/>
    <w:basedOn w:val="a0"/>
    <w:next w:val="a0"/>
    <w:qFormat/>
    <w:rsid w:val="00EC00B8"/>
    <w:pPr>
      <w:keepNext/>
      <w:keepLines/>
      <w:numPr>
        <w:ilvl w:val="2"/>
        <w:numId w:val="2"/>
      </w:numPr>
      <w:spacing w:before="360" w:line="240" w:lineRule="atLeast"/>
      <w:textAlignment w:val="baseline"/>
      <w:outlineLvl w:val="2"/>
    </w:pPr>
    <w:rPr>
      <w:rFonts w:ascii="Arial" w:eastAsia="黑体" w:hAnsi="Arial"/>
      <w:b/>
    </w:rPr>
  </w:style>
  <w:style w:type="paragraph" w:styleId="4">
    <w:name w:val="heading 4"/>
    <w:basedOn w:val="a0"/>
    <w:next w:val="a0"/>
    <w:qFormat/>
    <w:rsid w:val="00EC00B8"/>
    <w:pPr>
      <w:keepNext/>
      <w:numPr>
        <w:ilvl w:val="3"/>
        <w:numId w:val="2"/>
      </w:numPr>
      <w:snapToGrid w:val="0"/>
      <w:spacing w:before="240" w:line="240" w:lineRule="atLeast"/>
      <w:outlineLvl w:val="3"/>
    </w:pPr>
    <w:rPr>
      <w:rFonts w:ascii="Arial" w:eastAsia="黑体" w:hAnsi="Arial"/>
      <w:b/>
      <w:kern w:val="21"/>
    </w:rPr>
  </w:style>
  <w:style w:type="paragraph" w:styleId="5">
    <w:name w:val="heading 5"/>
    <w:basedOn w:val="a0"/>
    <w:next w:val="a0"/>
    <w:qFormat/>
    <w:rsid w:val="00EC00B8"/>
    <w:pPr>
      <w:keepNext/>
      <w:snapToGrid w:val="0"/>
      <w:ind w:left="0"/>
      <w:outlineLvl w:val="4"/>
    </w:pPr>
    <w:rPr>
      <w:kern w:val="21"/>
    </w:rPr>
  </w:style>
  <w:style w:type="paragraph" w:styleId="6">
    <w:name w:val="heading 6"/>
    <w:basedOn w:val="a0"/>
    <w:next w:val="a0"/>
    <w:qFormat/>
    <w:rsid w:val="00EC00B8"/>
    <w:pPr>
      <w:numPr>
        <w:numId w:val="3"/>
      </w:numPr>
      <w:pBdr>
        <w:bottom w:val="single" w:sz="18" w:space="1" w:color="000000" w:themeColor="text1"/>
      </w:pBdr>
      <w:spacing w:before="480" w:line="480" w:lineRule="atLeast"/>
      <w:outlineLvl w:val="5"/>
    </w:pPr>
    <w:rPr>
      <w:rFonts w:eastAsia="黑体"/>
      <w:sz w:val="44"/>
    </w:rPr>
  </w:style>
  <w:style w:type="paragraph" w:styleId="7">
    <w:name w:val="heading 7"/>
    <w:basedOn w:val="a0"/>
    <w:next w:val="a0"/>
    <w:qFormat/>
    <w:rsid w:val="00EC00B8"/>
    <w:pPr>
      <w:keepNext/>
      <w:keepLines/>
      <w:numPr>
        <w:ilvl w:val="6"/>
        <w:numId w:val="4"/>
      </w:numPr>
      <w:adjustRightInd w:val="0"/>
      <w:snapToGrid w:val="0"/>
      <w:spacing w:before="360" w:after="360" w:line="240" w:lineRule="atLeast"/>
      <w:jc w:val="left"/>
      <w:textAlignment w:val="baseline"/>
      <w:outlineLvl w:val="6"/>
    </w:pPr>
    <w:rPr>
      <w:rFonts w:ascii="Arial" w:eastAsia="黑体" w:hAnsi="Arial"/>
      <w:b/>
      <w:kern w:val="0"/>
      <w:sz w:val="28"/>
    </w:rPr>
  </w:style>
  <w:style w:type="paragraph" w:styleId="8">
    <w:name w:val="heading 8"/>
    <w:basedOn w:val="a0"/>
    <w:next w:val="a0"/>
    <w:qFormat/>
    <w:rsid w:val="00EC00B8"/>
    <w:pPr>
      <w:keepNext/>
      <w:keepLines/>
      <w:numPr>
        <w:ilvl w:val="7"/>
        <w:numId w:val="4"/>
      </w:numPr>
      <w:tabs>
        <w:tab w:val="left" w:pos="9072"/>
      </w:tabs>
      <w:adjustRightInd w:val="0"/>
      <w:snapToGrid w:val="0"/>
      <w:spacing w:before="240" w:line="240" w:lineRule="atLeast"/>
      <w:textAlignment w:val="baseline"/>
      <w:outlineLvl w:val="7"/>
    </w:pPr>
    <w:rPr>
      <w:rFonts w:ascii="Arial" w:eastAsia="黑体" w:hAnsi="Arial"/>
      <w:b/>
      <w:kern w:val="0"/>
    </w:rPr>
  </w:style>
  <w:style w:type="paragraph" w:styleId="9">
    <w:name w:val="heading 9"/>
    <w:basedOn w:val="a0"/>
    <w:next w:val="a0"/>
    <w:qFormat/>
    <w:rsid w:val="00EC00B8"/>
    <w:pPr>
      <w:keepNext/>
      <w:keepLines/>
      <w:numPr>
        <w:ilvl w:val="8"/>
        <w:numId w:val="4"/>
      </w:numPr>
      <w:tabs>
        <w:tab w:val="left" w:pos="9072"/>
      </w:tabs>
      <w:adjustRightInd w:val="0"/>
      <w:snapToGrid w:val="0"/>
      <w:spacing w:before="240" w:line="240" w:lineRule="atLeast"/>
      <w:textAlignment w:val="baseline"/>
      <w:outlineLvl w:val="8"/>
    </w:pPr>
    <w:rPr>
      <w:rFonts w:ascii="Arial" w:eastAsia="黑体" w:hAnsi="Arial"/>
      <w:b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qFormat/>
    <w:rsid w:val="0032785F"/>
    <w:pPr>
      <w:tabs>
        <w:tab w:val="left" w:pos="709"/>
        <w:tab w:val="right" w:leader="dot" w:pos="8364"/>
      </w:tabs>
      <w:spacing w:after="0" w:line="400" w:lineRule="atLeast"/>
      <w:ind w:left="0"/>
      <w:outlineLvl w:val="0"/>
    </w:pPr>
    <w:rPr>
      <w:b/>
      <w:kern w:val="20"/>
    </w:rPr>
  </w:style>
  <w:style w:type="paragraph" w:styleId="21">
    <w:name w:val="toc 2"/>
    <w:basedOn w:val="a0"/>
    <w:next w:val="a0"/>
    <w:autoRedefine/>
    <w:uiPriority w:val="39"/>
    <w:qFormat/>
    <w:rsid w:val="0032785F"/>
    <w:pPr>
      <w:tabs>
        <w:tab w:val="right" w:leader="dot" w:pos="8296"/>
      </w:tabs>
      <w:snapToGrid w:val="0"/>
      <w:spacing w:before="0" w:after="0" w:line="400" w:lineRule="atLeast"/>
      <w:ind w:left="284"/>
      <w:outlineLvl w:val="1"/>
    </w:pPr>
    <w:rPr>
      <w:noProof/>
      <w:kern w:val="20"/>
    </w:rPr>
  </w:style>
  <w:style w:type="paragraph" w:styleId="30">
    <w:name w:val="toc 3"/>
    <w:basedOn w:val="a0"/>
    <w:next w:val="a0"/>
    <w:autoRedefine/>
    <w:uiPriority w:val="39"/>
    <w:qFormat/>
    <w:rsid w:val="00EC00B8"/>
    <w:pPr>
      <w:snapToGrid w:val="0"/>
      <w:spacing w:before="0" w:after="0" w:line="400" w:lineRule="atLeast"/>
      <w:ind w:left="227" w:firstLine="425"/>
      <w:outlineLvl w:val="2"/>
    </w:pPr>
    <w:rPr>
      <w:noProof/>
      <w:kern w:val="20"/>
    </w:rPr>
  </w:style>
  <w:style w:type="paragraph" w:styleId="40">
    <w:name w:val="toc 4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1260"/>
    </w:pPr>
    <w:rPr>
      <w:kern w:val="21"/>
    </w:rPr>
  </w:style>
  <w:style w:type="paragraph" w:styleId="50">
    <w:name w:val="toc 5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1680"/>
    </w:pPr>
    <w:rPr>
      <w:kern w:val="21"/>
    </w:rPr>
  </w:style>
  <w:style w:type="paragraph" w:styleId="60">
    <w:name w:val="toc 6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2100"/>
    </w:pPr>
    <w:rPr>
      <w:kern w:val="21"/>
    </w:rPr>
  </w:style>
  <w:style w:type="paragraph" w:styleId="70">
    <w:name w:val="toc 7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2520"/>
    </w:pPr>
    <w:rPr>
      <w:kern w:val="21"/>
    </w:rPr>
  </w:style>
  <w:style w:type="paragraph" w:styleId="80">
    <w:name w:val="toc 8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2940"/>
    </w:pPr>
    <w:rPr>
      <w:kern w:val="21"/>
    </w:rPr>
  </w:style>
  <w:style w:type="paragraph" w:styleId="90">
    <w:name w:val="toc 9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3360"/>
    </w:pPr>
    <w:rPr>
      <w:kern w:val="21"/>
    </w:rPr>
  </w:style>
  <w:style w:type="paragraph" w:customStyle="1" w:styleId="a4">
    <w:name w:val="声明/修改历史"/>
    <w:basedOn w:val="a0"/>
    <w:rsid w:val="00C51F83"/>
    <w:pPr>
      <w:tabs>
        <w:tab w:val="left" w:leader="dot" w:pos="1701"/>
        <w:tab w:val="left" w:pos="9072"/>
      </w:tabs>
      <w:adjustRightInd w:val="0"/>
      <w:snapToGrid w:val="0"/>
      <w:spacing w:before="360" w:after="240"/>
      <w:ind w:leftChars="300" w:left="300"/>
      <w:jc w:val="left"/>
    </w:pPr>
    <w:rPr>
      <w:rFonts w:eastAsia="黑体"/>
      <w:b/>
      <w:kern w:val="36"/>
      <w:sz w:val="32"/>
      <w:u w:val="single"/>
    </w:rPr>
  </w:style>
  <w:style w:type="paragraph" w:customStyle="1" w:styleId="1">
    <w:name w:val="正文编号1"/>
    <w:basedOn w:val="a0"/>
    <w:rsid w:val="000C3BF1"/>
    <w:pPr>
      <w:numPr>
        <w:numId w:val="1"/>
      </w:numPr>
      <w:tabs>
        <w:tab w:val="left" w:leader="dot" w:pos="1701"/>
        <w:tab w:val="left" w:pos="9072"/>
      </w:tabs>
      <w:adjustRightInd w:val="0"/>
      <w:snapToGrid w:val="0"/>
      <w:ind w:left="993" w:hanging="426"/>
    </w:pPr>
    <w:rPr>
      <w:kern w:val="21"/>
    </w:rPr>
  </w:style>
  <w:style w:type="paragraph" w:customStyle="1" w:styleId="a">
    <w:name w:val="正文编号●"/>
    <w:basedOn w:val="a0"/>
    <w:link w:val="Char"/>
    <w:qFormat/>
    <w:rsid w:val="000C3BF1"/>
    <w:pPr>
      <w:widowControl w:val="0"/>
      <w:numPr>
        <w:numId w:val="5"/>
      </w:numPr>
      <w:tabs>
        <w:tab w:val="left" w:pos="993"/>
      </w:tabs>
      <w:snapToGrid w:val="0"/>
      <w:ind w:left="567" w:firstLine="0"/>
    </w:pPr>
  </w:style>
  <w:style w:type="paragraph" w:customStyle="1" w:styleId="a5">
    <w:name w:val="图表题"/>
    <w:basedOn w:val="a0"/>
    <w:rsid w:val="00687F7B"/>
    <w:pPr>
      <w:tabs>
        <w:tab w:val="left" w:leader="dot" w:pos="1701"/>
        <w:tab w:val="left" w:pos="9072"/>
      </w:tabs>
      <w:snapToGrid w:val="0"/>
      <w:spacing w:before="240"/>
      <w:ind w:leftChars="300" w:left="300"/>
      <w:jc w:val="left"/>
    </w:pPr>
    <w:rPr>
      <w:b/>
      <w:kern w:val="21"/>
      <w:sz w:val="21"/>
    </w:rPr>
  </w:style>
  <w:style w:type="paragraph" w:styleId="a6">
    <w:name w:val="header"/>
    <w:basedOn w:val="a0"/>
    <w:link w:val="Char0"/>
    <w:rsid w:val="000B3143"/>
    <w:pPr>
      <w:pBdr>
        <w:bottom w:val="single" w:sz="6" w:space="1" w:color="auto"/>
      </w:pBdr>
      <w:tabs>
        <w:tab w:val="left" w:leader="dot" w:pos="1701"/>
        <w:tab w:val="center" w:pos="4153"/>
        <w:tab w:val="right" w:pos="8306"/>
        <w:tab w:val="left" w:pos="9072"/>
      </w:tabs>
      <w:snapToGrid w:val="0"/>
      <w:ind w:left="0"/>
      <w:jc w:val="right"/>
    </w:pPr>
    <w:rPr>
      <w:kern w:val="21"/>
      <w:sz w:val="21"/>
    </w:rPr>
  </w:style>
  <w:style w:type="character" w:styleId="a7">
    <w:name w:val="page number"/>
    <w:basedOn w:val="a1"/>
    <w:semiHidden/>
    <w:rsid w:val="00BF54EA"/>
  </w:style>
  <w:style w:type="paragraph" w:styleId="a8">
    <w:name w:val="footer"/>
    <w:basedOn w:val="a0"/>
    <w:link w:val="Char1"/>
    <w:uiPriority w:val="99"/>
    <w:rsid w:val="00BF54EA"/>
    <w:pPr>
      <w:tabs>
        <w:tab w:val="left" w:leader="dot" w:pos="1701"/>
        <w:tab w:val="center" w:pos="4153"/>
        <w:tab w:val="right" w:pos="8306"/>
        <w:tab w:val="left" w:pos="9072"/>
      </w:tabs>
      <w:snapToGrid w:val="0"/>
      <w:spacing w:line="360" w:lineRule="auto"/>
      <w:ind w:left="0" w:firstLine="425"/>
      <w:jc w:val="left"/>
    </w:pPr>
    <w:rPr>
      <w:rFonts w:ascii="宋体"/>
      <w:b/>
      <w:kern w:val="0"/>
      <w:sz w:val="18"/>
    </w:rPr>
  </w:style>
  <w:style w:type="paragraph" w:customStyle="1" w:styleId="12">
    <w:name w:val="图注1"/>
    <w:basedOn w:val="a0"/>
    <w:rsid w:val="00D71567"/>
    <w:pPr>
      <w:spacing w:after="0" w:line="300" w:lineRule="atLeast"/>
      <w:jc w:val="center"/>
    </w:pPr>
    <w:rPr>
      <w:b/>
      <w:sz w:val="21"/>
    </w:rPr>
  </w:style>
  <w:style w:type="paragraph" w:customStyle="1" w:styleId="a9">
    <w:name w:val="表头文字"/>
    <w:basedOn w:val="a0"/>
    <w:rsid w:val="00C81A20"/>
    <w:pPr>
      <w:spacing w:before="0" w:after="0" w:line="300" w:lineRule="atLeast"/>
      <w:ind w:left="0"/>
      <w:jc w:val="center"/>
      <w:textAlignment w:val="center"/>
    </w:pPr>
    <w:rPr>
      <w:b/>
      <w:sz w:val="21"/>
    </w:rPr>
  </w:style>
  <w:style w:type="paragraph" w:customStyle="1" w:styleId="aa">
    <w:name w:val="表格内文字"/>
    <w:basedOn w:val="a0"/>
    <w:autoRedefine/>
    <w:rsid w:val="00C04BF1"/>
    <w:pPr>
      <w:spacing w:before="0" w:after="0" w:line="300" w:lineRule="atLeast"/>
      <w:ind w:left="0"/>
    </w:pPr>
    <w:rPr>
      <w:rFonts w:ascii="宋体" w:hAnsi="宋体"/>
      <w:sz w:val="18"/>
      <w:szCs w:val="18"/>
    </w:rPr>
  </w:style>
  <w:style w:type="paragraph" w:customStyle="1" w:styleId="ab">
    <w:name w:val="声明正文"/>
    <w:basedOn w:val="a0"/>
    <w:qFormat/>
    <w:rsid w:val="00EC00B8"/>
    <w:pPr>
      <w:spacing w:before="240" w:after="240"/>
      <w:ind w:leftChars="350" w:left="350"/>
    </w:pPr>
    <w:rPr>
      <w:rFonts w:eastAsia="黑体"/>
      <w:b/>
    </w:rPr>
  </w:style>
  <w:style w:type="table" w:styleId="ac">
    <w:name w:val="Table Grid"/>
    <w:basedOn w:val="a2"/>
    <w:uiPriority w:val="59"/>
    <w:rsid w:val="005A29F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前言/目录标题"/>
    <w:basedOn w:val="a0"/>
    <w:qFormat/>
    <w:rsid w:val="00EC00B8"/>
    <w:pPr>
      <w:pBdr>
        <w:bottom w:val="single" w:sz="18" w:space="1" w:color="000000" w:themeColor="text1"/>
      </w:pBdr>
      <w:spacing w:before="480" w:line="480" w:lineRule="atLeast"/>
      <w:ind w:left="0"/>
    </w:pPr>
    <w:rPr>
      <w:rFonts w:eastAsia="黑体"/>
      <w:sz w:val="44"/>
    </w:rPr>
  </w:style>
  <w:style w:type="paragraph" w:customStyle="1" w:styleId="13">
    <w:name w:val="表注1"/>
    <w:basedOn w:val="a0"/>
    <w:rsid w:val="00BE6C9A"/>
    <w:pPr>
      <w:spacing w:after="0" w:line="300" w:lineRule="atLeast"/>
    </w:pPr>
    <w:rPr>
      <w:sz w:val="18"/>
      <w:szCs w:val="18"/>
    </w:rPr>
  </w:style>
  <w:style w:type="paragraph" w:styleId="ae">
    <w:name w:val="Normal Indent"/>
    <w:basedOn w:val="a0"/>
    <w:rsid w:val="002723C7"/>
    <w:pPr>
      <w:ind w:left="993"/>
    </w:pPr>
    <w:rPr>
      <w:b/>
      <w:color w:val="0070C0"/>
    </w:rPr>
  </w:style>
  <w:style w:type="paragraph" w:customStyle="1" w:styleId="af">
    <w:name w:val="图形正文居中"/>
    <w:basedOn w:val="a0"/>
    <w:rsid w:val="00BF54EA"/>
    <w:pPr>
      <w:spacing w:before="360"/>
      <w:jc w:val="center"/>
    </w:pPr>
  </w:style>
  <w:style w:type="paragraph" w:customStyle="1" w:styleId="af0">
    <w:name w:val="手册说明"/>
    <w:basedOn w:val="a0"/>
    <w:next w:val="a0"/>
    <w:rsid w:val="00BF54EA"/>
    <w:pPr>
      <w:spacing w:before="480" w:line="240" w:lineRule="atLeast"/>
      <w:ind w:left="0"/>
    </w:pPr>
    <w:rPr>
      <w:rFonts w:eastAsia="黑体"/>
      <w:b/>
      <w:bCs/>
      <w:color w:val="000000"/>
      <w:kern w:val="36"/>
      <w:sz w:val="28"/>
      <w:szCs w:val="28"/>
    </w:rPr>
  </w:style>
  <w:style w:type="paragraph" w:customStyle="1" w:styleId="af1">
    <w:name w:val="本章介绍"/>
    <w:basedOn w:val="a0"/>
    <w:rsid w:val="00BF54EA"/>
    <w:pPr>
      <w:spacing w:before="480" w:line="240" w:lineRule="atLeast"/>
      <w:ind w:left="0"/>
      <w:jc w:val="left"/>
    </w:pPr>
    <w:rPr>
      <w:rFonts w:ascii="Arial" w:eastAsia="黑体" w:hAnsi="Arial"/>
      <w:b/>
      <w:sz w:val="28"/>
    </w:rPr>
  </w:style>
  <w:style w:type="paragraph" w:customStyle="1" w:styleId="af2">
    <w:name w:val="本章介绍内容"/>
    <w:basedOn w:val="af1"/>
    <w:rsid w:val="00581A3E"/>
    <w:pPr>
      <w:spacing w:before="120" w:line="360" w:lineRule="atLeast"/>
      <w:ind w:left="1701"/>
    </w:pPr>
    <w:rPr>
      <w:rFonts w:ascii="Times New Roman" w:hAnsi="Times New Roman"/>
      <w:b w:val="0"/>
      <w:sz w:val="21"/>
    </w:rPr>
  </w:style>
  <w:style w:type="paragraph" w:customStyle="1" w:styleId="af3">
    <w:name w:val="图形版面居中"/>
    <w:basedOn w:val="a0"/>
    <w:rsid w:val="00BF54EA"/>
    <w:pPr>
      <w:spacing w:before="360"/>
      <w:ind w:left="0"/>
      <w:jc w:val="center"/>
    </w:pPr>
  </w:style>
  <w:style w:type="paragraph" w:customStyle="1" w:styleId="af4">
    <w:name w:val="注意标题"/>
    <w:basedOn w:val="a0"/>
    <w:rsid w:val="000C7B11"/>
    <w:pPr>
      <w:pBdr>
        <w:top w:val="single" w:sz="4" w:space="1" w:color="auto"/>
      </w:pBdr>
      <w:spacing w:before="360"/>
    </w:pPr>
    <w:rPr>
      <w:rFonts w:eastAsia="黑体"/>
      <w:sz w:val="21"/>
    </w:rPr>
  </w:style>
  <w:style w:type="paragraph" w:customStyle="1" w:styleId="af5">
    <w:name w:val="注意正文"/>
    <w:basedOn w:val="a0"/>
    <w:rsid w:val="000C7B11"/>
    <w:pPr>
      <w:pBdr>
        <w:bottom w:val="single" w:sz="4" w:space="1" w:color="auto"/>
      </w:pBdr>
      <w:spacing w:after="360"/>
    </w:pPr>
    <w:rPr>
      <w:rFonts w:eastAsia="楷体_GB2312"/>
      <w:sz w:val="21"/>
    </w:rPr>
  </w:style>
  <w:style w:type="paragraph" w:styleId="14">
    <w:name w:val="index 1"/>
    <w:basedOn w:val="a0"/>
    <w:next w:val="a0"/>
    <w:autoRedefine/>
    <w:semiHidden/>
    <w:rsid w:val="00BF54EA"/>
    <w:pPr>
      <w:spacing w:before="0" w:after="0" w:line="400" w:lineRule="exact"/>
      <w:ind w:left="0"/>
    </w:pPr>
    <w:rPr>
      <w:noProof/>
      <w:kern w:val="36"/>
    </w:rPr>
  </w:style>
  <w:style w:type="paragraph" w:customStyle="1" w:styleId="15">
    <w:name w:val="正文编号（1）"/>
    <w:basedOn w:val="a"/>
    <w:rsid w:val="00BF54EA"/>
    <w:pPr>
      <w:ind w:left="2342" w:hanging="641"/>
    </w:pPr>
  </w:style>
  <w:style w:type="paragraph" w:styleId="22">
    <w:name w:val="index 2"/>
    <w:basedOn w:val="a0"/>
    <w:next w:val="a0"/>
    <w:autoRedefine/>
    <w:semiHidden/>
    <w:rsid w:val="00BF54EA"/>
    <w:pPr>
      <w:ind w:leftChars="200" w:left="200"/>
    </w:pPr>
  </w:style>
  <w:style w:type="paragraph" w:styleId="31">
    <w:name w:val="index 3"/>
    <w:basedOn w:val="a0"/>
    <w:next w:val="a0"/>
    <w:autoRedefine/>
    <w:semiHidden/>
    <w:rsid w:val="00BF54EA"/>
    <w:pPr>
      <w:ind w:leftChars="400" w:left="400"/>
    </w:pPr>
  </w:style>
  <w:style w:type="paragraph" w:styleId="41">
    <w:name w:val="index 4"/>
    <w:basedOn w:val="a0"/>
    <w:next w:val="a0"/>
    <w:autoRedefine/>
    <w:semiHidden/>
    <w:rsid w:val="00BF54EA"/>
    <w:pPr>
      <w:ind w:leftChars="600" w:left="600"/>
    </w:pPr>
  </w:style>
  <w:style w:type="paragraph" w:styleId="51">
    <w:name w:val="index 5"/>
    <w:basedOn w:val="a0"/>
    <w:next w:val="a0"/>
    <w:autoRedefine/>
    <w:semiHidden/>
    <w:rsid w:val="00BF54EA"/>
    <w:pPr>
      <w:ind w:leftChars="800" w:left="800"/>
    </w:pPr>
  </w:style>
  <w:style w:type="paragraph" w:styleId="61">
    <w:name w:val="index 6"/>
    <w:basedOn w:val="a0"/>
    <w:next w:val="a0"/>
    <w:autoRedefine/>
    <w:semiHidden/>
    <w:rsid w:val="00BF54EA"/>
    <w:pPr>
      <w:ind w:leftChars="1000" w:left="1000"/>
    </w:pPr>
  </w:style>
  <w:style w:type="paragraph" w:styleId="71">
    <w:name w:val="index 7"/>
    <w:basedOn w:val="a0"/>
    <w:next w:val="a0"/>
    <w:autoRedefine/>
    <w:semiHidden/>
    <w:rsid w:val="00BF54EA"/>
    <w:pPr>
      <w:ind w:leftChars="1200" w:left="1200"/>
    </w:pPr>
  </w:style>
  <w:style w:type="paragraph" w:styleId="81">
    <w:name w:val="index 8"/>
    <w:basedOn w:val="a0"/>
    <w:next w:val="a0"/>
    <w:autoRedefine/>
    <w:semiHidden/>
    <w:rsid w:val="00BF54EA"/>
    <w:pPr>
      <w:ind w:leftChars="1400" w:left="1400"/>
    </w:pPr>
  </w:style>
  <w:style w:type="paragraph" w:styleId="91">
    <w:name w:val="index 9"/>
    <w:basedOn w:val="a0"/>
    <w:next w:val="a0"/>
    <w:autoRedefine/>
    <w:semiHidden/>
    <w:rsid w:val="00BF54EA"/>
    <w:pPr>
      <w:ind w:leftChars="1600" w:left="1600"/>
    </w:pPr>
  </w:style>
  <w:style w:type="paragraph" w:styleId="af6">
    <w:name w:val="index heading"/>
    <w:basedOn w:val="a0"/>
    <w:next w:val="14"/>
    <w:rsid w:val="00BF54EA"/>
  </w:style>
  <w:style w:type="character" w:styleId="af7">
    <w:name w:val="FollowedHyperlink"/>
    <w:basedOn w:val="a1"/>
    <w:semiHidden/>
    <w:rsid w:val="00BF54EA"/>
    <w:rPr>
      <w:color w:val="800080"/>
      <w:u w:val="single"/>
    </w:rPr>
  </w:style>
  <w:style w:type="paragraph" w:styleId="af8">
    <w:name w:val="Document Map"/>
    <w:basedOn w:val="a0"/>
    <w:semiHidden/>
    <w:rsid w:val="00BF54EA"/>
    <w:pPr>
      <w:shd w:val="clear" w:color="auto" w:fill="000080"/>
    </w:pPr>
    <w:rPr>
      <w:rFonts w:ascii="宋体"/>
    </w:rPr>
  </w:style>
  <w:style w:type="paragraph" w:styleId="af9">
    <w:name w:val="Balloon Text"/>
    <w:basedOn w:val="a0"/>
    <w:link w:val="Char2"/>
    <w:uiPriority w:val="99"/>
    <w:semiHidden/>
    <w:unhideWhenUsed/>
    <w:rsid w:val="00021E68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f9"/>
    <w:uiPriority w:val="99"/>
    <w:semiHidden/>
    <w:rsid w:val="00021E68"/>
    <w:rPr>
      <w:kern w:val="2"/>
      <w:sz w:val="18"/>
      <w:szCs w:val="18"/>
    </w:rPr>
  </w:style>
  <w:style w:type="character" w:customStyle="1" w:styleId="Char">
    <w:name w:val="正文编号● Char"/>
    <w:basedOn w:val="a1"/>
    <w:link w:val="a"/>
    <w:rsid w:val="000C3BF1"/>
    <w:rPr>
      <w:kern w:val="2"/>
      <w:sz w:val="24"/>
    </w:rPr>
  </w:style>
  <w:style w:type="character" w:customStyle="1" w:styleId="Char0">
    <w:name w:val="页眉 Char"/>
    <w:basedOn w:val="a1"/>
    <w:link w:val="a6"/>
    <w:rsid w:val="000B3143"/>
    <w:rPr>
      <w:kern w:val="21"/>
      <w:sz w:val="21"/>
    </w:rPr>
  </w:style>
  <w:style w:type="paragraph" w:customStyle="1" w:styleId="-">
    <w:name w:val="正文编号 -"/>
    <w:basedOn w:val="a"/>
    <w:qFormat/>
    <w:rsid w:val="00581A3E"/>
    <w:pPr>
      <w:numPr>
        <w:numId w:val="6"/>
      </w:numPr>
      <w:adjustRightInd w:val="0"/>
      <w:ind w:left="2858"/>
    </w:pPr>
    <w:rPr>
      <w:szCs w:val="24"/>
    </w:rPr>
  </w:style>
  <w:style w:type="paragraph" w:styleId="afa">
    <w:name w:val="caption"/>
    <w:basedOn w:val="a0"/>
    <w:next w:val="a0"/>
    <w:uiPriority w:val="35"/>
    <w:qFormat/>
    <w:rsid w:val="00EC00B8"/>
    <w:rPr>
      <w:rFonts w:asciiTheme="majorHAnsi" w:eastAsia="黑体" w:hAnsiTheme="majorHAnsi" w:cstheme="majorBidi"/>
      <w:sz w:val="20"/>
    </w:rPr>
  </w:style>
  <w:style w:type="character" w:customStyle="1" w:styleId="Char1">
    <w:name w:val="页脚 Char"/>
    <w:basedOn w:val="a1"/>
    <w:link w:val="a8"/>
    <w:uiPriority w:val="99"/>
    <w:rsid w:val="00100097"/>
    <w:rPr>
      <w:rFonts w:ascii="宋体"/>
      <w:b/>
      <w:sz w:val="18"/>
    </w:rPr>
  </w:style>
  <w:style w:type="paragraph" w:styleId="afb">
    <w:name w:val="table of figures"/>
    <w:basedOn w:val="a0"/>
    <w:next w:val="a0"/>
    <w:uiPriority w:val="99"/>
    <w:unhideWhenUsed/>
    <w:rsid w:val="00EE72BE"/>
    <w:pPr>
      <w:spacing w:before="480" w:after="240" w:line="480" w:lineRule="atLeast"/>
      <w:ind w:left="0"/>
    </w:pPr>
  </w:style>
  <w:style w:type="paragraph" w:styleId="afc">
    <w:name w:val="No Spacing"/>
    <w:uiPriority w:val="1"/>
    <w:qFormat/>
    <w:rsid w:val="00EC00B8"/>
    <w:pPr>
      <w:spacing w:line="240" w:lineRule="auto"/>
      <w:ind w:left="1701" w:firstLine="0"/>
    </w:pPr>
    <w:rPr>
      <w:kern w:val="2"/>
      <w:sz w:val="24"/>
    </w:rPr>
  </w:style>
  <w:style w:type="paragraph" w:customStyle="1" w:styleId="afd">
    <w:name w:val="封面文档大标题"/>
    <w:basedOn w:val="afa"/>
    <w:qFormat/>
    <w:rsid w:val="00B61684"/>
    <w:pPr>
      <w:keepNext/>
      <w:pBdr>
        <w:top w:val="single" w:sz="18" w:space="1" w:color="4F81BD" w:themeColor="accent1"/>
      </w:pBdr>
      <w:spacing w:before="360" w:line="480" w:lineRule="atLeast"/>
      <w:ind w:left="0"/>
    </w:pPr>
    <w:rPr>
      <w:rFonts w:ascii="黑体" w:hAnsi="黑体"/>
      <w:b/>
      <w:sz w:val="44"/>
      <w:szCs w:val="44"/>
    </w:rPr>
  </w:style>
  <w:style w:type="paragraph" w:customStyle="1" w:styleId="MainTitle">
    <w:name w:val="Main Title"/>
    <w:basedOn w:val="a0"/>
    <w:rsid w:val="005B4D01"/>
    <w:pPr>
      <w:widowControl w:val="0"/>
      <w:spacing w:before="480" w:after="60" w:line="240" w:lineRule="auto"/>
      <w:ind w:left="0"/>
      <w:jc w:val="center"/>
    </w:pPr>
    <w:rPr>
      <w:rFonts w:ascii="宋体"/>
      <w:b/>
      <w:snapToGrid w:val="0"/>
      <w:kern w:val="28"/>
      <w:sz w:val="32"/>
    </w:rPr>
  </w:style>
  <w:style w:type="paragraph" w:styleId="afe">
    <w:name w:val="Body Text Indent"/>
    <w:basedOn w:val="a0"/>
    <w:link w:val="Char3"/>
    <w:uiPriority w:val="99"/>
    <w:semiHidden/>
    <w:unhideWhenUsed/>
    <w:rsid w:val="005B4D01"/>
    <w:pPr>
      <w:ind w:leftChars="200" w:left="420"/>
    </w:pPr>
  </w:style>
  <w:style w:type="character" w:customStyle="1" w:styleId="Char3">
    <w:name w:val="正文文本缩进 Char"/>
    <w:basedOn w:val="a1"/>
    <w:link w:val="afe"/>
    <w:uiPriority w:val="99"/>
    <w:semiHidden/>
    <w:rsid w:val="005B4D01"/>
    <w:rPr>
      <w:kern w:val="2"/>
      <w:sz w:val="24"/>
    </w:rPr>
  </w:style>
  <w:style w:type="paragraph" w:styleId="23">
    <w:name w:val="Body Text First Indent 2"/>
    <w:basedOn w:val="afe"/>
    <w:link w:val="2Char0"/>
    <w:rsid w:val="005B4D01"/>
    <w:pPr>
      <w:widowControl w:val="0"/>
      <w:spacing w:before="0" w:line="240" w:lineRule="auto"/>
      <w:ind w:firstLineChars="200" w:firstLine="420"/>
    </w:pPr>
    <w:rPr>
      <w:sz w:val="21"/>
    </w:rPr>
  </w:style>
  <w:style w:type="character" w:customStyle="1" w:styleId="2Char0">
    <w:name w:val="正文首行缩进 2 Char"/>
    <w:basedOn w:val="Char3"/>
    <w:link w:val="23"/>
    <w:rsid w:val="005B4D01"/>
    <w:rPr>
      <w:sz w:val="21"/>
    </w:rPr>
  </w:style>
  <w:style w:type="character" w:styleId="aff">
    <w:name w:val="Hyperlink"/>
    <w:basedOn w:val="a1"/>
    <w:uiPriority w:val="99"/>
    <w:unhideWhenUsed/>
    <w:rsid w:val="00BA69E5"/>
    <w:rPr>
      <w:color w:val="0000FF" w:themeColor="hyperlink"/>
      <w:u w:val="single"/>
    </w:rPr>
  </w:style>
  <w:style w:type="paragraph" w:styleId="TOC">
    <w:name w:val="TOC Heading"/>
    <w:basedOn w:val="10"/>
    <w:next w:val="a0"/>
    <w:uiPriority w:val="39"/>
    <w:semiHidden/>
    <w:unhideWhenUsed/>
    <w:qFormat/>
    <w:rsid w:val="00BA69E5"/>
    <w:pPr>
      <w:keepLines/>
      <w:pageBreakBefore w:val="0"/>
      <w:numPr>
        <w:numId w:val="0"/>
      </w:numPr>
      <w:pBdr>
        <w:bottom w:val="none" w:sz="0" w:space="0" w:color="auto"/>
      </w:pBdr>
      <w:snapToGrid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TableHeading">
    <w:name w:val="Table Heading"/>
    <w:basedOn w:val="TableText"/>
    <w:rsid w:val="005244D1"/>
    <w:rPr>
      <w:b/>
    </w:rPr>
  </w:style>
  <w:style w:type="paragraph" w:customStyle="1" w:styleId="TableText">
    <w:name w:val="Table Text"/>
    <w:basedOn w:val="a0"/>
    <w:rsid w:val="005244D1"/>
    <w:pPr>
      <w:keepLines/>
      <w:overflowPunct w:val="0"/>
      <w:autoSpaceDE w:val="0"/>
      <w:autoSpaceDN w:val="0"/>
      <w:adjustRightInd w:val="0"/>
      <w:spacing w:line="240" w:lineRule="auto"/>
      <w:ind w:left="0"/>
      <w:jc w:val="left"/>
      <w:textAlignment w:val="baseline"/>
    </w:pPr>
    <w:rPr>
      <w:rFonts w:ascii="Book Antiqua" w:hAnsi="Book Antiqua"/>
      <w:kern w:val="0"/>
      <w:sz w:val="16"/>
    </w:rPr>
  </w:style>
  <w:style w:type="character" w:styleId="aff0">
    <w:name w:val="annotation reference"/>
    <w:basedOn w:val="a1"/>
    <w:uiPriority w:val="99"/>
    <w:semiHidden/>
    <w:unhideWhenUsed/>
    <w:rsid w:val="00D71567"/>
    <w:rPr>
      <w:sz w:val="21"/>
      <w:szCs w:val="21"/>
    </w:rPr>
  </w:style>
  <w:style w:type="paragraph" w:styleId="aff1">
    <w:name w:val="annotation text"/>
    <w:basedOn w:val="a0"/>
    <w:link w:val="Char4"/>
    <w:uiPriority w:val="99"/>
    <w:unhideWhenUsed/>
    <w:rsid w:val="00D71567"/>
    <w:pPr>
      <w:widowControl w:val="0"/>
      <w:tabs>
        <w:tab w:val="left" w:pos="284"/>
      </w:tabs>
      <w:overflowPunct w:val="0"/>
      <w:autoSpaceDE w:val="0"/>
      <w:autoSpaceDN w:val="0"/>
      <w:adjustRightInd w:val="0"/>
      <w:spacing w:before="0" w:after="0" w:line="240" w:lineRule="atLeast"/>
      <w:ind w:left="0"/>
      <w:jc w:val="left"/>
      <w:textAlignment w:val="baseline"/>
    </w:pPr>
    <w:rPr>
      <w:rFonts w:eastAsia="MS Mincho"/>
      <w:kern w:val="0"/>
      <w:sz w:val="22"/>
      <w:lang w:eastAsia="ja-JP"/>
    </w:rPr>
  </w:style>
  <w:style w:type="character" w:customStyle="1" w:styleId="Char4">
    <w:name w:val="批注文字 Char"/>
    <w:basedOn w:val="a1"/>
    <w:link w:val="aff1"/>
    <w:uiPriority w:val="99"/>
    <w:rsid w:val="00D71567"/>
    <w:rPr>
      <w:rFonts w:eastAsia="MS Mincho"/>
      <w:sz w:val="22"/>
      <w:lang w:eastAsia="ja-JP"/>
    </w:rPr>
  </w:style>
  <w:style w:type="paragraph" w:styleId="aff2">
    <w:name w:val="Body Text"/>
    <w:basedOn w:val="a0"/>
    <w:link w:val="Char5"/>
    <w:uiPriority w:val="99"/>
    <w:semiHidden/>
    <w:unhideWhenUsed/>
    <w:rsid w:val="00D71567"/>
  </w:style>
  <w:style w:type="character" w:customStyle="1" w:styleId="Char5">
    <w:name w:val="正文文本 Char"/>
    <w:basedOn w:val="a1"/>
    <w:link w:val="aff2"/>
    <w:uiPriority w:val="99"/>
    <w:semiHidden/>
    <w:rsid w:val="00D71567"/>
    <w:rPr>
      <w:kern w:val="2"/>
      <w:sz w:val="24"/>
    </w:rPr>
  </w:style>
  <w:style w:type="paragraph" w:styleId="aff3">
    <w:name w:val="Body Text First Indent"/>
    <w:basedOn w:val="aff2"/>
    <w:link w:val="Char6"/>
    <w:uiPriority w:val="99"/>
    <w:semiHidden/>
    <w:unhideWhenUsed/>
    <w:rsid w:val="00D71567"/>
    <w:pPr>
      <w:ind w:firstLineChars="100" w:firstLine="420"/>
    </w:pPr>
  </w:style>
  <w:style w:type="character" w:customStyle="1" w:styleId="Char6">
    <w:name w:val="正文首行缩进 Char"/>
    <w:basedOn w:val="Char5"/>
    <w:link w:val="aff3"/>
    <w:uiPriority w:val="99"/>
    <w:semiHidden/>
    <w:rsid w:val="00D71567"/>
  </w:style>
  <w:style w:type="paragraph" w:styleId="aff4">
    <w:name w:val="List Paragraph"/>
    <w:basedOn w:val="a0"/>
    <w:qFormat/>
    <w:rsid w:val="00D71567"/>
    <w:pPr>
      <w:widowControl w:val="0"/>
      <w:spacing w:before="0" w:after="0" w:line="240" w:lineRule="auto"/>
      <w:ind w:left="0" w:firstLineChars="200" w:firstLine="420"/>
    </w:pPr>
    <w:rPr>
      <w:rFonts w:ascii="Calibri" w:hAnsi="Calibri"/>
      <w:sz w:val="21"/>
      <w:szCs w:val="22"/>
    </w:rPr>
  </w:style>
  <w:style w:type="paragraph" w:customStyle="1" w:styleId="Default">
    <w:name w:val="Default"/>
    <w:rsid w:val="00660D64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color w:val="000000"/>
      <w:sz w:val="24"/>
      <w:szCs w:val="24"/>
    </w:rPr>
  </w:style>
  <w:style w:type="paragraph" w:customStyle="1" w:styleId="TableTextChar">
    <w:name w:val="Table Text Char"/>
    <w:rsid w:val="00122C5E"/>
    <w:pPr>
      <w:snapToGrid w:val="0"/>
      <w:spacing w:before="80" w:after="80" w:line="240" w:lineRule="auto"/>
      <w:ind w:firstLine="0"/>
      <w:jc w:val="left"/>
    </w:pPr>
    <w:rPr>
      <w:rFonts w:ascii="Arial" w:hAnsi="Arial"/>
      <w:sz w:val="18"/>
    </w:rPr>
  </w:style>
  <w:style w:type="paragraph" w:styleId="2">
    <w:name w:val="List Bullet 2"/>
    <w:basedOn w:val="a0"/>
    <w:rsid w:val="005A6637"/>
    <w:pPr>
      <w:widowControl w:val="0"/>
      <w:numPr>
        <w:numId w:val="7"/>
      </w:numPr>
      <w:spacing w:before="0" w:after="0" w:line="240" w:lineRule="auto"/>
    </w:pPr>
    <w:rPr>
      <w:sz w:val="21"/>
      <w:szCs w:val="24"/>
    </w:rPr>
  </w:style>
  <w:style w:type="paragraph" w:styleId="aff5">
    <w:name w:val="Plain Text"/>
    <w:basedOn w:val="a0"/>
    <w:link w:val="Char7"/>
    <w:rsid w:val="000C3BF1"/>
    <w:pPr>
      <w:widowControl w:val="0"/>
      <w:spacing w:before="0" w:after="0" w:line="240" w:lineRule="auto"/>
      <w:ind w:left="0"/>
    </w:pPr>
    <w:rPr>
      <w:rFonts w:ascii="宋体" w:hAnsi="Courier New" w:cs="Courier New"/>
      <w:sz w:val="21"/>
      <w:szCs w:val="21"/>
    </w:rPr>
  </w:style>
  <w:style w:type="character" w:customStyle="1" w:styleId="Char7">
    <w:name w:val="纯文本 Char"/>
    <w:basedOn w:val="a1"/>
    <w:link w:val="aff5"/>
    <w:rsid w:val="000C3BF1"/>
    <w:rPr>
      <w:rFonts w:ascii="宋体" w:hAnsi="Courier New" w:cs="Courier New"/>
      <w:kern w:val="2"/>
      <w:sz w:val="21"/>
      <w:szCs w:val="21"/>
    </w:rPr>
  </w:style>
  <w:style w:type="character" w:styleId="aff6">
    <w:name w:val="Emphasis"/>
    <w:basedOn w:val="a1"/>
    <w:uiPriority w:val="20"/>
    <w:qFormat/>
    <w:rsid w:val="00476C58"/>
    <w:rPr>
      <w:i/>
      <w:iCs/>
    </w:rPr>
  </w:style>
  <w:style w:type="paragraph" w:styleId="32">
    <w:name w:val="Body Text Indent 3"/>
    <w:basedOn w:val="a0"/>
    <w:link w:val="3Char"/>
    <w:uiPriority w:val="99"/>
    <w:semiHidden/>
    <w:unhideWhenUsed/>
    <w:rsid w:val="006C4C25"/>
    <w:pPr>
      <w:ind w:leftChars="200" w:left="420"/>
    </w:pPr>
    <w:rPr>
      <w:sz w:val="16"/>
      <w:szCs w:val="16"/>
    </w:rPr>
  </w:style>
  <w:style w:type="character" w:customStyle="1" w:styleId="3Char">
    <w:name w:val="正文文本缩进 3 Char"/>
    <w:basedOn w:val="a1"/>
    <w:link w:val="32"/>
    <w:uiPriority w:val="99"/>
    <w:semiHidden/>
    <w:rsid w:val="006C4C25"/>
    <w:rPr>
      <w:kern w:val="2"/>
      <w:sz w:val="16"/>
      <w:szCs w:val="16"/>
    </w:rPr>
  </w:style>
  <w:style w:type="paragraph" w:styleId="aff7">
    <w:name w:val="annotation subject"/>
    <w:basedOn w:val="aff1"/>
    <w:next w:val="aff1"/>
    <w:link w:val="Char8"/>
    <w:uiPriority w:val="99"/>
    <w:semiHidden/>
    <w:unhideWhenUsed/>
    <w:rsid w:val="00AE5666"/>
    <w:pPr>
      <w:widowControl/>
      <w:tabs>
        <w:tab w:val="clear" w:pos="284"/>
      </w:tabs>
      <w:overflowPunct/>
      <w:autoSpaceDE/>
      <w:autoSpaceDN/>
      <w:adjustRightInd/>
      <w:spacing w:before="120" w:after="120" w:line="360" w:lineRule="atLeast"/>
      <w:ind w:left="567"/>
      <w:textAlignment w:val="auto"/>
    </w:pPr>
    <w:rPr>
      <w:rFonts w:eastAsia="宋体"/>
      <w:b/>
      <w:bCs/>
      <w:kern w:val="2"/>
      <w:sz w:val="24"/>
      <w:lang w:eastAsia="zh-CN"/>
    </w:rPr>
  </w:style>
  <w:style w:type="character" w:customStyle="1" w:styleId="Char8">
    <w:name w:val="批注主题 Char"/>
    <w:basedOn w:val="Char4"/>
    <w:link w:val="aff7"/>
    <w:uiPriority w:val="99"/>
    <w:semiHidden/>
    <w:rsid w:val="00AE5666"/>
    <w:rPr>
      <w:b/>
      <w:bCs/>
      <w:kern w:val="2"/>
      <w:sz w:val="24"/>
    </w:rPr>
  </w:style>
  <w:style w:type="character" w:customStyle="1" w:styleId="2Char">
    <w:name w:val="标题 2 Char"/>
    <w:basedOn w:val="a1"/>
    <w:link w:val="20"/>
    <w:rsid w:val="002A5BE9"/>
    <w:rPr>
      <w:rFonts w:ascii="Arial" w:eastAsia="黑体" w:hAnsi="Arial"/>
      <w:b/>
      <w:kern w:val="28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oleObject" Target="embeddings/oleObject2.bin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hyperlink" Target="file:///E:\PTN\PTN&#29983;&#20135;&#27979;&#35797;&#25351;&#23548;&#20070;2.0\2012.11.20\PN7302&#29983;&#20135;&#27979;&#35797;&#25351;&#23548;&#20070;V2.0.3\WHNEC-PTN-PN7302%20ACTP_A&#19994;&#21153;&#27979;&#35797;&#33050;&#26412;(&#21333;&#26495;&#32972;&#26495;).txt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emf"/><Relationship Id="rId25" Type="http://schemas.openxmlformats.org/officeDocument/2006/relationships/image" Target="media/image10.png"/><Relationship Id="rId33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7.emf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5268;&#23450;\&#25991;&#26723;&#27169;&#26495;WHNEC-PTN-DES(GIS)-V0.0.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Modifier xmlns="394e9398-7aa3-47fb-b1e6-96e9d5599294">张慧娟</Modifier>
    <DocumentType xmlns="394e9398-7aa3-47fb-b1e6-96e9d5599294">PTN-PTD-5</Document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842C66C729F424CB316839E11FD82B9" ma:contentTypeVersion="2" ma:contentTypeDescription="新建文档。" ma:contentTypeScope="" ma:versionID="0b02652a05663e4dc246e597c5706fa8">
  <xsd:schema xmlns:xsd="http://www.w3.org/2001/XMLSchema" xmlns:p="http://schemas.microsoft.com/office/2006/metadata/properties" xmlns:ns2="394e9398-7aa3-47fb-b1e6-96e9d5599294" targetNamespace="http://schemas.microsoft.com/office/2006/metadata/properties" ma:root="true" ma:fieldsID="cd0b52cae50f9949eea8f30b425ba40a" ns2:_="">
    <xsd:import namespace="394e9398-7aa3-47fb-b1e6-96e9d5599294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Modifi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94e9398-7aa3-47fb-b1e6-96e9d5599294" elementFormDefault="qualified">
    <xsd:import namespace="http://schemas.microsoft.com/office/2006/documentManagement/types"/>
    <xsd:element name="DocumentType" ma:index="8" nillable="true" ma:displayName="DocumentNumber" ma:default="" ma:internalName="DocumentType">
      <xsd:simpleType>
        <xsd:restriction base="dms:Text">
          <xsd:maxLength value="255"/>
        </xsd:restriction>
      </xsd:simpleType>
    </xsd:element>
    <xsd:element name="Modifier" ma:index="9" nillable="true" ma:displayName="Modifier" ma:internalName="Modifi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CDFDD-E75F-43A4-9079-134A0413CA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4C2DF4-4805-4425-880D-FCC44469B814}">
  <ds:schemaRefs>
    <ds:schemaRef ds:uri="http://schemas.microsoft.com/office/2006/metadata/properties"/>
    <ds:schemaRef ds:uri="394e9398-7aa3-47fb-b1e6-96e9d5599294"/>
  </ds:schemaRefs>
</ds:datastoreItem>
</file>

<file path=customXml/itemProps3.xml><?xml version="1.0" encoding="utf-8"?>
<ds:datastoreItem xmlns:ds="http://schemas.openxmlformats.org/officeDocument/2006/customXml" ds:itemID="{000EDFA8-9E15-44EE-9B30-0884C1BCA1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e9398-7aa3-47fb-b1e6-96e9d559929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AADF62D-AEE3-4655-9B8E-8C0DD6EF7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文档模板WHNEC-PTN-DES(GIS)-V0.0.1.dotx</Template>
  <TotalTime>124</TotalTime>
  <Pages>27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前  言</vt:lpstr>
    </vt:vector>
  </TitlesOfParts>
  <Company>zte</Company>
  <LinksUpToDate>false</LinksUpToDate>
  <CharactersWithSpaces>9188</CharactersWithSpaces>
  <SharedDoc>false</SharedDoc>
  <HLinks>
    <vt:vector size="372" baseType="variant">
      <vt:variant>
        <vt:i4>1245233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_Toc101261776</vt:lpwstr>
      </vt:variant>
      <vt:variant>
        <vt:i4>1245233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_Toc101261775</vt:lpwstr>
      </vt:variant>
      <vt:variant>
        <vt:i4>1245233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_Toc101261774</vt:lpwstr>
      </vt:variant>
      <vt:variant>
        <vt:i4>1245233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_Toc101261773</vt:lpwstr>
      </vt:variant>
      <vt:variant>
        <vt:i4>1245233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_Toc101261772</vt:lpwstr>
      </vt:variant>
      <vt:variant>
        <vt:i4>1245233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_Toc101261771</vt:lpwstr>
      </vt:variant>
      <vt:variant>
        <vt:i4>1245233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_Toc101261770</vt:lpwstr>
      </vt:variant>
      <vt:variant>
        <vt:i4>1179697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_Toc101261769</vt:lpwstr>
      </vt:variant>
      <vt:variant>
        <vt:i4>1179697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_Toc101261768</vt:lpwstr>
      </vt:variant>
      <vt:variant>
        <vt:i4>1179697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_Toc101261767</vt:lpwstr>
      </vt:variant>
      <vt:variant>
        <vt:i4>1179697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_Toc101261766</vt:lpwstr>
      </vt:variant>
      <vt:variant>
        <vt:i4>1179697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_Toc101261765</vt:lpwstr>
      </vt:variant>
      <vt:variant>
        <vt:i4>1179697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_Toc101261764</vt:lpwstr>
      </vt:variant>
      <vt:variant>
        <vt:i4>1179697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_Toc101261763</vt:lpwstr>
      </vt:variant>
      <vt:variant>
        <vt:i4>1179697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_Toc101261762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_Toc101261761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_Toc101261760</vt:lpwstr>
      </vt:variant>
      <vt:variant>
        <vt:i4>1114161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_Toc101261759</vt:lpwstr>
      </vt:variant>
      <vt:variant>
        <vt:i4>1114161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_Toc101261758</vt:lpwstr>
      </vt:variant>
      <vt:variant>
        <vt:i4>1114161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_Toc101261757</vt:lpwstr>
      </vt:variant>
      <vt:variant>
        <vt:i4>1114161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_Toc101261756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_Toc101261755</vt:lpwstr>
      </vt:variant>
      <vt:variant>
        <vt:i4>1114161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_Toc101261754</vt:lpwstr>
      </vt:variant>
      <vt:variant>
        <vt:i4>1114161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_Toc101261753</vt:lpwstr>
      </vt:variant>
      <vt:variant>
        <vt:i4>1114161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_Toc101261752</vt:lpwstr>
      </vt:variant>
      <vt:variant>
        <vt:i4>1114161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_Toc101261751</vt:lpwstr>
      </vt:variant>
      <vt:variant>
        <vt:i4>1114161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_Toc101261750</vt:lpwstr>
      </vt:variant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_Toc101261749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_Toc101261748</vt:lpwstr>
      </vt:variant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_Toc101261747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_Toc101261746</vt:lpwstr>
      </vt:variant>
      <vt:variant>
        <vt:i4>1048625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_Toc101261745</vt:lpwstr>
      </vt:variant>
      <vt:variant>
        <vt:i4>1048625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_Toc101261744</vt:lpwstr>
      </vt:variant>
      <vt:variant>
        <vt:i4>1048625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_Toc101261743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_Toc101261742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_Toc101261741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_Toc101261740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_Toc101261739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_Toc101261738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_Toc101261737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_Toc101261736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_Toc101261735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_Toc101261734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_Toc101261733</vt:lpwstr>
      </vt:variant>
      <vt:variant>
        <vt:i4>1507377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_Toc101261732</vt:lpwstr>
      </vt:variant>
      <vt:variant>
        <vt:i4>1507377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_Toc101261731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_Toc101261730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_Toc101261729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_Toc101261728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_Toc101261727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_Toc101261726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_Toc101261725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_Toc101261724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_Toc101261723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_Toc101261722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_Toc101261721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_Toc101261720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_Toc101261719</vt:lpwstr>
      </vt:variant>
      <vt:variant>
        <vt:i4>5308436</vt:i4>
      </vt:variant>
      <vt:variant>
        <vt:i4>5486</vt:i4>
      </vt:variant>
      <vt:variant>
        <vt:i4>1025</vt:i4>
      </vt:variant>
      <vt:variant>
        <vt:i4>1</vt:i4>
      </vt:variant>
      <vt:variant>
        <vt:lpwstr>..\..\..\..\..\..\..\My Documents\BZ4.bmp</vt:lpwstr>
      </vt:variant>
      <vt:variant>
        <vt:lpwstr/>
      </vt:variant>
      <vt:variant>
        <vt:i4>5308436</vt:i4>
      </vt:variant>
      <vt:variant>
        <vt:i4>5494</vt:i4>
      </vt:variant>
      <vt:variant>
        <vt:i4>1026</vt:i4>
      </vt:variant>
      <vt:variant>
        <vt:i4>1</vt:i4>
      </vt:variant>
      <vt:variant>
        <vt:lpwstr>..\..\..\..\..\..\..\My Documents\BZ4.bmp</vt:lpwstr>
      </vt:variant>
      <vt:variant>
        <vt:lpwstr/>
      </vt:variant>
      <vt:variant>
        <vt:i4>5308436</vt:i4>
      </vt:variant>
      <vt:variant>
        <vt:i4>5502</vt:i4>
      </vt:variant>
      <vt:variant>
        <vt:i4>1027</vt:i4>
      </vt:variant>
      <vt:variant>
        <vt:i4>1</vt:i4>
      </vt:variant>
      <vt:variant>
        <vt:lpwstr>..\..\..\..\..\..\..\My Documents\BZ4.bmp</vt:lpwstr>
      </vt:variant>
      <vt:variant>
        <vt:lpwstr/>
      </vt:variant>
      <vt:variant>
        <vt:i4>5308436</vt:i4>
      </vt:variant>
      <vt:variant>
        <vt:i4>5510</vt:i4>
      </vt:variant>
      <vt:variant>
        <vt:i4>1028</vt:i4>
      </vt:variant>
      <vt:variant>
        <vt:i4>1</vt:i4>
      </vt:variant>
      <vt:variant>
        <vt:lpwstr>..\..\..\..\..\..\..\My Documents\BZ4.bmp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  言</dc:title>
  <dc:creator>微软用户</dc:creator>
  <cp:lastModifiedBy>系统管理员</cp:lastModifiedBy>
  <cp:revision>61</cp:revision>
  <cp:lastPrinted>2013-12-03T05:38:00Z</cp:lastPrinted>
  <dcterms:created xsi:type="dcterms:W3CDTF">2013-11-22T11:20:00Z</dcterms:created>
  <dcterms:modified xsi:type="dcterms:W3CDTF">2014-11-14T03:14:00Z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0x010100A842C66C729F424CB316839E11FD82B9</vt:lpwstr>
  </property>
</Properties>
</file>